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57"/>
      </w:tblGrid>
      <w:tr w:rsidR="00A552BA" w:rsidRPr="00D61937" w14:paraId="24C39D16" w14:textId="77777777">
        <w:trPr>
          <w:trHeight w:val="2880"/>
          <w:jc w:val="center"/>
        </w:trPr>
        <w:tc>
          <w:tcPr>
            <w:tcW w:w="5000" w:type="pct"/>
          </w:tcPr>
          <w:tbl>
            <w:tblPr>
              <w:tblW w:w="0" w:type="auto"/>
              <w:tblLook w:val="00A0" w:firstRow="1" w:lastRow="0" w:firstColumn="1" w:lastColumn="0" w:noHBand="0" w:noVBand="0"/>
            </w:tblPr>
            <w:tblGrid>
              <w:gridCol w:w="4416"/>
              <w:gridCol w:w="4725"/>
            </w:tblGrid>
            <w:tr w:rsidR="00A552BA" w:rsidRPr="00D61937" w14:paraId="33CFACDE" w14:textId="77777777" w:rsidTr="008C01C8">
              <w:tc>
                <w:tcPr>
                  <w:tcW w:w="4353" w:type="dxa"/>
                </w:tcPr>
                <w:p w14:paraId="18439F92" w14:textId="77777777" w:rsidR="00A552BA" w:rsidRPr="00D61937" w:rsidRDefault="00A552BA" w:rsidP="005069A8">
                  <w:pPr>
                    <w:pStyle w:val="af"/>
                    <w:spacing w:before="120" w:after="120"/>
                    <w:rPr>
                      <w:caps/>
                    </w:rPr>
                  </w:pPr>
                  <w:r w:rsidRPr="00D61937">
                    <w:rPr>
                      <w:szCs w:val="24"/>
                      <w:lang w:val="ru-RU" w:eastAsia="en-AU"/>
                    </w:rPr>
                    <w:br w:type="page"/>
                  </w:r>
                  <w:r w:rsidR="00853C90" w:rsidRPr="00D61937">
                    <w:rPr>
                      <w:caps/>
                      <w:noProof/>
                      <w:lang w:val="ru-RU" w:eastAsia="ru-RU"/>
                    </w:rPr>
                    <w:drawing>
                      <wp:inline distT="0" distB="0" distL="0" distR="0" wp14:anchorId="113BA952" wp14:editId="38DB6078">
                        <wp:extent cx="2647950" cy="2343150"/>
                        <wp:effectExtent l="19050" t="0" r="0" b="0"/>
                        <wp:docPr id="1" name="Рисунок 1" descr="ФСК лого 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ФСК лого 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47950" cy="2343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4" w:type="dxa"/>
                  <w:vAlign w:val="center"/>
                </w:tcPr>
                <w:p w14:paraId="754D5C02" w14:textId="77777777" w:rsidR="00A552BA" w:rsidRPr="00D61937" w:rsidRDefault="00A552BA" w:rsidP="008C01C8">
                  <w:pPr>
                    <w:pStyle w:val="af"/>
                    <w:spacing w:before="120" w:after="120"/>
                    <w:jc w:val="center"/>
                    <w:rPr>
                      <w:caps/>
                    </w:rPr>
                  </w:pPr>
                </w:p>
              </w:tc>
            </w:tr>
          </w:tbl>
          <w:p w14:paraId="4127891B" w14:textId="77777777" w:rsidR="00A552BA" w:rsidRPr="00D61937" w:rsidRDefault="00A552BA" w:rsidP="005069A8">
            <w:pPr>
              <w:pStyle w:val="af"/>
              <w:spacing w:before="120" w:after="120"/>
              <w:rPr>
                <w:caps/>
              </w:rPr>
            </w:pPr>
          </w:p>
        </w:tc>
      </w:tr>
      <w:tr w:rsidR="00A552BA" w:rsidRPr="00D61937" w14:paraId="40833900" w14:textId="77777777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F6E2B62" w14:textId="77777777" w:rsidR="00A552BA" w:rsidRPr="00D61937" w:rsidRDefault="00A552BA" w:rsidP="00D273E8">
            <w:pPr>
              <w:pStyle w:val="af"/>
              <w:spacing w:before="120" w:after="120"/>
              <w:jc w:val="center"/>
              <w:rPr>
                <w:sz w:val="44"/>
                <w:szCs w:val="44"/>
                <w:lang w:val="ru-RU"/>
              </w:rPr>
            </w:pPr>
          </w:p>
        </w:tc>
      </w:tr>
      <w:tr w:rsidR="00A552BA" w:rsidRPr="00D61937" w14:paraId="65C3246E" w14:textId="77777777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14:paraId="052E8C25" w14:textId="77777777" w:rsidR="00A552BA" w:rsidRPr="00D61937" w:rsidRDefault="00A552BA" w:rsidP="005069A8">
            <w:pPr>
              <w:pStyle w:val="af"/>
              <w:spacing w:before="120" w:after="120"/>
              <w:jc w:val="center"/>
              <w:rPr>
                <w:sz w:val="44"/>
                <w:szCs w:val="44"/>
                <w:lang w:val="ru-RU"/>
              </w:rPr>
            </w:pPr>
          </w:p>
        </w:tc>
      </w:tr>
      <w:tr w:rsidR="00A552BA" w:rsidRPr="00D61937" w14:paraId="2827B680" w14:textId="77777777">
        <w:trPr>
          <w:trHeight w:val="360"/>
          <w:jc w:val="center"/>
        </w:trPr>
        <w:tc>
          <w:tcPr>
            <w:tcW w:w="5000" w:type="pct"/>
            <w:vAlign w:val="center"/>
          </w:tcPr>
          <w:p w14:paraId="0A598A9F" w14:textId="77777777" w:rsidR="00A552BA" w:rsidRPr="00D61937" w:rsidRDefault="00BF0771" w:rsidP="003B53B7">
            <w:pPr>
              <w:pStyle w:val="af"/>
              <w:spacing w:before="120" w:after="120"/>
              <w:jc w:val="center"/>
              <w:rPr>
                <w:lang w:val="ru-RU"/>
              </w:rPr>
            </w:pPr>
            <w:r w:rsidRPr="00D61937">
              <w:rPr>
                <w:sz w:val="44"/>
                <w:szCs w:val="44"/>
                <w:lang w:val="ru-RU"/>
              </w:rPr>
              <w:t xml:space="preserve">Техническое задание </w:t>
            </w:r>
          </w:p>
        </w:tc>
      </w:tr>
      <w:tr w:rsidR="009E474F" w:rsidRPr="00D61937" w14:paraId="591CAD6A" w14:textId="77777777" w:rsidTr="009E474F">
        <w:trPr>
          <w:trHeight w:val="360"/>
          <w:jc w:val="center"/>
        </w:trPr>
        <w:tc>
          <w:tcPr>
            <w:tcW w:w="5000" w:type="pct"/>
          </w:tcPr>
          <w:p w14:paraId="169123F2" w14:textId="77777777" w:rsidR="009E474F" w:rsidRDefault="000D1981" w:rsidP="00A603A8">
            <w:pPr>
              <w:jc w:val="center"/>
            </w:pPr>
            <w:r w:rsidRPr="000D1981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 xml:space="preserve">Разработка ПТК для принятия решения о воздействии на электросетевое оборудование с учетом его физического износа, технического состояния и индекса важности с использованием современных методов диагностики и обработки данных в части реновации </w:t>
            </w:r>
            <w:r w:rsidR="00CC706A">
              <w:rPr>
                <w:rFonts w:ascii="Times New Roman" w:hAnsi="Times New Roman"/>
                <w:b/>
                <w:sz w:val="24"/>
              </w:rPr>
              <w:t>(АС УПА ТП</w:t>
            </w:r>
            <w:r w:rsidR="009A2AEA" w:rsidRPr="005E6DC0">
              <w:rPr>
                <w:rFonts w:ascii="Times New Roman" w:hAnsi="Times New Roman"/>
                <w:b/>
                <w:sz w:val="24"/>
              </w:rPr>
              <w:t>иР)</w:t>
            </w:r>
          </w:p>
        </w:tc>
      </w:tr>
      <w:tr w:rsidR="009E474F" w:rsidRPr="00D61937" w14:paraId="7121ECCF" w14:textId="77777777" w:rsidTr="009E474F">
        <w:trPr>
          <w:trHeight w:val="360"/>
          <w:jc w:val="center"/>
        </w:trPr>
        <w:tc>
          <w:tcPr>
            <w:tcW w:w="5000" w:type="pct"/>
          </w:tcPr>
          <w:p w14:paraId="3C35A5AF" w14:textId="77777777" w:rsidR="009E474F" w:rsidRDefault="009E474F"/>
        </w:tc>
      </w:tr>
    </w:tbl>
    <w:p w14:paraId="3D86B0EB" w14:textId="77777777" w:rsidR="00A552BA" w:rsidRPr="00D61937" w:rsidRDefault="00A552BA" w:rsidP="005069A8">
      <w:pPr>
        <w:spacing w:before="120" w:after="120"/>
        <w:rPr>
          <w:rFonts w:ascii="Times New Roman" w:hAnsi="Times New Roman"/>
        </w:rPr>
      </w:pPr>
    </w:p>
    <w:p w14:paraId="733DFA9D" w14:textId="77777777" w:rsidR="00A552BA" w:rsidRPr="00D61937" w:rsidRDefault="00A552BA" w:rsidP="005069A8">
      <w:pPr>
        <w:spacing w:before="120" w:after="120"/>
        <w:rPr>
          <w:rFonts w:ascii="Times New Roman" w:hAnsi="Times New Roman"/>
          <w:sz w:val="28"/>
          <w:szCs w:val="28"/>
        </w:rPr>
      </w:pPr>
    </w:p>
    <w:tbl>
      <w:tblPr>
        <w:tblpPr w:leftFromText="181" w:rightFromText="181" w:vertAnchor="text" w:horzAnchor="margin" w:tblpY="2269"/>
        <w:tblW w:w="5000" w:type="pct"/>
        <w:tblLook w:val="00A0" w:firstRow="1" w:lastRow="0" w:firstColumn="1" w:lastColumn="0" w:noHBand="0" w:noVBand="0"/>
      </w:tblPr>
      <w:tblGrid>
        <w:gridCol w:w="3273"/>
        <w:gridCol w:w="3483"/>
        <w:gridCol w:w="2601"/>
      </w:tblGrid>
      <w:tr w:rsidR="004219D0" w:rsidRPr="00D61937" w14:paraId="0F72D119" w14:textId="77777777" w:rsidTr="002E2149">
        <w:trPr>
          <w:trHeight w:val="447"/>
        </w:trPr>
        <w:tc>
          <w:tcPr>
            <w:tcW w:w="1749" w:type="pct"/>
          </w:tcPr>
          <w:p w14:paraId="2BC451AC" w14:textId="77777777" w:rsidR="004219D0" w:rsidRPr="00D61937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  <w:tc>
          <w:tcPr>
            <w:tcW w:w="1861" w:type="pct"/>
          </w:tcPr>
          <w:p w14:paraId="257DF80C" w14:textId="77777777" w:rsidR="004219D0" w:rsidRPr="00D61937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  <w:tc>
          <w:tcPr>
            <w:tcW w:w="1390" w:type="pct"/>
          </w:tcPr>
          <w:p w14:paraId="6CA19F8D" w14:textId="77777777" w:rsidR="004219D0" w:rsidRPr="00DA37DF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</w:tr>
      <w:tr w:rsidR="004219D0" w:rsidRPr="00D61937" w14:paraId="485BE9B0" w14:textId="77777777" w:rsidTr="002E2149">
        <w:tc>
          <w:tcPr>
            <w:tcW w:w="1749" w:type="pct"/>
          </w:tcPr>
          <w:p w14:paraId="42CC5CB6" w14:textId="77777777" w:rsidR="004219D0" w:rsidRPr="00D61937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  <w:tc>
          <w:tcPr>
            <w:tcW w:w="1861" w:type="pct"/>
          </w:tcPr>
          <w:p w14:paraId="350D8789" w14:textId="77777777" w:rsidR="004219D0" w:rsidRPr="00D61937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  <w:tc>
          <w:tcPr>
            <w:tcW w:w="1390" w:type="pct"/>
          </w:tcPr>
          <w:p w14:paraId="63156F4E" w14:textId="77777777" w:rsidR="004219D0" w:rsidRPr="00DA37DF" w:rsidRDefault="004219D0" w:rsidP="002E2149">
            <w:pPr>
              <w:pStyle w:val="a6"/>
              <w:rPr>
                <w:rFonts w:ascii="Times New Roman" w:hAnsi="Times New Roman"/>
                <w:b/>
              </w:rPr>
            </w:pPr>
          </w:p>
        </w:tc>
      </w:tr>
    </w:tbl>
    <w:p w14:paraId="0920E36D" w14:textId="77777777" w:rsidR="00A552BA" w:rsidRPr="00D61937" w:rsidRDefault="00A552BA" w:rsidP="005069A8">
      <w:pPr>
        <w:spacing w:before="120" w:after="120"/>
        <w:rPr>
          <w:rFonts w:ascii="Times New Roman" w:hAnsi="Times New Roman"/>
          <w:sz w:val="28"/>
          <w:szCs w:val="28"/>
        </w:rPr>
        <w:sectPr w:rsidR="00A552BA" w:rsidRPr="00D61937" w:rsidSect="001337AF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 w:code="9"/>
          <w:pgMar w:top="891" w:right="850" w:bottom="1138" w:left="1699" w:header="709" w:footer="709" w:gutter="0"/>
          <w:pgNumType w:start="1"/>
          <w:cols w:space="708"/>
          <w:docGrid w:linePitch="360"/>
        </w:sectPr>
      </w:pPr>
    </w:p>
    <w:p w14:paraId="4DC181F2" w14:textId="77777777" w:rsidR="00711297" w:rsidRPr="00D61937" w:rsidRDefault="00711297" w:rsidP="00711297">
      <w:pPr>
        <w:pStyle w:val="17"/>
        <w:rPr>
          <w:rFonts w:ascii="Times New Roman" w:hAnsi="Times New Roman"/>
        </w:rPr>
      </w:pPr>
      <w:r w:rsidRPr="00D61937">
        <w:rPr>
          <w:rFonts w:ascii="Times New Roman" w:hAnsi="Times New Roman"/>
        </w:rPr>
        <w:lastRenderedPageBreak/>
        <w:t>Содержание</w:t>
      </w:r>
    </w:p>
    <w:p w14:paraId="13A30758" w14:textId="77777777" w:rsidR="009C4B12" w:rsidRDefault="008B0A4A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D61937">
        <w:rPr>
          <w:rFonts w:ascii="Times New Roman" w:hAnsi="Times New Roman"/>
        </w:rPr>
        <w:fldChar w:fldCharType="begin"/>
      </w:r>
      <w:r w:rsidR="00E74218" w:rsidRPr="00D61937">
        <w:rPr>
          <w:rFonts w:ascii="Times New Roman" w:hAnsi="Times New Roman"/>
        </w:rPr>
        <w:instrText xml:space="preserve"> TOC \o "1-6" \h \z \u </w:instrText>
      </w:r>
      <w:r w:rsidRPr="00D61937">
        <w:rPr>
          <w:rFonts w:ascii="Times New Roman" w:hAnsi="Times New Roman"/>
        </w:rPr>
        <w:fldChar w:fldCharType="separate"/>
      </w:r>
      <w:hyperlink w:anchor="_Toc21796632" w:history="1">
        <w:r w:rsidR="009C4B12" w:rsidRPr="002465B9">
          <w:rPr>
            <w:rStyle w:val="afa"/>
            <w:rFonts w:ascii="Times New Roman" w:hAnsi="Times New Roman"/>
            <w:noProof/>
          </w:rPr>
          <w:t>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Общие сведения</w:t>
        </w:r>
        <w:r w:rsidR="009C4B1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5D7A0E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3" w:history="1">
        <w:r w:rsidR="009C4B12" w:rsidRPr="002465B9">
          <w:rPr>
            <w:rStyle w:val="afa"/>
            <w:rFonts w:ascii="Times New Roman" w:hAnsi="Times New Roman"/>
            <w:noProof/>
          </w:rPr>
          <w:t>1.1.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Заказчик работ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_Toc21796633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3</w:t>
        </w:r>
        <w:r w:rsidR="008B0A4A">
          <w:rPr>
            <w:noProof/>
            <w:webHidden/>
          </w:rPr>
          <w:fldChar w:fldCharType="end"/>
        </w:r>
      </w:hyperlink>
    </w:p>
    <w:p w14:paraId="4D20690A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4" w:history="1">
        <w:r w:rsidR="009C4B12" w:rsidRPr="002465B9">
          <w:rPr>
            <w:rStyle w:val="afa"/>
            <w:rFonts w:ascii="Times New Roman" w:hAnsi="Times New Roman"/>
            <w:noProof/>
          </w:rPr>
          <w:t>1.2.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Основные термины и понятия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_Toc21796634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3</w:t>
        </w:r>
        <w:r w:rsidR="008B0A4A">
          <w:rPr>
            <w:noProof/>
            <w:webHidden/>
          </w:rPr>
          <w:fldChar w:fldCharType="end"/>
        </w:r>
      </w:hyperlink>
    </w:p>
    <w:p w14:paraId="6F6A8B82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5" w:history="1">
        <w:r w:rsidR="009C4B12" w:rsidRPr="002465B9">
          <w:rPr>
            <w:rStyle w:val="afa"/>
            <w:rFonts w:ascii="Times New Roman" w:hAnsi="Times New Roman"/>
            <w:noProof/>
          </w:rPr>
          <w:t>1.3.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Основание проведения работ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_Toc21796635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5</w:t>
        </w:r>
        <w:r w:rsidR="008B0A4A">
          <w:rPr>
            <w:noProof/>
            <w:webHidden/>
          </w:rPr>
          <w:fldChar w:fldCharType="end"/>
        </w:r>
      </w:hyperlink>
    </w:p>
    <w:p w14:paraId="6576E32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6" w:history="1">
        <w:r w:rsidR="009C4B12" w:rsidRPr="002465B9">
          <w:rPr>
            <w:rStyle w:val="afa"/>
            <w:rFonts w:ascii="Times New Roman" w:hAnsi="Times New Roman"/>
            <w:noProof/>
          </w:rPr>
          <w:t>1.4.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Методологическая основа работ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_Toc21796636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6</w:t>
        </w:r>
        <w:r w:rsidR="008B0A4A">
          <w:rPr>
            <w:noProof/>
            <w:webHidden/>
          </w:rPr>
          <w:fldChar w:fldCharType="end"/>
        </w:r>
      </w:hyperlink>
    </w:p>
    <w:p w14:paraId="1CF427DB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7" w:history="1">
        <w:r w:rsidR="009C4B12" w:rsidRPr="002465B9">
          <w:rPr>
            <w:rStyle w:val="afa"/>
            <w:rFonts w:ascii="Times New Roman" w:hAnsi="Times New Roman"/>
            <w:noProof/>
          </w:rPr>
          <w:t>1.5.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Плановые сроки и детализация выполнения работ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8</w:t>
        </w:r>
        <w:r w:rsidR="008B0A4A">
          <w:rPr>
            <w:noProof/>
            <w:webHidden/>
          </w:rPr>
          <w:fldChar w:fldCharType="end"/>
        </w:r>
      </w:hyperlink>
    </w:p>
    <w:p w14:paraId="5DA9BF3E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8" w:history="1">
        <w:r w:rsidR="009C4B12" w:rsidRPr="002465B9">
          <w:rPr>
            <w:rStyle w:val="afa"/>
            <w:rFonts w:ascii="Times New Roman" w:hAnsi="Times New Roman"/>
            <w:noProof/>
          </w:rPr>
          <w:t>1.6.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Место проведения работ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9</w:t>
        </w:r>
        <w:r w:rsidR="008B0A4A">
          <w:rPr>
            <w:noProof/>
            <w:webHidden/>
          </w:rPr>
          <w:fldChar w:fldCharType="end"/>
        </w:r>
      </w:hyperlink>
    </w:p>
    <w:p w14:paraId="541AA0B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39" w:history="1">
        <w:r w:rsidR="009C4B12" w:rsidRPr="002465B9">
          <w:rPr>
            <w:rStyle w:val="afa"/>
            <w:rFonts w:ascii="Times New Roman" w:hAnsi="Times New Roman"/>
            <w:noProof/>
          </w:rPr>
          <w:t>1.7.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Организационное обеспечение развития и эксплуатации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_Toc21796639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9</w:t>
        </w:r>
        <w:r w:rsidR="008B0A4A">
          <w:rPr>
            <w:noProof/>
            <w:webHidden/>
          </w:rPr>
          <w:fldChar w:fldCharType="end"/>
        </w:r>
      </w:hyperlink>
    </w:p>
    <w:p w14:paraId="1C9360BF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40" w:history="1">
        <w:r w:rsidR="009C4B12" w:rsidRPr="002465B9">
          <w:rPr>
            <w:rStyle w:val="afa"/>
            <w:rFonts w:ascii="Times New Roman" w:hAnsi="Times New Roman"/>
            <w:noProof/>
          </w:rPr>
          <w:t>1.8.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Функциональный Заказчик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_Toc21796640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10</w:t>
        </w:r>
        <w:r w:rsidR="008B0A4A">
          <w:rPr>
            <w:noProof/>
            <w:webHidden/>
          </w:rPr>
          <w:fldChar w:fldCharType="end"/>
        </w:r>
      </w:hyperlink>
    </w:p>
    <w:p w14:paraId="5CF34CF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41" w:history="1">
        <w:r w:rsidR="009C4B12" w:rsidRPr="002465B9">
          <w:rPr>
            <w:rStyle w:val="afa"/>
            <w:rFonts w:ascii="Times New Roman" w:hAnsi="Times New Roman"/>
            <w:noProof/>
          </w:rPr>
          <w:t>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Цели внедрения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_Toc21796641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10</w:t>
        </w:r>
        <w:r w:rsidR="008B0A4A">
          <w:rPr>
            <w:noProof/>
            <w:webHidden/>
          </w:rPr>
          <w:fldChar w:fldCharType="end"/>
        </w:r>
      </w:hyperlink>
    </w:p>
    <w:p w14:paraId="7CDB6CF3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47" w:history="1">
        <w:r w:rsidR="009C4B12" w:rsidRPr="002465B9">
          <w:rPr>
            <w:rStyle w:val="afa"/>
            <w:rFonts w:ascii="Times New Roman" w:hAnsi="Times New Roman"/>
            <w:noProof/>
          </w:rPr>
          <w:t>3.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Организационный объем проекта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_Toc21796647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10</w:t>
        </w:r>
        <w:r w:rsidR="008B0A4A">
          <w:rPr>
            <w:noProof/>
            <w:webHidden/>
          </w:rPr>
          <w:fldChar w:fldCharType="end"/>
        </w:r>
      </w:hyperlink>
    </w:p>
    <w:p w14:paraId="08EF9759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48" w:history="1">
        <w:r w:rsidR="009C4B12" w:rsidRPr="002465B9">
          <w:rPr>
            <w:rStyle w:val="afa"/>
            <w:rFonts w:ascii="Times New Roman" w:hAnsi="Times New Roman"/>
            <w:noProof/>
          </w:rPr>
          <w:t>4.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Объект автоматизации и требования к функциям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_Toc21796648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10</w:t>
        </w:r>
        <w:r w:rsidR="008B0A4A">
          <w:rPr>
            <w:noProof/>
            <w:webHidden/>
          </w:rPr>
          <w:fldChar w:fldCharType="end"/>
        </w:r>
      </w:hyperlink>
    </w:p>
    <w:p w14:paraId="6A8DE88D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3" w:history="1">
        <w:r w:rsidR="009C4B12" w:rsidRPr="002465B9">
          <w:rPr>
            <w:rStyle w:val="afa"/>
            <w:rFonts w:ascii="Times New Roman" w:hAnsi="Times New Roman"/>
            <w:noProof/>
          </w:rPr>
          <w:t>4.1.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Краткие сведения об объекте автоматизации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_Toc21796653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10</w:t>
        </w:r>
        <w:r w:rsidR="008B0A4A">
          <w:rPr>
            <w:noProof/>
            <w:webHidden/>
          </w:rPr>
          <w:fldChar w:fldCharType="end"/>
        </w:r>
      </w:hyperlink>
    </w:p>
    <w:p w14:paraId="611F6467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4" w:history="1">
        <w:r w:rsidR="009C4B12" w:rsidRPr="002465B9">
          <w:rPr>
            <w:rStyle w:val="afa"/>
            <w:rFonts w:ascii="Times New Roman" w:hAnsi="Times New Roman"/>
            <w:noProof/>
          </w:rPr>
          <w:t>4.2.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функциям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_Toc21796654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11</w:t>
        </w:r>
        <w:r w:rsidR="008B0A4A">
          <w:rPr>
            <w:noProof/>
            <w:webHidden/>
          </w:rPr>
          <w:fldChar w:fldCharType="end"/>
        </w:r>
      </w:hyperlink>
    </w:p>
    <w:p w14:paraId="0C5BB4F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5" w:history="1">
        <w:r w:rsidR="009C4B12" w:rsidRPr="002465B9">
          <w:rPr>
            <w:rStyle w:val="afa"/>
            <w:rFonts w:ascii="Times New Roman" w:hAnsi="Times New Roman"/>
            <w:noProof/>
          </w:rPr>
          <w:t>4.2.1.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Формирование, корректировка и согласование инвестиционных заявок для включения объектов в программу ТПиР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_Toc21796655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11</w:t>
        </w:r>
        <w:r w:rsidR="008B0A4A">
          <w:rPr>
            <w:noProof/>
            <w:webHidden/>
          </w:rPr>
          <w:fldChar w:fldCharType="end"/>
        </w:r>
      </w:hyperlink>
    </w:p>
    <w:p w14:paraId="353915C8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6" w:history="1">
        <w:r w:rsidR="009C4B12" w:rsidRPr="002465B9">
          <w:rPr>
            <w:rStyle w:val="afa"/>
            <w:rFonts w:ascii="Times New Roman" w:hAnsi="Times New Roman"/>
            <w:noProof/>
          </w:rPr>
          <w:t>4.2.2.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Формирование плана-графика воздействия (мероприятий ТПиР и ТОиР) на оборудование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_Toc21796656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13</w:t>
        </w:r>
        <w:r w:rsidR="008B0A4A">
          <w:rPr>
            <w:noProof/>
            <w:webHidden/>
          </w:rPr>
          <w:fldChar w:fldCharType="end"/>
        </w:r>
      </w:hyperlink>
    </w:p>
    <w:p w14:paraId="6A057524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7" w:history="1">
        <w:r w:rsidR="009C4B12" w:rsidRPr="002465B9">
          <w:rPr>
            <w:rStyle w:val="afa"/>
            <w:rFonts w:ascii="Times New Roman" w:hAnsi="Times New Roman"/>
            <w:noProof/>
          </w:rPr>
          <w:t>4.2.3.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Ведение НСИ и БДО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15</w:t>
        </w:r>
        <w:r w:rsidR="008B0A4A">
          <w:rPr>
            <w:noProof/>
            <w:webHidden/>
          </w:rPr>
          <w:fldChar w:fldCharType="end"/>
        </w:r>
      </w:hyperlink>
    </w:p>
    <w:p w14:paraId="6E6BDDF6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8" w:history="1">
        <w:r w:rsidR="009C4B12" w:rsidRPr="002465B9">
          <w:rPr>
            <w:rStyle w:val="afa"/>
            <w:rFonts w:ascii="Times New Roman" w:hAnsi="Times New Roman"/>
            <w:noProof/>
          </w:rPr>
          <w:t>4.2.4.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Отчетность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15</w:t>
        </w:r>
        <w:r w:rsidR="008B0A4A">
          <w:rPr>
            <w:noProof/>
            <w:webHidden/>
          </w:rPr>
          <w:fldChar w:fldCharType="end"/>
        </w:r>
      </w:hyperlink>
    </w:p>
    <w:p w14:paraId="3B2F182F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59" w:history="1">
        <w:r w:rsidR="009C4B12" w:rsidRPr="002465B9">
          <w:rPr>
            <w:rStyle w:val="afa"/>
            <w:rFonts w:ascii="Times New Roman" w:hAnsi="Times New Roman"/>
            <w:noProof/>
          </w:rPr>
          <w:t>5.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составу и структуре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_Toc21796659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15</w:t>
        </w:r>
        <w:r w:rsidR="008B0A4A">
          <w:rPr>
            <w:noProof/>
            <w:webHidden/>
          </w:rPr>
          <w:fldChar w:fldCharType="end"/>
        </w:r>
      </w:hyperlink>
    </w:p>
    <w:p w14:paraId="18BF999E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65" w:history="1">
        <w:r w:rsidR="009C4B12" w:rsidRPr="002465B9">
          <w:rPr>
            <w:rStyle w:val="afa"/>
            <w:rFonts w:ascii="Times New Roman" w:hAnsi="Times New Roman"/>
            <w:noProof/>
          </w:rPr>
          <w:t>5.1.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архитектуре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_Toc21796665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15</w:t>
        </w:r>
        <w:r w:rsidR="008B0A4A">
          <w:rPr>
            <w:noProof/>
            <w:webHidden/>
          </w:rPr>
          <w:fldChar w:fldCharType="end"/>
        </w:r>
      </w:hyperlink>
    </w:p>
    <w:p w14:paraId="0975146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66" w:history="1">
        <w:r w:rsidR="009C4B12" w:rsidRPr="002465B9">
          <w:rPr>
            <w:rStyle w:val="afa"/>
            <w:rFonts w:ascii="Times New Roman" w:hAnsi="Times New Roman"/>
            <w:noProof/>
          </w:rPr>
          <w:t>5.2.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Целевая схема архитектуры решения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_Toc21796666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16</w:t>
        </w:r>
        <w:r w:rsidR="008B0A4A">
          <w:rPr>
            <w:noProof/>
            <w:webHidden/>
          </w:rPr>
          <w:fldChar w:fldCharType="end"/>
        </w:r>
      </w:hyperlink>
    </w:p>
    <w:p w14:paraId="6B9B4F69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67" w:history="1">
        <w:r w:rsidR="009C4B12" w:rsidRPr="002465B9">
          <w:rPr>
            <w:rStyle w:val="afa"/>
            <w:rFonts w:ascii="Times New Roman" w:hAnsi="Times New Roman"/>
            <w:noProof/>
          </w:rPr>
          <w:t>5.3.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способам и средствам связи между компонентами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_Toc21796667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17</w:t>
        </w:r>
        <w:r w:rsidR="008B0A4A">
          <w:rPr>
            <w:noProof/>
            <w:webHidden/>
          </w:rPr>
          <w:fldChar w:fldCharType="end"/>
        </w:r>
      </w:hyperlink>
    </w:p>
    <w:p w14:paraId="4042534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68" w:history="1">
        <w:r w:rsidR="009C4B12" w:rsidRPr="002465B9">
          <w:rPr>
            <w:rStyle w:val="afa"/>
            <w:rFonts w:ascii="Times New Roman" w:hAnsi="Times New Roman"/>
            <w:iCs/>
            <w:noProof/>
          </w:rPr>
          <w:t>6.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Эксплуатационные требования к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_Toc21796668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17</w:t>
        </w:r>
        <w:r w:rsidR="008B0A4A">
          <w:rPr>
            <w:noProof/>
            <w:webHidden/>
          </w:rPr>
          <w:fldChar w:fldCharType="end"/>
        </w:r>
      </w:hyperlink>
    </w:p>
    <w:p w14:paraId="4B808B80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69" w:history="1">
        <w:r w:rsidR="009C4B12" w:rsidRPr="002465B9">
          <w:rPr>
            <w:rStyle w:val="afa"/>
            <w:rFonts w:ascii="Times New Roman" w:hAnsi="Times New Roman"/>
            <w:iCs/>
            <w:noProof/>
          </w:rPr>
          <w:t>6.1.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надежности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_Toc21796669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17</w:t>
        </w:r>
        <w:r w:rsidR="008B0A4A">
          <w:rPr>
            <w:noProof/>
            <w:webHidden/>
          </w:rPr>
          <w:fldChar w:fldCharType="end"/>
        </w:r>
      </w:hyperlink>
    </w:p>
    <w:p w14:paraId="1D7491C2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0" w:history="1">
        <w:r w:rsidR="009C4B12" w:rsidRPr="002465B9">
          <w:rPr>
            <w:rStyle w:val="afa"/>
            <w:rFonts w:ascii="Times New Roman" w:hAnsi="Times New Roman"/>
            <w:noProof/>
          </w:rPr>
          <w:t>6.2.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режимам функционирования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_Toc21796670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18</w:t>
        </w:r>
        <w:r w:rsidR="008B0A4A">
          <w:rPr>
            <w:noProof/>
            <w:webHidden/>
          </w:rPr>
          <w:fldChar w:fldCharType="end"/>
        </w:r>
      </w:hyperlink>
    </w:p>
    <w:p w14:paraId="1C08744E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1" w:history="1">
        <w:r w:rsidR="009C4B12" w:rsidRPr="002465B9">
          <w:rPr>
            <w:rStyle w:val="afa"/>
            <w:rFonts w:ascii="Times New Roman" w:hAnsi="Times New Roman"/>
            <w:noProof/>
          </w:rPr>
          <w:t>6.3.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эргономике и технической эстетике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_Toc21796671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18</w:t>
        </w:r>
        <w:r w:rsidR="008B0A4A">
          <w:rPr>
            <w:noProof/>
            <w:webHidden/>
          </w:rPr>
          <w:fldChar w:fldCharType="end"/>
        </w:r>
      </w:hyperlink>
    </w:p>
    <w:p w14:paraId="0B6289FD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2" w:history="1">
        <w:r w:rsidR="009C4B12" w:rsidRPr="002465B9">
          <w:rPr>
            <w:rStyle w:val="afa"/>
            <w:rFonts w:ascii="Times New Roman" w:hAnsi="Times New Roman"/>
            <w:noProof/>
          </w:rPr>
          <w:t>6.4.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эксплуатации и техническому обслуживанию ИС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_Toc21796672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19</w:t>
        </w:r>
        <w:r w:rsidR="008B0A4A">
          <w:rPr>
            <w:noProof/>
            <w:webHidden/>
          </w:rPr>
          <w:fldChar w:fldCharType="end"/>
        </w:r>
      </w:hyperlink>
    </w:p>
    <w:p w14:paraId="5E54647B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3" w:history="1">
        <w:r w:rsidR="009C4B12" w:rsidRPr="002465B9">
          <w:rPr>
            <w:rStyle w:val="afa"/>
            <w:rFonts w:ascii="Times New Roman" w:hAnsi="Times New Roman"/>
            <w:noProof/>
          </w:rPr>
          <w:t>6.5.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защите информации от несанкционированного доступа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_Toc21796673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19</w:t>
        </w:r>
        <w:r w:rsidR="008B0A4A">
          <w:rPr>
            <w:noProof/>
            <w:webHidden/>
          </w:rPr>
          <w:fldChar w:fldCharType="end"/>
        </w:r>
      </w:hyperlink>
    </w:p>
    <w:p w14:paraId="669FBE03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4" w:history="1">
        <w:r w:rsidR="009C4B12" w:rsidRPr="002465B9">
          <w:rPr>
            <w:rStyle w:val="afa"/>
            <w:rFonts w:ascii="Times New Roman" w:hAnsi="Times New Roman"/>
            <w:noProof/>
          </w:rPr>
          <w:t>6.6.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обеспечению информационной безопасности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_Toc21796674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20</w:t>
        </w:r>
        <w:r w:rsidR="008B0A4A">
          <w:rPr>
            <w:noProof/>
            <w:webHidden/>
          </w:rPr>
          <w:fldChar w:fldCharType="end"/>
        </w:r>
      </w:hyperlink>
    </w:p>
    <w:p w14:paraId="1949788C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5" w:history="1">
        <w:r w:rsidR="009C4B12" w:rsidRPr="002465B9">
          <w:rPr>
            <w:rStyle w:val="afa"/>
            <w:rFonts w:ascii="Times New Roman" w:hAnsi="Times New Roman"/>
            <w:noProof/>
          </w:rPr>
          <w:t>6.7.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системе безопасности объекта критической информационной инфраструктуры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_Toc21796675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20</w:t>
        </w:r>
        <w:r w:rsidR="008B0A4A">
          <w:rPr>
            <w:noProof/>
            <w:webHidden/>
          </w:rPr>
          <w:fldChar w:fldCharType="end"/>
        </w:r>
      </w:hyperlink>
    </w:p>
    <w:p w14:paraId="32A24536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6" w:history="1">
        <w:r w:rsidR="009C4B12" w:rsidRPr="002465B9">
          <w:rPr>
            <w:rStyle w:val="afa"/>
            <w:rFonts w:ascii="Times New Roman" w:hAnsi="Times New Roman"/>
            <w:noProof/>
          </w:rPr>
          <w:t>6.8.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техническому обеспечению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_Toc21796676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21</w:t>
        </w:r>
        <w:r w:rsidR="008B0A4A">
          <w:rPr>
            <w:noProof/>
            <w:webHidden/>
          </w:rPr>
          <w:fldChar w:fldCharType="end"/>
        </w:r>
      </w:hyperlink>
    </w:p>
    <w:p w14:paraId="164604DB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7" w:history="1">
        <w:r w:rsidR="009C4B12" w:rsidRPr="002465B9">
          <w:rPr>
            <w:rStyle w:val="afa"/>
            <w:rFonts w:ascii="Times New Roman" w:hAnsi="Times New Roman"/>
            <w:noProof/>
          </w:rPr>
          <w:t>6.8.1.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каналам связи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21</w:t>
        </w:r>
        <w:r w:rsidR="008B0A4A">
          <w:rPr>
            <w:noProof/>
            <w:webHidden/>
          </w:rPr>
          <w:fldChar w:fldCharType="end"/>
        </w:r>
      </w:hyperlink>
    </w:p>
    <w:p w14:paraId="1735100A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8" w:history="1">
        <w:r w:rsidR="009C4B12" w:rsidRPr="002465B9">
          <w:rPr>
            <w:rStyle w:val="afa"/>
            <w:rFonts w:ascii="Times New Roman" w:hAnsi="Times New Roman"/>
            <w:noProof/>
          </w:rPr>
          <w:t>6.8.2.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серверному обеспечению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21</w:t>
        </w:r>
        <w:r w:rsidR="008B0A4A">
          <w:rPr>
            <w:noProof/>
            <w:webHidden/>
          </w:rPr>
          <w:fldChar w:fldCharType="end"/>
        </w:r>
      </w:hyperlink>
    </w:p>
    <w:p w14:paraId="69B5183C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79" w:history="1">
        <w:r w:rsidR="009C4B12" w:rsidRPr="002465B9">
          <w:rPr>
            <w:rStyle w:val="afa"/>
            <w:rFonts w:ascii="Times New Roman" w:hAnsi="Times New Roman"/>
            <w:noProof/>
          </w:rPr>
          <w:t>7.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Порядок контроля и приемки системы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_Toc21796679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21</w:t>
        </w:r>
        <w:r w:rsidR="008B0A4A">
          <w:rPr>
            <w:noProof/>
            <w:webHidden/>
          </w:rPr>
          <w:fldChar w:fldCharType="end"/>
        </w:r>
      </w:hyperlink>
    </w:p>
    <w:p w14:paraId="636FB65F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87" w:history="1">
        <w:r w:rsidR="009C4B12" w:rsidRPr="002465B9">
          <w:rPr>
            <w:rStyle w:val="afa"/>
            <w:rFonts w:ascii="Times New Roman" w:hAnsi="Times New Roman"/>
            <w:noProof/>
          </w:rPr>
          <w:t>8.</w:t>
        </w:r>
        <w:r w:rsidR="009C4B1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9C4B12" w:rsidRPr="002465B9">
          <w:rPr>
            <w:rStyle w:val="afa"/>
            <w:rFonts w:ascii="Times New Roman" w:hAnsi="Times New Roman"/>
            <w:noProof/>
          </w:rPr>
          <w:t>Требования к документированию.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_Toc21796687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21</w:t>
        </w:r>
        <w:r w:rsidR="008B0A4A">
          <w:rPr>
            <w:noProof/>
            <w:webHidden/>
          </w:rPr>
          <w:fldChar w:fldCharType="end"/>
        </w:r>
      </w:hyperlink>
    </w:p>
    <w:p w14:paraId="4FB44F06" w14:textId="77777777" w:rsidR="009C4B12" w:rsidRDefault="007C1B33">
      <w:pPr>
        <w:pStyle w:val="24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1796688" w:history="1">
        <w:r w:rsidR="009C4B12" w:rsidRPr="002465B9">
          <w:rPr>
            <w:rStyle w:val="afa"/>
            <w:rFonts w:ascii="Times New Roman" w:hAnsi="Times New Roman"/>
            <w:noProof/>
          </w:rPr>
          <w:t>Приложение 1 Форматы обосновывающих материалов</w:t>
        </w:r>
        <w:r w:rsidR="009C4B12">
          <w:rPr>
            <w:noProof/>
            <w:webHidden/>
          </w:rPr>
          <w:tab/>
        </w:r>
        <w:r w:rsidR="008B0A4A">
          <w:rPr>
            <w:noProof/>
            <w:webHidden/>
          </w:rPr>
          <w:fldChar w:fldCharType="begin"/>
        </w:r>
        <w:r w:rsidR="009C4B12">
          <w:rPr>
            <w:noProof/>
            <w:webHidden/>
          </w:rPr>
          <w:instrText xml:space="preserve"> PAGEREF _Toc21796688 \h </w:instrText>
        </w:r>
        <w:r w:rsidR="008B0A4A">
          <w:rPr>
            <w:noProof/>
            <w:webHidden/>
          </w:rPr>
        </w:r>
        <w:r w:rsidR="008B0A4A">
          <w:rPr>
            <w:noProof/>
            <w:webHidden/>
          </w:rPr>
          <w:fldChar w:fldCharType="separate"/>
        </w:r>
        <w:r w:rsidR="009C4B12">
          <w:rPr>
            <w:noProof/>
            <w:webHidden/>
          </w:rPr>
          <w:t>23</w:t>
        </w:r>
        <w:r w:rsidR="008B0A4A">
          <w:rPr>
            <w:noProof/>
            <w:webHidden/>
          </w:rPr>
          <w:fldChar w:fldCharType="end"/>
        </w:r>
      </w:hyperlink>
    </w:p>
    <w:p w14:paraId="53488454" w14:textId="77777777" w:rsidR="00A613C6" w:rsidRPr="00D61937" w:rsidRDefault="008B0A4A" w:rsidP="005742FE">
      <w:pPr>
        <w:pStyle w:val="24"/>
        <w:rPr>
          <w:rFonts w:ascii="Times New Roman" w:hAnsi="Times New Roman"/>
          <w:b/>
          <w:bCs/>
        </w:rPr>
      </w:pPr>
      <w:r w:rsidRPr="00D61937">
        <w:rPr>
          <w:rFonts w:ascii="Times New Roman" w:hAnsi="Times New Roman"/>
        </w:rPr>
        <w:fldChar w:fldCharType="end"/>
      </w:r>
      <w:bookmarkStart w:id="0" w:name="_Toc216158990"/>
      <w:r w:rsidR="00A613C6" w:rsidRPr="00D61937">
        <w:rPr>
          <w:rFonts w:ascii="Times New Roman" w:hAnsi="Times New Roman"/>
        </w:rPr>
        <w:br w:type="page"/>
      </w:r>
    </w:p>
    <w:p w14:paraId="20095A9E" w14:textId="77777777" w:rsidR="00E74218" w:rsidRPr="00D61937" w:rsidRDefault="007231CE" w:rsidP="009B4370">
      <w:pPr>
        <w:pStyle w:val="211"/>
        <w:numPr>
          <w:ilvl w:val="0"/>
          <w:numId w:val="21"/>
        </w:numPr>
        <w:tabs>
          <w:tab w:val="num" w:pos="576"/>
        </w:tabs>
        <w:ind w:left="0" w:firstLine="0"/>
        <w:rPr>
          <w:rFonts w:ascii="Times New Roman" w:hAnsi="Times New Roman" w:cs="Times New Roman"/>
        </w:rPr>
      </w:pPr>
      <w:bookmarkStart w:id="1" w:name="_Toc21796632"/>
      <w:r w:rsidRPr="00D61937">
        <w:rPr>
          <w:rFonts w:ascii="Times New Roman" w:hAnsi="Times New Roman" w:cs="Times New Roman"/>
        </w:rPr>
        <w:lastRenderedPageBreak/>
        <w:t>Общие сведения</w:t>
      </w:r>
      <w:bookmarkEnd w:id="1"/>
    </w:p>
    <w:p w14:paraId="21E6198C" w14:textId="77777777" w:rsidR="00335EA0" w:rsidRDefault="00260FDA" w:rsidP="00CC706A">
      <w:pPr>
        <w:tabs>
          <w:tab w:val="left" w:pos="3690"/>
        </w:tabs>
        <w:spacing w:after="120"/>
        <w:rPr>
          <w:rFonts w:ascii="Times New Roman" w:hAnsi="Times New Roman"/>
          <w:sz w:val="24"/>
        </w:rPr>
      </w:pPr>
      <w:r w:rsidRPr="00B7593F">
        <w:rPr>
          <w:rFonts w:ascii="Times New Roman" w:hAnsi="Times New Roman"/>
          <w:sz w:val="24"/>
        </w:rPr>
        <w:t xml:space="preserve">Настоящее Техническое задание </w:t>
      </w:r>
      <w:r w:rsidR="00335EA0" w:rsidRPr="00D273E8">
        <w:rPr>
          <w:rFonts w:ascii="Times New Roman" w:hAnsi="Times New Roman"/>
          <w:sz w:val="24"/>
        </w:rPr>
        <w:t xml:space="preserve">является первичным документом, описывающим предметную область проекта </w:t>
      </w:r>
      <w:r w:rsidR="000D1981">
        <w:rPr>
          <w:rFonts w:ascii="Times New Roman" w:hAnsi="Times New Roman"/>
          <w:sz w:val="24"/>
        </w:rPr>
        <w:t>«</w:t>
      </w:r>
      <w:r w:rsidR="000D1981" w:rsidRPr="000D1981">
        <w:rPr>
          <w:rFonts w:ascii="Times New Roman" w:hAnsi="Times New Roman"/>
          <w:sz w:val="24"/>
        </w:rPr>
        <w:t>Разработка ПТК для принятия решения о воздействии на электросетевое оборудование с учетом его физического износа, технического состояния и индекса важности с использованием современных методов диагностики и обработки данных в части реновации</w:t>
      </w:r>
      <w:r w:rsidR="000D1981">
        <w:rPr>
          <w:rFonts w:ascii="Times New Roman" w:hAnsi="Times New Roman"/>
          <w:sz w:val="24"/>
        </w:rPr>
        <w:t xml:space="preserve"> (АС УПА ТПИР) </w:t>
      </w:r>
      <w:r w:rsidR="00335EA0" w:rsidRPr="00D273E8">
        <w:rPr>
          <w:rFonts w:ascii="Times New Roman" w:hAnsi="Times New Roman"/>
          <w:sz w:val="24"/>
        </w:rPr>
        <w:t>в виде формализованных требований Заказчика.</w:t>
      </w:r>
    </w:p>
    <w:p w14:paraId="136EC18A" w14:textId="77777777" w:rsidR="00260FDA" w:rsidRDefault="00335EA0" w:rsidP="009B4370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2" w:name="_Toc21796633"/>
      <w:r>
        <w:rPr>
          <w:rFonts w:ascii="Times New Roman" w:hAnsi="Times New Roman" w:cs="Times New Roman"/>
        </w:rPr>
        <w:t>Заказчик работ</w:t>
      </w:r>
      <w:bookmarkEnd w:id="2"/>
    </w:p>
    <w:p w14:paraId="1B038F05" w14:textId="77777777" w:rsidR="00335EA0" w:rsidRPr="00D273E8" w:rsidRDefault="00335EA0" w:rsidP="00D273E8">
      <w:pPr>
        <w:tabs>
          <w:tab w:val="left" w:pos="3690"/>
        </w:tabs>
        <w:rPr>
          <w:rFonts w:ascii="Times New Roman" w:hAnsi="Times New Roman"/>
          <w:sz w:val="24"/>
        </w:rPr>
      </w:pPr>
      <w:r w:rsidRPr="00D273E8">
        <w:rPr>
          <w:rFonts w:ascii="Times New Roman" w:hAnsi="Times New Roman"/>
          <w:sz w:val="24"/>
        </w:rPr>
        <w:t xml:space="preserve">Наименование организации Заказчика – </w:t>
      </w:r>
      <w:r w:rsidR="00D0042E">
        <w:rPr>
          <w:rFonts w:ascii="Times New Roman" w:hAnsi="Times New Roman"/>
          <w:sz w:val="24"/>
        </w:rPr>
        <w:t>ПАО</w:t>
      </w:r>
      <w:r w:rsidRPr="00D273E8">
        <w:rPr>
          <w:rFonts w:ascii="Times New Roman" w:hAnsi="Times New Roman"/>
          <w:sz w:val="24"/>
        </w:rPr>
        <w:t xml:space="preserve"> «ФСК ЕЭС» (далее </w:t>
      </w:r>
      <w:r w:rsidR="00347CC0">
        <w:rPr>
          <w:rFonts w:ascii="Times New Roman" w:hAnsi="Times New Roman"/>
          <w:sz w:val="24"/>
        </w:rPr>
        <w:t xml:space="preserve">- </w:t>
      </w:r>
      <w:r w:rsidRPr="00D273E8">
        <w:rPr>
          <w:rFonts w:ascii="Times New Roman" w:hAnsi="Times New Roman"/>
          <w:sz w:val="24"/>
        </w:rPr>
        <w:t>«Заказчик»).</w:t>
      </w:r>
    </w:p>
    <w:p w14:paraId="72927C05" w14:textId="77777777" w:rsidR="00E74218" w:rsidRPr="00B07FEB" w:rsidRDefault="00E74218" w:rsidP="009B4370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3" w:name="_Toc21796634"/>
      <w:r w:rsidRPr="00B07FEB">
        <w:rPr>
          <w:rFonts w:ascii="Times New Roman" w:hAnsi="Times New Roman" w:cs="Times New Roman"/>
        </w:rPr>
        <w:t>Основные термины и понятия</w:t>
      </w:r>
      <w:bookmarkEnd w:id="0"/>
      <w:bookmarkEnd w:id="3"/>
    </w:p>
    <w:tbl>
      <w:tblPr>
        <w:tblStyle w:val="af7"/>
        <w:tblW w:w="9498" w:type="dxa"/>
        <w:tblLook w:val="01E0" w:firstRow="1" w:lastRow="1" w:firstColumn="1" w:lastColumn="1" w:noHBand="0" w:noVBand="0"/>
      </w:tblPr>
      <w:tblGrid>
        <w:gridCol w:w="2268"/>
        <w:gridCol w:w="7230"/>
      </w:tblGrid>
      <w:tr w:rsidR="0068280D" w:rsidRPr="00D04775" w14:paraId="0337ADF2" w14:textId="77777777" w:rsidTr="0098113D">
        <w:tc>
          <w:tcPr>
            <w:tcW w:w="2268" w:type="dxa"/>
          </w:tcPr>
          <w:p w14:paraId="78ACB769" w14:textId="77777777" w:rsidR="0068280D" w:rsidRPr="00ED10F7" w:rsidRDefault="0068280D" w:rsidP="0098113D">
            <w:pPr>
              <w:jc w:val="center"/>
              <w:rPr>
                <w:rFonts w:ascii="Times New Roman" w:hAnsi="Times New Roman"/>
                <w:b/>
                <w:sz w:val="24"/>
              </w:rPr>
            </w:pPr>
            <w:r w:rsidRPr="00ED10F7">
              <w:rPr>
                <w:rFonts w:ascii="Times New Roman" w:hAnsi="Times New Roman"/>
                <w:b/>
                <w:sz w:val="24"/>
              </w:rPr>
              <w:t>Термин</w:t>
            </w:r>
          </w:p>
        </w:tc>
        <w:tc>
          <w:tcPr>
            <w:tcW w:w="7230" w:type="dxa"/>
          </w:tcPr>
          <w:p w14:paraId="1505310E" w14:textId="77777777" w:rsidR="0068280D" w:rsidRPr="00ED10F7" w:rsidRDefault="0068280D" w:rsidP="0098113D">
            <w:pPr>
              <w:spacing w:after="120"/>
              <w:jc w:val="center"/>
              <w:rPr>
                <w:rFonts w:ascii="Times New Roman" w:hAnsi="Times New Roman"/>
                <w:b/>
                <w:sz w:val="24"/>
              </w:rPr>
            </w:pPr>
            <w:r w:rsidRPr="00ED10F7">
              <w:rPr>
                <w:rFonts w:ascii="Times New Roman" w:hAnsi="Times New Roman"/>
                <w:b/>
                <w:sz w:val="24"/>
              </w:rPr>
              <w:t>Определение</w:t>
            </w:r>
          </w:p>
        </w:tc>
      </w:tr>
      <w:tr w:rsidR="009C4B12" w:rsidRPr="00D04775" w14:paraId="2901098F" w14:textId="77777777" w:rsidTr="00A54C08">
        <w:tc>
          <w:tcPr>
            <w:tcW w:w="2268" w:type="dxa"/>
          </w:tcPr>
          <w:p w14:paraId="0A18D7D0" w14:textId="77777777" w:rsidR="009C4B12" w:rsidRPr="00D013DE" w:rsidRDefault="009C4B12" w:rsidP="0098113D">
            <w:pPr>
              <w:rPr>
                <w:rFonts w:ascii="Times New Roman" w:hAnsi="Times New Roman"/>
                <w:b/>
                <w:sz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lang w:val="en-US"/>
              </w:rPr>
              <w:t>SAP HANA</w:t>
            </w:r>
          </w:p>
        </w:tc>
        <w:tc>
          <w:tcPr>
            <w:tcW w:w="7230" w:type="dxa"/>
          </w:tcPr>
          <w:p w14:paraId="761BF132" w14:textId="77777777" w:rsidR="009C4B12" w:rsidRPr="00D013DE" w:rsidRDefault="009C4B12" w:rsidP="0098113D">
            <w:pPr>
              <w:spacing w:after="120"/>
              <w:rPr>
                <w:rFonts w:ascii="Times New Roman" w:hAnsi="Times New Roman"/>
                <w:b/>
                <w:sz w:val="24"/>
                <w:highlight w:val="yellow"/>
              </w:rPr>
            </w:pPr>
            <w:r w:rsidRPr="00B37F2B">
              <w:rPr>
                <w:rStyle w:val="FontStyle12"/>
                <w:sz w:val="24"/>
                <w:szCs w:val="24"/>
              </w:rPr>
              <w:t xml:space="preserve">High-Performance Analytic Appliance — высокопроизводительная </w:t>
            </w:r>
            <w:hyperlink r:id="rId13" w:tooltip="NewSQL" w:history="1">
              <w:r w:rsidRPr="00B37F2B">
                <w:rPr>
                  <w:rStyle w:val="FontStyle12"/>
                  <w:sz w:val="24"/>
                  <w:szCs w:val="24"/>
                </w:rPr>
                <w:t>NewSQL</w:t>
              </w:r>
            </w:hyperlink>
            <w:r>
              <w:rPr>
                <w:rStyle w:val="FontStyle12"/>
                <w:sz w:val="24"/>
                <w:szCs w:val="24"/>
              </w:rPr>
              <w:t xml:space="preserve"> (</w:t>
            </w:r>
            <w:r w:rsidRPr="00B37F2B">
              <w:rPr>
                <w:rStyle w:val="FontStyle12"/>
                <w:sz w:val="24"/>
                <w:szCs w:val="24"/>
              </w:rPr>
              <w:t xml:space="preserve">класс современных </w:t>
            </w:r>
            <w:hyperlink r:id="rId14" w:history="1">
              <w:r w:rsidRPr="00B37F2B">
                <w:rPr>
                  <w:rStyle w:val="FontStyle12"/>
                  <w:sz w:val="24"/>
                  <w:szCs w:val="24"/>
                </w:rPr>
                <w:t>реляционных СУБД</w:t>
              </w:r>
            </w:hyperlink>
            <w:r w:rsidRPr="00B37F2B">
              <w:rPr>
                <w:rStyle w:val="FontStyle12"/>
                <w:sz w:val="24"/>
                <w:szCs w:val="24"/>
              </w:rPr>
              <w:t>) платформа для хранения и обработки данных, в основе которой лежит технология вычислений in-memory с использованием принципа поколоночного хранения данных, платформы, разработанной и выведенной на рынок компанией SAP. Архитектура HANA обеспечивает как высокоскоростную обработку транзакций, так и работу со сложными аналитическими запросами, совмещая решение этих задач в рамках единой платформы.</w:t>
            </w:r>
            <w:r w:rsidRPr="002846E8">
              <w:rPr>
                <w:rStyle w:val="FontStyle12"/>
                <w:sz w:val="24"/>
                <w:szCs w:val="24"/>
              </w:rPr>
              <w:t xml:space="preserve"> </w:t>
            </w:r>
          </w:p>
        </w:tc>
      </w:tr>
      <w:tr w:rsidR="00C443E4" w:rsidRPr="00D04775" w14:paraId="5FE8D7B9" w14:textId="77777777" w:rsidTr="00A54C08">
        <w:tc>
          <w:tcPr>
            <w:tcW w:w="2268" w:type="dxa"/>
          </w:tcPr>
          <w:p w14:paraId="27D88DFD" w14:textId="77777777" w:rsidR="00C443E4" w:rsidRPr="00D013DE" w:rsidRDefault="00C443E4" w:rsidP="0098113D">
            <w:pPr>
              <w:rPr>
                <w:rFonts w:ascii="Times New Roman" w:hAnsi="Times New Roman"/>
                <w:b/>
                <w:sz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lang w:val="en-US"/>
              </w:rPr>
              <w:t>SAP BI</w:t>
            </w:r>
          </w:p>
        </w:tc>
        <w:tc>
          <w:tcPr>
            <w:tcW w:w="7230" w:type="dxa"/>
          </w:tcPr>
          <w:p w14:paraId="39CBF0FC" w14:textId="77777777" w:rsidR="00C443E4" w:rsidRPr="00D013DE" w:rsidRDefault="00C443E4" w:rsidP="0098113D">
            <w:pPr>
              <w:spacing w:after="120"/>
              <w:rPr>
                <w:rFonts w:ascii="Times New Roman" w:hAnsi="Times New Roman"/>
                <w:b/>
                <w:sz w:val="24"/>
                <w:highlight w:val="yellow"/>
              </w:rPr>
            </w:pPr>
            <w:r w:rsidRPr="002846E8">
              <w:rPr>
                <w:rStyle w:val="FontStyle12"/>
                <w:sz w:val="24"/>
                <w:szCs w:val="24"/>
              </w:rPr>
              <w:t>BI (Business Intelligence) – система бизнес-анализа, позволяющая осуществлять стратегический анализ данных и поддержку процесса принятия управленческих решений в компании. Предназначена для предоставления доступа и обработки информации, содержащейся в различных системах или базах данных организаций, ее анализа.</w:t>
            </w:r>
          </w:p>
        </w:tc>
      </w:tr>
      <w:tr w:rsidR="00C443E4" w:rsidRPr="00D04775" w14:paraId="49EAD284" w14:textId="77777777" w:rsidTr="00A54C08">
        <w:tc>
          <w:tcPr>
            <w:tcW w:w="2268" w:type="dxa"/>
          </w:tcPr>
          <w:p w14:paraId="02A8CECB" w14:textId="77777777" w:rsidR="00C443E4" w:rsidRDefault="00C443E4" w:rsidP="0098113D">
            <w:pPr>
              <w:rPr>
                <w:rFonts w:ascii="Times New Roman" w:hAnsi="Times New Roman"/>
                <w:b/>
                <w:sz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lang w:val="en-US"/>
              </w:rPr>
              <w:t>PM</w:t>
            </w:r>
          </w:p>
        </w:tc>
        <w:tc>
          <w:tcPr>
            <w:tcW w:w="7230" w:type="dxa"/>
          </w:tcPr>
          <w:p w14:paraId="2111FB85" w14:textId="77777777" w:rsidR="00C443E4" w:rsidRPr="00D013DE" w:rsidRDefault="00C443E4" w:rsidP="009C4B12">
            <w:pPr>
              <w:spacing w:after="120"/>
              <w:rPr>
                <w:rFonts w:ascii="Times New Roman" w:hAnsi="Times New Roman"/>
                <w:b/>
                <w:sz w:val="24"/>
                <w:highlight w:val="yellow"/>
              </w:rPr>
            </w:pPr>
            <w:r w:rsidRPr="00D90BFD">
              <w:rPr>
                <w:rStyle w:val="FontStyle12"/>
                <w:sz w:val="24"/>
                <w:szCs w:val="24"/>
              </w:rPr>
              <w:t>PM (Plant Maintenance) – модуль SAP</w:t>
            </w:r>
            <w:r w:rsidR="009C4B12" w:rsidRPr="009C4B12">
              <w:rPr>
                <w:rStyle w:val="FontStyle12"/>
                <w:sz w:val="24"/>
                <w:szCs w:val="24"/>
              </w:rPr>
              <w:t xml:space="preserve"> </w:t>
            </w:r>
            <w:r w:rsidR="009C4B12">
              <w:rPr>
                <w:rStyle w:val="FontStyle12"/>
                <w:sz w:val="24"/>
                <w:szCs w:val="24"/>
                <w:lang w:val="en-US"/>
              </w:rPr>
              <w:t>HANA</w:t>
            </w:r>
            <w:r w:rsidRPr="00D90BFD">
              <w:rPr>
                <w:rStyle w:val="FontStyle12"/>
                <w:sz w:val="24"/>
                <w:szCs w:val="24"/>
              </w:rPr>
              <w:t>, предназначенный для автоматизации процессов техобслуживания и ремонта производственного оборудования</w:t>
            </w:r>
          </w:p>
        </w:tc>
      </w:tr>
      <w:tr w:rsidR="00BB6FF7" w:rsidRPr="00D04775" w14:paraId="607F18A9" w14:textId="77777777" w:rsidTr="00A54C08">
        <w:tc>
          <w:tcPr>
            <w:tcW w:w="2268" w:type="dxa"/>
          </w:tcPr>
          <w:p w14:paraId="509B0172" w14:textId="77777777" w:rsidR="00BB6FF7" w:rsidRPr="00BB6FF7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АС УПА ТОиР</w:t>
            </w:r>
          </w:p>
        </w:tc>
        <w:tc>
          <w:tcPr>
            <w:tcW w:w="7230" w:type="dxa"/>
          </w:tcPr>
          <w:p w14:paraId="6593570A" w14:textId="77777777" w:rsidR="00BB6FF7" w:rsidRPr="00D90BFD" w:rsidRDefault="00BB6FF7" w:rsidP="0098113D">
            <w:pPr>
              <w:spacing w:after="120"/>
              <w:rPr>
                <w:rStyle w:val="FontStyle12"/>
                <w:sz w:val="24"/>
                <w:szCs w:val="24"/>
              </w:rPr>
            </w:pPr>
            <w:r w:rsidRPr="00BB6FF7">
              <w:rPr>
                <w:rStyle w:val="FontStyle12"/>
                <w:sz w:val="24"/>
                <w:szCs w:val="24"/>
              </w:rPr>
              <w:t>Автоматизация процессов управления производственными активами в части формирования приоритезированного плана ремонтов на основе ИТС (индекса технического состояния) и ИСЗ (системной значимости), показателей аппаратной и объектовой надежности</w:t>
            </w:r>
          </w:p>
        </w:tc>
      </w:tr>
      <w:tr w:rsidR="00C443E4" w:rsidRPr="00D04775" w14:paraId="216CEBB6" w14:textId="77777777" w:rsidTr="00A54C08">
        <w:tc>
          <w:tcPr>
            <w:tcW w:w="2268" w:type="dxa"/>
          </w:tcPr>
          <w:p w14:paraId="06E1F92B" w14:textId="77777777" w:rsidR="00C443E4" w:rsidRDefault="00C443E4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 xml:space="preserve">АС </w:t>
            </w:r>
            <w:r w:rsidR="005742FE">
              <w:rPr>
                <w:rFonts w:ascii="Times New Roman" w:hAnsi="Times New Roman"/>
                <w:b/>
                <w:sz w:val="24"/>
              </w:rPr>
              <w:t>УПА Т</w:t>
            </w:r>
            <w:r w:rsidR="0008387C">
              <w:rPr>
                <w:rFonts w:ascii="Times New Roman" w:hAnsi="Times New Roman"/>
                <w:b/>
                <w:sz w:val="24"/>
              </w:rPr>
              <w:t>П</w:t>
            </w:r>
            <w:r w:rsidR="005742FE">
              <w:rPr>
                <w:rFonts w:ascii="Times New Roman" w:hAnsi="Times New Roman"/>
                <w:b/>
                <w:sz w:val="24"/>
              </w:rPr>
              <w:t>иР</w:t>
            </w:r>
            <w:r>
              <w:rPr>
                <w:rFonts w:ascii="Times New Roman" w:hAnsi="Times New Roman"/>
                <w:b/>
                <w:sz w:val="24"/>
              </w:rPr>
              <w:t xml:space="preserve">, </w:t>
            </w:r>
          </w:p>
          <w:p w14:paraId="26209E12" w14:textId="77777777" w:rsidR="00C443E4" w:rsidRPr="00C443E4" w:rsidRDefault="00C443E4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ИС, Система</w:t>
            </w:r>
          </w:p>
        </w:tc>
        <w:tc>
          <w:tcPr>
            <w:tcW w:w="7230" w:type="dxa"/>
          </w:tcPr>
          <w:p w14:paraId="4C5CDBE6" w14:textId="77777777" w:rsidR="00C443E4" w:rsidRPr="00D90BFD" w:rsidRDefault="000D1981" w:rsidP="0008387C">
            <w:pPr>
              <w:spacing w:after="120"/>
              <w:rPr>
                <w:rStyle w:val="FontStyle12"/>
                <w:sz w:val="24"/>
                <w:szCs w:val="24"/>
              </w:rPr>
            </w:pPr>
            <w:r w:rsidRPr="000D1981">
              <w:rPr>
                <w:rFonts w:ascii="Times New Roman" w:hAnsi="Times New Roman"/>
                <w:sz w:val="24"/>
              </w:rPr>
              <w:t>ПТК для принятия решения о воздействии на электросетевое оборудование с учетом его физического износа, технического состояния и индекса важности с использованием современных методов диагностики и обработки данных в части реновации</w:t>
            </w:r>
          </w:p>
        </w:tc>
      </w:tr>
      <w:tr w:rsidR="0008387C" w:rsidRPr="00D04775" w14:paraId="2DDED431" w14:textId="77777777" w:rsidTr="00A54C08">
        <w:tc>
          <w:tcPr>
            <w:tcW w:w="2268" w:type="dxa"/>
          </w:tcPr>
          <w:p w14:paraId="6A9B60D5" w14:textId="77777777" w:rsidR="0008387C" w:rsidRPr="0008387C" w:rsidRDefault="0008387C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АСКИД</w:t>
            </w:r>
          </w:p>
        </w:tc>
        <w:tc>
          <w:tcPr>
            <w:tcW w:w="7230" w:type="dxa"/>
          </w:tcPr>
          <w:p w14:paraId="65DEC2AA" w14:textId="77777777" w:rsidR="0008387C" w:rsidRPr="0008387C" w:rsidRDefault="0008387C" w:rsidP="0008387C">
            <w:pPr>
              <w:spacing w:after="120"/>
              <w:rPr>
                <w:rStyle w:val="FontStyle12"/>
                <w:sz w:val="24"/>
                <w:szCs w:val="24"/>
              </w:rPr>
            </w:pPr>
            <w:r w:rsidRPr="0008387C">
              <w:rPr>
                <w:rStyle w:val="FontStyle12"/>
                <w:sz w:val="24"/>
                <w:szCs w:val="24"/>
              </w:rPr>
              <w:t>Автоматизированная система комплексного управления инвестиционной деятельностью</w:t>
            </w:r>
          </w:p>
        </w:tc>
      </w:tr>
      <w:tr w:rsidR="00BB6FF7" w:rsidRPr="00D04775" w14:paraId="0F7D596F" w14:textId="77777777" w:rsidTr="001A68DA">
        <w:tc>
          <w:tcPr>
            <w:tcW w:w="2268" w:type="dxa"/>
            <w:vAlign w:val="center"/>
          </w:tcPr>
          <w:p w14:paraId="587F2CDF" w14:textId="77777777" w:rsidR="00BB6FF7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BB6FF7">
              <w:rPr>
                <w:rFonts w:ascii="Times New Roman" w:hAnsi="Times New Roman"/>
                <w:b/>
                <w:sz w:val="24"/>
              </w:rPr>
              <w:t>АСУР ХСИД</w:t>
            </w:r>
          </w:p>
        </w:tc>
        <w:tc>
          <w:tcPr>
            <w:tcW w:w="7230" w:type="dxa"/>
            <w:vAlign w:val="center"/>
          </w:tcPr>
          <w:p w14:paraId="21E95562" w14:textId="77777777" w:rsidR="00BB6FF7" w:rsidRPr="0008387C" w:rsidRDefault="00BB6FF7" w:rsidP="0008387C">
            <w:pPr>
              <w:spacing w:after="120"/>
              <w:rPr>
                <w:rStyle w:val="FontStyle12"/>
                <w:sz w:val="24"/>
                <w:szCs w:val="24"/>
              </w:rPr>
            </w:pPr>
            <w:r w:rsidRPr="00BB6FF7">
              <w:rPr>
                <w:rStyle w:val="FontStyle12"/>
                <w:sz w:val="24"/>
                <w:szCs w:val="24"/>
              </w:rPr>
              <w:t>Автоматизированная система управления работами, выполняемыми хозяйственным способом в рамках инвестиционной деятельности ПАО «ФСК ЕЭС»</w:t>
            </w:r>
          </w:p>
        </w:tc>
      </w:tr>
      <w:tr w:rsidR="00BB6FF7" w:rsidRPr="00D04775" w14:paraId="394079C8" w14:textId="77777777" w:rsidTr="00A54C08">
        <w:tc>
          <w:tcPr>
            <w:tcW w:w="2268" w:type="dxa"/>
          </w:tcPr>
          <w:p w14:paraId="56DCC014" w14:textId="77777777" w:rsidR="00BB6FF7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АСУ РДиОТС</w:t>
            </w:r>
          </w:p>
        </w:tc>
        <w:tc>
          <w:tcPr>
            <w:tcW w:w="7230" w:type="dxa"/>
          </w:tcPr>
          <w:p w14:paraId="6DC1A76A" w14:textId="77777777" w:rsidR="00BB6FF7" w:rsidRPr="005742FE" w:rsidRDefault="00BB6FF7" w:rsidP="0098113D">
            <w:pPr>
              <w:spacing w:after="120"/>
              <w:rPr>
                <w:rStyle w:val="FontStyle12"/>
                <w:sz w:val="24"/>
                <w:szCs w:val="24"/>
              </w:rPr>
            </w:pPr>
            <w:r w:rsidRPr="005742FE">
              <w:rPr>
                <w:rStyle w:val="FontStyle12"/>
                <w:sz w:val="24"/>
                <w:szCs w:val="24"/>
              </w:rPr>
              <w:t xml:space="preserve">Автоматизированная система управления процессами </w:t>
            </w:r>
            <w:r w:rsidRPr="005742FE">
              <w:rPr>
                <w:rStyle w:val="FontStyle12"/>
                <w:sz w:val="24"/>
                <w:szCs w:val="24"/>
              </w:rPr>
              <w:lastRenderedPageBreak/>
              <w:t>планирования ремонтов, диагностики и оценки технического состояния</w:t>
            </w:r>
          </w:p>
        </w:tc>
      </w:tr>
      <w:tr w:rsidR="00BB6FF7" w:rsidRPr="00D04775" w14:paraId="3923441C" w14:textId="77777777" w:rsidTr="00D013DE">
        <w:tc>
          <w:tcPr>
            <w:tcW w:w="2268" w:type="dxa"/>
            <w:vAlign w:val="center"/>
          </w:tcPr>
          <w:p w14:paraId="798CB343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lastRenderedPageBreak/>
              <w:t>АСУ ТОиР</w:t>
            </w:r>
          </w:p>
        </w:tc>
        <w:tc>
          <w:tcPr>
            <w:tcW w:w="7230" w:type="dxa"/>
            <w:vAlign w:val="center"/>
          </w:tcPr>
          <w:p w14:paraId="25C607BA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Автоматизированная система управления техническим обслуживанием и ремонтом</w:t>
            </w:r>
          </w:p>
        </w:tc>
      </w:tr>
      <w:tr w:rsidR="00BB6FF7" w:rsidRPr="00D04775" w14:paraId="42A958D7" w14:textId="77777777" w:rsidTr="00D013DE">
        <w:tc>
          <w:tcPr>
            <w:tcW w:w="2268" w:type="dxa"/>
            <w:vAlign w:val="center"/>
          </w:tcPr>
          <w:p w14:paraId="18F8C256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АРМ</w:t>
            </w:r>
          </w:p>
        </w:tc>
        <w:tc>
          <w:tcPr>
            <w:tcW w:w="7230" w:type="dxa"/>
            <w:vAlign w:val="center"/>
          </w:tcPr>
          <w:p w14:paraId="1A4420C1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Автоматизированное рабочее место</w:t>
            </w:r>
          </w:p>
        </w:tc>
      </w:tr>
      <w:tr w:rsidR="00BB6FF7" w:rsidRPr="00D04775" w14:paraId="32140608" w14:textId="77777777" w:rsidTr="00D013DE">
        <w:tc>
          <w:tcPr>
            <w:tcW w:w="2268" w:type="dxa"/>
            <w:vAlign w:val="center"/>
          </w:tcPr>
          <w:p w14:paraId="75C209F1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БД</w:t>
            </w:r>
          </w:p>
        </w:tc>
        <w:tc>
          <w:tcPr>
            <w:tcW w:w="7230" w:type="dxa"/>
            <w:vAlign w:val="center"/>
          </w:tcPr>
          <w:p w14:paraId="30045A96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База данных</w:t>
            </w:r>
          </w:p>
        </w:tc>
      </w:tr>
      <w:tr w:rsidR="00BB6FF7" w:rsidRPr="00D04775" w14:paraId="1C618274" w14:textId="77777777" w:rsidTr="00D013DE">
        <w:tc>
          <w:tcPr>
            <w:tcW w:w="2268" w:type="dxa"/>
            <w:vAlign w:val="center"/>
          </w:tcPr>
          <w:p w14:paraId="45383D11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БДО</w:t>
            </w:r>
          </w:p>
        </w:tc>
        <w:tc>
          <w:tcPr>
            <w:tcW w:w="7230" w:type="dxa"/>
            <w:vAlign w:val="center"/>
          </w:tcPr>
          <w:p w14:paraId="198B9F0D" w14:textId="77777777" w:rsidR="00BB6FF7" w:rsidRPr="0008387C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База данных оборудования</w:t>
            </w:r>
            <w:r>
              <w:rPr>
                <w:rFonts w:ascii="Times New Roman" w:hAnsi="Times New Roman"/>
                <w:sz w:val="24"/>
              </w:rPr>
              <w:t xml:space="preserve"> на </w:t>
            </w:r>
            <w:r>
              <w:rPr>
                <w:rFonts w:ascii="Times New Roman" w:hAnsi="Times New Roman"/>
                <w:sz w:val="24"/>
                <w:lang w:val="en-US"/>
              </w:rPr>
              <w:t>SAP</w:t>
            </w:r>
            <w:r w:rsidRPr="0008387C"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lang w:val="en-US"/>
              </w:rPr>
              <w:t>PM</w:t>
            </w:r>
          </w:p>
        </w:tc>
      </w:tr>
      <w:tr w:rsidR="00BB6FF7" w:rsidRPr="00D04775" w14:paraId="6EC2B5ED" w14:textId="77777777" w:rsidTr="00D013DE">
        <w:tc>
          <w:tcPr>
            <w:tcW w:w="2268" w:type="dxa"/>
            <w:vAlign w:val="center"/>
          </w:tcPr>
          <w:p w14:paraId="63D64F9D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ДЗО</w:t>
            </w:r>
          </w:p>
        </w:tc>
        <w:tc>
          <w:tcPr>
            <w:tcW w:w="7230" w:type="dxa"/>
            <w:vAlign w:val="center"/>
          </w:tcPr>
          <w:p w14:paraId="2FB93212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Дочернее и зависимое общество</w:t>
            </w:r>
          </w:p>
        </w:tc>
      </w:tr>
      <w:tr w:rsidR="00C8034E" w:rsidRPr="00D04775" w14:paraId="689FB247" w14:textId="77777777" w:rsidTr="00D013DE">
        <w:tc>
          <w:tcPr>
            <w:tcW w:w="2268" w:type="dxa"/>
            <w:vAlign w:val="center"/>
          </w:tcPr>
          <w:p w14:paraId="3ECA39B0" w14:textId="77777777" w:rsidR="00C8034E" w:rsidRDefault="00C8034E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ЕО</w:t>
            </w:r>
          </w:p>
        </w:tc>
        <w:tc>
          <w:tcPr>
            <w:tcW w:w="7230" w:type="dxa"/>
            <w:vAlign w:val="center"/>
          </w:tcPr>
          <w:p w14:paraId="6F13E0B0" w14:textId="77777777" w:rsidR="00C8034E" w:rsidRDefault="00C8034E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Единица оборудования</w:t>
            </w:r>
          </w:p>
        </w:tc>
      </w:tr>
      <w:tr w:rsidR="00C8034E" w:rsidRPr="00D04775" w14:paraId="377AFA93" w14:textId="77777777" w:rsidTr="00D013DE">
        <w:tc>
          <w:tcPr>
            <w:tcW w:w="2268" w:type="dxa"/>
            <w:vAlign w:val="center"/>
          </w:tcPr>
          <w:p w14:paraId="51872ED3" w14:textId="77777777" w:rsidR="00C8034E" w:rsidRDefault="00C8034E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ИЗ</w:t>
            </w:r>
          </w:p>
        </w:tc>
        <w:tc>
          <w:tcPr>
            <w:tcW w:w="7230" w:type="dxa"/>
            <w:vAlign w:val="center"/>
          </w:tcPr>
          <w:p w14:paraId="4A1C371C" w14:textId="77777777" w:rsidR="00C8034E" w:rsidRDefault="00C8034E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Инвестиционная заявка</w:t>
            </w:r>
          </w:p>
        </w:tc>
      </w:tr>
      <w:tr w:rsidR="00BB6FF7" w:rsidRPr="00D04775" w14:paraId="510BB500" w14:textId="77777777" w:rsidTr="00D013DE">
        <w:tc>
          <w:tcPr>
            <w:tcW w:w="2268" w:type="dxa"/>
            <w:vAlign w:val="center"/>
          </w:tcPr>
          <w:p w14:paraId="03EBA53C" w14:textId="77777777" w:rsidR="00BB6FF7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ИСЗ</w:t>
            </w:r>
          </w:p>
        </w:tc>
        <w:tc>
          <w:tcPr>
            <w:tcW w:w="7230" w:type="dxa"/>
            <w:vAlign w:val="center"/>
          </w:tcPr>
          <w:p w14:paraId="022E9B62" w14:textId="77777777" w:rsidR="00BB6FF7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Индекс системной значимости</w:t>
            </w:r>
          </w:p>
        </w:tc>
      </w:tr>
      <w:tr w:rsidR="00BB6FF7" w:rsidRPr="00D04775" w14:paraId="49160632" w14:textId="77777777" w:rsidTr="00D013DE">
        <w:tc>
          <w:tcPr>
            <w:tcW w:w="2268" w:type="dxa"/>
            <w:vAlign w:val="center"/>
          </w:tcPr>
          <w:p w14:paraId="492B95E5" w14:textId="77777777" w:rsidR="00BB6FF7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ИТС</w:t>
            </w:r>
          </w:p>
        </w:tc>
        <w:tc>
          <w:tcPr>
            <w:tcW w:w="7230" w:type="dxa"/>
            <w:vAlign w:val="center"/>
          </w:tcPr>
          <w:p w14:paraId="28225B51" w14:textId="77777777" w:rsidR="00BB6FF7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Индекс технического состояния</w:t>
            </w:r>
          </w:p>
        </w:tc>
      </w:tr>
      <w:tr w:rsidR="00BB6FF7" w:rsidRPr="00D04775" w14:paraId="3E173881" w14:textId="77777777" w:rsidTr="0098113D">
        <w:tc>
          <w:tcPr>
            <w:tcW w:w="2268" w:type="dxa"/>
          </w:tcPr>
          <w:p w14:paraId="6CF888D9" w14:textId="77777777" w:rsidR="00BB6FF7" w:rsidRPr="006C4D68" w:rsidRDefault="00BB6FF7" w:rsidP="00D0042E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КИИ</w:t>
            </w:r>
          </w:p>
        </w:tc>
        <w:tc>
          <w:tcPr>
            <w:tcW w:w="7230" w:type="dxa"/>
          </w:tcPr>
          <w:p w14:paraId="15A6E120" w14:textId="77777777" w:rsidR="00BB6FF7" w:rsidRPr="006C4D68" w:rsidRDefault="00BB6FF7" w:rsidP="006C4D68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Критическая информационная инфраструктура</w:t>
            </w:r>
            <w:r w:rsidRPr="006C4D68">
              <w:rPr>
                <w:rFonts w:cs="Arial"/>
                <w:color w:val="222222"/>
                <w:sz w:val="23"/>
                <w:szCs w:val="23"/>
              </w:rPr>
              <w:t> </w:t>
            </w:r>
          </w:p>
        </w:tc>
      </w:tr>
      <w:tr w:rsidR="00BB6FF7" w:rsidRPr="00D04775" w14:paraId="56B4AE60" w14:textId="77777777" w:rsidTr="00D013DE">
        <w:tc>
          <w:tcPr>
            <w:tcW w:w="2268" w:type="dxa"/>
            <w:vAlign w:val="center"/>
          </w:tcPr>
          <w:p w14:paraId="1BDF8954" w14:textId="77777777" w:rsidR="00BB6FF7" w:rsidRPr="006C4D68" w:rsidRDefault="00BB6FF7" w:rsidP="00D0042E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КИСУ</w:t>
            </w:r>
          </w:p>
        </w:tc>
        <w:tc>
          <w:tcPr>
            <w:tcW w:w="7230" w:type="dxa"/>
            <w:vAlign w:val="center"/>
          </w:tcPr>
          <w:p w14:paraId="69A41489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Корпоративная информационная система управления</w:t>
            </w:r>
          </w:p>
        </w:tc>
      </w:tr>
      <w:tr w:rsidR="00BB6FF7" w:rsidRPr="00D04775" w14:paraId="7A8AFF84" w14:textId="77777777" w:rsidTr="00D013DE">
        <w:tc>
          <w:tcPr>
            <w:tcW w:w="2268" w:type="dxa"/>
            <w:vAlign w:val="center"/>
          </w:tcPr>
          <w:p w14:paraId="6C927436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ЛЭП</w:t>
            </w:r>
          </w:p>
        </w:tc>
        <w:tc>
          <w:tcPr>
            <w:tcW w:w="7230" w:type="dxa"/>
            <w:vAlign w:val="center"/>
          </w:tcPr>
          <w:p w14:paraId="49812591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Линия электропередачи</w:t>
            </w:r>
          </w:p>
        </w:tc>
      </w:tr>
      <w:tr w:rsidR="00BB6FF7" w:rsidRPr="00D04775" w14:paraId="0B2C26B4" w14:textId="77777777" w:rsidTr="00D013DE">
        <w:tc>
          <w:tcPr>
            <w:tcW w:w="2268" w:type="dxa"/>
            <w:vAlign w:val="center"/>
          </w:tcPr>
          <w:p w14:paraId="417974F9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Макропроект</w:t>
            </w:r>
          </w:p>
        </w:tc>
        <w:tc>
          <w:tcPr>
            <w:tcW w:w="7230" w:type="dxa"/>
            <w:vAlign w:val="center"/>
          </w:tcPr>
          <w:p w14:paraId="6B893E69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B37F2B">
              <w:rPr>
                <w:rFonts w:ascii="Times New Roman" w:hAnsi="Times New Roman"/>
                <w:sz w:val="24"/>
              </w:rPr>
              <w:t>Развитие комплексных информационных систем управления финансово-экономического блока, включая перевод автоматизированных систем, входящих в состав КИСУ, на современные версии программного обеспечения: S/4 HANA</w:t>
            </w:r>
          </w:p>
        </w:tc>
      </w:tr>
      <w:tr w:rsidR="00BB6FF7" w:rsidRPr="00D04775" w14:paraId="18C8484D" w14:textId="77777777" w:rsidTr="00D013DE">
        <w:tc>
          <w:tcPr>
            <w:tcW w:w="2268" w:type="dxa"/>
            <w:vAlign w:val="center"/>
          </w:tcPr>
          <w:p w14:paraId="37D571E0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МЭС</w:t>
            </w:r>
          </w:p>
        </w:tc>
        <w:tc>
          <w:tcPr>
            <w:tcW w:w="7230" w:type="dxa"/>
            <w:vAlign w:val="center"/>
          </w:tcPr>
          <w:p w14:paraId="127E77D8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Магистральные Электрические Сети</w:t>
            </w:r>
          </w:p>
        </w:tc>
      </w:tr>
      <w:tr w:rsidR="00BB6FF7" w:rsidRPr="00D04775" w14:paraId="452E5FC1" w14:textId="77777777" w:rsidTr="00D013DE">
        <w:tc>
          <w:tcPr>
            <w:tcW w:w="2268" w:type="dxa"/>
            <w:vAlign w:val="center"/>
          </w:tcPr>
          <w:p w14:paraId="568A799A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НСИ</w:t>
            </w:r>
          </w:p>
        </w:tc>
        <w:tc>
          <w:tcPr>
            <w:tcW w:w="7230" w:type="dxa"/>
            <w:vAlign w:val="center"/>
          </w:tcPr>
          <w:p w14:paraId="1967FBAA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Нормативно-справочная информация</w:t>
            </w:r>
          </w:p>
        </w:tc>
      </w:tr>
      <w:tr w:rsidR="00BB6FF7" w:rsidRPr="00D04775" w14:paraId="589AA24D" w14:textId="77777777" w:rsidTr="0098113D">
        <w:tc>
          <w:tcPr>
            <w:tcW w:w="2268" w:type="dxa"/>
          </w:tcPr>
          <w:p w14:paraId="1F1C5565" w14:textId="77777777" w:rsidR="00BB6FF7" w:rsidRPr="006C4D68" w:rsidRDefault="00BB6FF7" w:rsidP="009171F9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ОПЭ</w:t>
            </w:r>
          </w:p>
        </w:tc>
        <w:tc>
          <w:tcPr>
            <w:tcW w:w="7230" w:type="dxa"/>
          </w:tcPr>
          <w:p w14:paraId="1D04B4D9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Опытно-промышленная эксплуатация</w:t>
            </w:r>
          </w:p>
        </w:tc>
      </w:tr>
      <w:tr w:rsidR="00BB6FF7" w:rsidRPr="00D04775" w14:paraId="6C46115D" w14:textId="77777777" w:rsidTr="00D013DE">
        <w:tc>
          <w:tcPr>
            <w:tcW w:w="2268" w:type="dxa"/>
            <w:vAlign w:val="center"/>
          </w:tcPr>
          <w:p w14:paraId="3F514A06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ОРД</w:t>
            </w:r>
          </w:p>
        </w:tc>
        <w:tc>
          <w:tcPr>
            <w:tcW w:w="7230" w:type="dxa"/>
            <w:vAlign w:val="center"/>
          </w:tcPr>
          <w:p w14:paraId="2C91B128" w14:textId="77777777" w:rsidR="00BB6FF7" w:rsidRPr="006C4D68" w:rsidDel="005114F5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Организационно-распорядительная документация</w:t>
            </w:r>
          </w:p>
        </w:tc>
      </w:tr>
      <w:tr w:rsidR="00BB6FF7" w:rsidRPr="00D04775" w14:paraId="11766831" w14:textId="77777777" w:rsidTr="00D013DE">
        <w:tc>
          <w:tcPr>
            <w:tcW w:w="2268" w:type="dxa"/>
            <w:vAlign w:val="center"/>
          </w:tcPr>
          <w:p w14:paraId="571501B6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ОЭСХ</w:t>
            </w:r>
          </w:p>
        </w:tc>
        <w:tc>
          <w:tcPr>
            <w:tcW w:w="7230" w:type="dxa"/>
            <w:vAlign w:val="center"/>
          </w:tcPr>
          <w:p w14:paraId="5BEF96BB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Объект электросетевого хозяйства</w:t>
            </w:r>
          </w:p>
        </w:tc>
      </w:tr>
      <w:tr w:rsidR="00BB6FF7" w:rsidRPr="00D04775" w14:paraId="46C677A3" w14:textId="77777777" w:rsidTr="00D013DE">
        <w:tc>
          <w:tcPr>
            <w:tcW w:w="2268" w:type="dxa"/>
            <w:vAlign w:val="center"/>
          </w:tcPr>
          <w:p w14:paraId="0687D4A1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ПАО «ФСК ЕЭС»,</w:t>
            </w:r>
          </w:p>
          <w:p w14:paraId="23F4DA24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Заказчик</w:t>
            </w:r>
          </w:p>
        </w:tc>
        <w:tc>
          <w:tcPr>
            <w:tcW w:w="7230" w:type="dxa"/>
            <w:vAlign w:val="center"/>
          </w:tcPr>
          <w:p w14:paraId="03614CA8" w14:textId="77777777" w:rsidR="00BB6FF7" w:rsidRPr="006C4D68" w:rsidRDefault="00BB6FF7" w:rsidP="00C443E4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Публичное акционерное общество «Федеральная Сетевая Компания Единой Энергетической Системы»</w:t>
            </w:r>
          </w:p>
        </w:tc>
      </w:tr>
      <w:tr w:rsidR="00BB6FF7" w:rsidRPr="00D04775" w14:paraId="2A18DCF6" w14:textId="77777777" w:rsidTr="00D013DE">
        <w:tc>
          <w:tcPr>
            <w:tcW w:w="2268" w:type="dxa"/>
            <w:vAlign w:val="center"/>
          </w:tcPr>
          <w:p w14:paraId="46E8814E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ПМЭС</w:t>
            </w:r>
          </w:p>
        </w:tc>
        <w:tc>
          <w:tcPr>
            <w:tcW w:w="7230" w:type="dxa"/>
            <w:vAlign w:val="center"/>
          </w:tcPr>
          <w:p w14:paraId="60B5660D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Предприятие Магистральных Электрических Сетей</w:t>
            </w:r>
          </w:p>
        </w:tc>
      </w:tr>
      <w:tr w:rsidR="00BB6FF7" w:rsidRPr="00D04775" w14:paraId="61A406E6" w14:textId="77777777" w:rsidTr="00D013DE">
        <w:tc>
          <w:tcPr>
            <w:tcW w:w="2268" w:type="dxa"/>
            <w:vAlign w:val="center"/>
          </w:tcPr>
          <w:p w14:paraId="16E193D9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ПО</w:t>
            </w:r>
          </w:p>
        </w:tc>
        <w:tc>
          <w:tcPr>
            <w:tcW w:w="7230" w:type="dxa"/>
            <w:vAlign w:val="center"/>
          </w:tcPr>
          <w:p w14:paraId="66F1B46F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Программное обеспечение</w:t>
            </w:r>
          </w:p>
        </w:tc>
      </w:tr>
      <w:tr w:rsidR="00BB6FF7" w:rsidRPr="00D04775" w14:paraId="293D6567" w14:textId="77777777" w:rsidTr="00D013DE">
        <w:tc>
          <w:tcPr>
            <w:tcW w:w="2268" w:type="dxa"/>
            <w:vAlign w:val="center"/>
          </w:tcPr>
          <w:p w14:paraId="6CA99A11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Проект</w:t>
            </w:r>
          </w:p>
        </w:tc>
        <w:tc>
          <w:tcPr>
            <w:tcW w:w="7230" w:type="dxa"/>
            <w:vAlign w:val="center"/>
          </w:tcPr>
          <w:p w14:paraId="41886953" w14:textId="77777777" w:rsidR="00BB6FF7" w:rsidRPr="006C4D68" w:rsidRDefault="00BB6FF7" w:rsidP="0008387C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Проект создания АС УПА ТПиР</w:t>
            </w:r>
          </w:p>
        </w:tc>
      </w:tr>
      <w:tr w:rsidR="00BB6FF7" w:rsidRPr="00D04775" w14:paraId="6048BC9B" w14:textId="77777777" w:rsidTr="00D013DE">
        <w:tc>
          <w:tcPr>
            <w:tcW w:w="2268" w:type="dxa"/>
            <w:vAlign w:val="center"/>
          </w:tcPr>
          <w:p w14:paraId="3367E880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ПС</w:t>
            </w:r>
          </w:p>
        </w:tc>
        <w:tc>
          <w:tcPr>
            <w:tcW w:w="7230" w:type="dxa"/>
            <w:vAlign w:val="center"/>
          </w:tcPr>
          <w:p w14:paraId="344F464D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Подстанция</w:t>
            </w:r>
          </w:p>
        </w:tc>
      </w:tr>
      <w:tr w:rsidR="000D1981" w:rsidRPr="00D04775" w14:paraId="24972B48" w14:textId="77777777" w:rsidTr="00D013DE">
        <w:tc>
          <w:tcPr>
            <w:tcW w:w="2268" w:type="dxa"/>
            <w:vAlign w:val="center"/>
          </w:tcPr>
          <w:p w14:paraId="61786ED5" w14:textId="77777777" w:rsidR="000D1981" w:rsidRPr="006C4D68" w:rsidRDefault="000D1981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ПТК</w:t>
            </w:r>
          </w:p>
        </w:tc>
        <w:tc>
          <w:tcPr>
            <w:tcW w:w="7230" w:type="dxa"/>
            <w:vAlign w:val="center"/>
          </w:tcPr>
          <w:p w14:paraId="6440CA20" w14:textId="77777777" w:rsidR="000D1981" w:rsidRPr="006C4D68" w:rsidRDefault="000D1981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Программно-технический комплекс</w:t>
            </w:r>
          </w:p>
        </w:tc>
      </w:tr>
      <w:tr w:rsidR="00BB6FF7" w:rsidRPr="00D04775" w14:paraId="6E8819D8" w14:textId="77777777" w:rsidTr="00D013DE">
        <w:tc>
          <w:tcPr>
            <w:tcW w:w="2268" w:type="dxa"/>
            <w:vAlign w:val="center"/>
          </w:tcPr>
          <w:p w14:paraId="56643415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ПУЭ</w:t>
            </w:r>
          </w:p>
        </w:tc>
        <w:tc>
          <w:tcPr>
            <w:tcW w:w="7230" w:type="dxa"/>
            <w:vAlign w:val="center"/>
          </w:tcPr>
          <w:p w14:paraId="5D2EFC0B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Правила устройства электроустановок</w:t>
            </w:r>
          </w:p>
        </w:tc>
      </w:tr>
      <w:tr w:rsidR="00BB6FF7" w:rsidRPr="00D04775" w14:paraId="7A381CA4" w14:textId="77777777" w:rsidTr="00D013DE">
        <w:tc>
          <w:tcPr>
            <w:tcW w:w="2268" w:type="dxa"/>
            <w:vAlign w:val="center"/>
          </w:tcPr>
          <w:p w14:paraId="76546A3A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ПЭ</w:t>
            </w:r>
          </w:p>
        </w:tc>
        <w:tc>
          <w:tcPr>
            <w:tcW w:w="7230" w:type="dxa"/>
            <w:vAlign w:val="center"/>
          </w:tcPr>
          <w:p w14:paraId="1F7C2F87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Промышленная эксплуатация</w:t>
            </w:r>
          </w:p>
        </w:tc>
      </w:tr>
      <w:tr w:rsidR="00BB6FF7" w:rsidRPr="00D04775" w14:paraId="20FD949A" w14:textId="77777777" w:rsidTr="00D013DE">
        <w:tc>
          <w:tcPr>
            <w:tcW w:w="2268" w:type="dxa"/>
            <w:vAlign w:val="center"/>
          </w:tcPr>
          <w:p w14:paraId="55AFAE2C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РЗА</w:t>
            </w:r>
          </w:p>
        </w:tc>
        <w:tc>
          <w:tcPr>
            <w:tcW w:w="7230" w:type="dxa"/>
            <w:vAlign w:val="center"/>
          </w:tcPr>
          <w:p w14:paraId="4FB9ABB8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Релейная защита</w:t>
            </w:r>
          </w:p>
        </w:tc>
      </w:tr>
      <w:tr w:rsidR="00BB6FF7" w:rsidRPr="00D04775" w14:paraId="6DF7F625" w14:textId="77777777" w:rsidTr="0098113D">
        <w:tc>
          <w:tcPr>
            <w:tcW w:w="2268" w:type="dxa"/>
          </w:tcPr>
          <w:p w14:paraId="3B3A9ADB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СУПА</w:t>
            </w:r>
          </w:p>
        </w:tc>
        <w:tc>
          <w:tcPr>
            <w:tcW w:w="7230" w:type="dxa"/>
          </w:tcPr>
          <w:p w14:paraId="5253A544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Система управления производственными активами</w:t>
            </w:r>
          </w:p>
        </w:tc>
      </w:tr>
      <w:tr w:rsidR="00C8034E" w:rsidRPr="00D04775" w14:paraId="22A9EE76" w14:textId="77777777" w:rsidTr="0098113D">
        <w:tc>
          <w:tcPr>
            <w:tcW w:w="2268" w:type="dxa"/>
          </w:tcPr>
          <w:p w14:paraId="5CAADE7A" w14:textId="77777777" w:rsidR="00C8034E" w:rsidRPr="006C4D68" w:rsidRDefault="00C8034E" w:rsidP="0098113D">
            <w:pPr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lastRenderedPageBreak/>
              <w:t>ТМ</w:t>
            </w:r>
          </w:p>
        </w:tc>
        <w:tc>
          <w:tcPr>
            <w:tcW w:w="7230" w:type="dxa"/>
          </w:tcPr>
          <w:p w14:paraId="2225E409" w14:textId="77777777" w:rsidR="00C8034E" w:rsidRPr="006C4D68" w:rsidRDefault="00C8034E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Техническое место</w:t>
            </w:r>
          </w:p>
        </w:tc>
      </w:tr>
      <w:tr w:rsidR="00BB6FF7" w:rsidRPr="00D04775" w14:paraId="480E2C70" w14:textId="77777777" w:rsidTr="0098113D">
        <w:tc>
          <w:tcPr>
            <w:tcW w:w="2268" w:type="dxa"/>
          </w:tcPr>
          <w:p w14:paraId="6C2DD964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ТПиР</w:t>
            </w:r>
          </w:p>
        </w:tc>
        <w:tc>
          <w:tcPr>
            <w:tcW w:w="7230" w:type="dxa"/>
          </w:tcPr>
          <w:p w14:paraId="35F9B7D5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Техническое перевооружение и реконструкция</w:t>
            </w:r>
          </w:p>
        </w:tc>
      </w:tr>
      <w:tr w:rsidR="00BB6FF7" w:rsidRPr="00D04775" w14:paraId="0815872B" w14:textId="77777777" w:rsidTr="00D013DE">
        <w:tc>
          <w:tcPr>
            <w:tcW w:w="2268" w:type="dxa"/>
            <w:vAlign w:val="center"/>
          </w:tcPr>
          <w:p w14:paraId="62CB9828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ТОиР</w:t>
            </w:r>
          </w:p>
        </w:tc>
        <w:tc>
          <w:tcPr>
            <w:tcW w:w="7230" w:type="dxa"/>
            <w:vAlign w:val="center"/>
          </w:tcPr>
          <w:p w14:paraId="37991DB5" w14:textId="77777777" w:rsidR="00BB6FF7" w:rsidRPr="006C4D68" w:rsidRDefault="00BB6FF7" w:rsidP="00E03BA6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Техническое обслуживание и ремонты</w:t>
            </w:r>
          </w:p>
        </w:tc>
      </w:tr>
      <w:tr w:rsidR="00BB6FF7" w:rsidRPr="00D04775" w14:paraId="5916A4F0" w14:textId="77777777" w:rsidTr="0098113D">
        <w:tc>
          <w:tcPr>
            <w:tcW w:w="2268" w:type="dxa"/>
          </w:tcPr>
          <w:p w14:paraId="3CEF2B01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СУБД</w:t>
            </w:r>
          </w:p>
        </w:tc>
        <w:tc>
          <w:tcPr>
            <w:tcW w:w="7230" w:type="dxa"/>
          </w:tcPr>
          <w:p w14:paraId="3E51898C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 xml:space="preserve">Система управления базой данных                       </w:t>
            </w:r>
          </w:p>
        </w:tc>
      </w:tr>
      <w:tr w:rsidR="00BB6FF7" w:rsidRPr="00D04775" w14:paraId="3CF21283" w14:textId="77777777" w:rsidTr="0098113D">
        <w:tc>
          <w:tcPr>
            <w:tcW w:w="2268" w:type="dxa"/>
          </w:tcPr>
          <w:p w14:paraId="54C2664D" w14:textId="77777777" w:rsidR="00BB6FF7" w:rsidRPr="006C4D68" w:rsidRDefault="00BB6FF7" w:rsidP="0098113D">
            <w:pPr>
              <w:rPr>
                <w:rFonts w:ascii="Times New Roman" w:hAnsi="Times New Roman"/>
                <w:b/>
                <w:sz w:val="24"/>
              </w:rPr>
            </w:pPr>
            <w:r w:rsidRPr="006C4D68">
              <w:rPr>
                <w:rFonts w:ascii="Times New Roman" w:hAnsi="Times New Roman"/>
                <w:b/>
                <w:sz w:val="24"/>
              </w:rPr>
              <w:t>ЦОД</w:t>
            </w:r>
          </w:p>
        </w:tc>
        <w:tc>
          <w:tcPr>
            <w:tcW w:w="7230" w:type="dxa"/>
          </w:tcPr>
          <w:p w14:paraId="40DB6D04" w14:textId="77777777" w:rsidR="00BB6FF7" w:rsidRPr="006C4D68" w:rsidRDefault="00BB6FF7" w:rsidP="0098113D">
            <w:pPr>
              <w:spacing w:after="120"/>
              <w:rPr>
                <w:rFonts w:ascii="Times New Roman" w:hAnsi="Times New Roman"/>
                <w:sz w:val="24"/>
              </w:rPr>
            </w:pPr>
            <w:r w:rsidRPr="006C4D68">
              <w:rPr>
                <w:rFonts w:ascii="Times New Roman" w:hAnsi="Times New Roman"/>
                <w:sz w:val="24"/>
              </w:rPr>
              <w:t>Центр обработки данных</w:t>
            </w:r>
          </w:p>
        </w:tc>
      </w:tr>
    </w:tbl>
    <w:p w14:paraId="2DBD002F" w14:textId="77777777" w:rsidR="00E74218" w:rsidRPr="00D61937" w:rsidRDefault="00E74218" w:rsidP="009B4370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4" w:name="_Toc216158992"/>
      <w:bookmarkStart w:id="5" w:name="_Toc21796635"/>
      <w:r w:rsidRPr="00D61937">
        <w:rPr>
          <w:rFonts w:ascii="Times New Roman" w:hAnsi="Times New Roman" w:cs="Times New Roman"/>
        </w:rPr>
        <w:t>Основание проведения работ</w:t>
      </w:r>
      <w:bookmarkEnd w:id="4"/>
      <w:bookmarkEnd w:id="5"/>
    </w:p>
    <w:p w14:paraId="46BCE7AF" w14:textId="77777777" w:rsidR="00CC706A" w:rsidRPr="00CC706A" w:rsidRDefault="00CC706A" w:rsidP="00CC706A">
      <w:pPr>
        <w:suppressLineNumbers/>
        <w:spacing w:before="120" w:after="120"/>
        <w:rPr>
          <w:rFonts w:ascii="Times New Roman" w:hAnsi="Times New Roman"/>
          <w:sz w:val="24"/>
        </w:rPr>
      </w:pPr>
      <w:bookmarkStart w:id="6" w:name="_Toc216158993"/>
      <w:r w:rsidRPr="00CC706A">
        <w:rPr>
          <w:rFonts w:ascii="Times New Roman" w:hAnsi="Times New Roman"/>
          <w:sz w:val="24"/>
        </w:rPr>
        <w:t xml:space="preserve">Регламент бизнес-процесса формирования программы по техническому перевооружению, модернизации и реконструкции определяется в настоящее время приказом от 30.08.2017 №350 «Об утверждении Регламента формирования программы по техническому перевооружению, модернизации и реконструкции действующего электросетевого оборудования на объектах ПАО «ФСК ЕЭС». </w:t>
      </w:r>
    </w:p>
    <w:p w14:paraId="581111E5" w14:textId="77777777" w:rsidR="00CC706A" w:rsidRPr="00CC706A" w:rsidRDefault="00CC706A" w:rsidP="00CC706A">
      <w:pPr>
        <w:suppressLineNumbers/>
        <w:spacing w:before="120" w:after="120"/>
        <w:rPr>
          <w:rFonts w:ascii="Times New Roman" w:hAnsi="Times New Roman"/>
          <w:sz w:val="24"/>
        </w:rPr>
      </w:pPr>
      <w:r w:rsidRPr="00CC706A">
        <w:rPr>
          <w:rFonts w:ascii="Times New Roman" w:hAnsi="Times New Roman"/>
          <w:sz w:val="24"/>
        </w:rPr>
        <w:t>Общая схема текущего бизнес-процесса представлена на рис. 1.</w:t>
      </w:r>
    </w:p>
    <w:p w14:paraId="21E8588F" w14:textId="339D66D2" w:rsidR="00CC706A" w:rsidRDefault="009831D6" w:rsidP="00CC706A">
      <w:pPr>
        <w:suppressLineNumbers/>
        <w:spacing w:before="120" w:after="120"/>
        <w:rPr>
          <w:rFonts w:ascii="Times New Roman" w:hAnsi="Times New Roman"/>
          <w:sz w:val="24"/>
        </w:rPr>
      </w:pPr>
      <w:r w:rsidRPr="00CC706A">
        <w:rPr>
          <w:rFonts w:ascii="Times New Roman" w:hAnsi="Times New Roman"/>
          <w:sz w:val="24"/>
        </w:rPr>
        <w:t>В настоящее время процесс управления инвестиционной деятельностью ПАО «ФСК ЕЭС» в части формирования программы ТПиР автоматизирован частично в системе АСКИД</w:t>
      </w:r>
      <w:r w:rsidR="0029118C">
        <w:rPr>
          <w:rFonts w:ascii="Times New Roman" w:hAnsi="Times New Roman"/>
          <w:sz w:val="24"/>
        </w:rPr>
        <w:t xml:space="preserve"> </w:t>
      </w:r>
      <w:r w:rsidRPr="00CC706A">
        <w:rPr>
          <w:rFonts w:ascii="Times New Roman" w:hAnsi="Times New Roman"/>
          <w:sz w:val="24"/>
        </w:rPr>
        <w:t xml:space="preserve">При этом не ведется в автоматизированном режиме пообъектное </w:t>
      </w:r>
      <w:r w:rsidRPr="00CC706A">
        <w:rPr>
          <w:rFonts w:ascii="Times New Roman" w:hAnsi="Times New Roman"/>
          <w:sz w:val="24"/>
          <w:lang w:eastAsia="en-US"/>
        </w:rPr>
        <w:t>планирование</w:t>
      </w:r>
      <w:r w:rsidR="0029118C">
        <w:rPr>
          <w:rFonts w:ascii="Times New Roman" w:hAnsi="Times New Roman"/>
          <w:sz w:val="24"/>
          <w:lang w:eastAsia="en-US"/>
        </w:rPr>
        <w:t xml:space="preserve"> </w:t>
      </w:r>
      <w:r w:rsidRPr="00CC706A">
        <w:rPr>
          <w:rFonts w:ascii="Times New Roman" w:hAnsi="Times New Roman"/>
          <w:sz w:val="24"/>
          <w:lang w:eastAsia="en-US"/>
        </w:rPr>
        <w:t>ТПиР с учетом данных о техническом состоянии оборудования и контроль исполнения программы ТПиР.</w:t>
      </w:r>
      <w:r w:rsidRPr="00CC706A">
        <w:rPr>
          <w:rFonts w:ascii="Times New Roman" w:hAnsi="Times New Roman"/>
          <w:sz w:val="24"/>
        </w:rPr>
        <w:t xml:space="preserve"> В связи с этим </w:t>
      </w:r>
      <w:r w:rsidRPr="00CC706A">
        <w:rPr>
          <w:rFonts w:ascii="Times New Roman" w:hAnsi="Times New Roman"/>
          <w:sz w:val="24"/>
          <w:lang w:eastAsia="en-US"/>
        </w:rPr>
        <w:t xml:space="preserve">снижается </w:t>
      </w:r>
      <w:r w:rsidRPr="00CC706A">
        <w:rPr>
          <w:rFonts w:ascii="Times New Roman" w:hAnsi="Times New Roman"/>
          <w:sz w:val="24"/>
        </w:rPr>
        <w:t>прозрачность обосновывающих данных о техническом состоянии оборудования, включаемого в программу ТПиР, кроме того затрудняется процесс планирования и синхронизации планов ТОиР и ТПиР с целью оптимизации воздействий на оборудование и затрат. Также остается не автоматизированным алгоритм формирования отчетных форм в разрезе объектов ТПиР.</w:t>
      </w:r>
    </w:p>
    <w:p w14:paraId="699A1BAC" w14:textId="77777777" w:rsidR="00CC5C80" w:rsidRDefault="00CC5C80" w:rsidP="00CC706A">
      <w:pPr>
        <w:suppressLineNumbers/>
        <w:spacing w:before="120" w:after="120"/>
        <w:rPr>
          <w:rFonts w:ascii="Times New Roman" w:hAnsi="Times New Roman"/>
          <w:sz w:val="24"/>
        </w:rPr>
      </w:pPr>
    </w:p>
    <w:p w14:paraId="0EB69DBB" w14:textId="77777777" w:rsidR="00CC706A" w:rsidRPr="00CC706A" w:rsidRDefault="00CC706A" w:rsidP="00CC706A">
      <w:pPr>
        <w:suppressLineNumbers/>
        <w:spacing w:before="120" w:after="120"/>
        <w:rPr>
          <w:rFonts w:ascii="Times New Roman" w:hAnsi="Times New Roman"/>
          <w:sz w:val="24"/>
        </w:rPr>
      </w:pPr>
      <w:r w:rsidRPr="00CC706A">
        <w:rPr>
          <w:rFonts w:ascii="Times New Roman" w:hAnsi="Times New Roman"/>
          <w:noProof/>
          <w:sz w:val="24"/>
          <w:bdr w:val="dashed" w:sz="4" w:space="0" w:color="auto"/>
          <w:lang w:eastAsia="ru-RU"/>
        </w:rPr>
        <w:lastRenderedPageBreak/>
        <w:drawing>
          <wp:inline distT="0" distB="0" distL="0" distR="0" wp14:anchorId="53109F7A" wp14:editId="3FC2FAE4">
            <wp:extent cx="5940425" cy="7714864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CEA0" w14:textId="77777777" w:rsidR="00CC706A" w:rsidRPr="00CC706A" w:rsidRDefault="00CC706A" w:rsidP="00CC706A">
      <w:pPr>
        <w:suppressLineNumbers/>
        <w:spacing w:before="120" w:after="120"/>
        <w:rPr>
          <w:rFonts w:ascii="Times New Roman" w:hAnsi="Times New Roman"/>
          <w:b/>
          <w:sz w:val="24"/>
        </w:rPr>
      </w:pPr>
      <w:r w:rsidRPr="00CC706A">
        <w:rPr>
          <w:rFonts w:ascii="Times New Roman" w:hAnsi="Times New Roman"/>
          <w:b/>
          <w:sz w:val="24"/>
        </w:rPr>
        <w:t xml:space="preserve">Рис.1 - Общая схема текущего бизнес-процесса планирования мероприятий ТПиР </w:t>
      </w:r>
    </w:p>
    <w:p w14:paraId="087C92BD" w14:textId="77777777" w:rsidR="00E74218" w:rsidRPr="00D61937" w:rsidRDefault="00E74218" w:rsidP="00A15791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7" w:name="_Toc21796636"/>
      <w:r w:rsidRPr="00D61937">
        <w:rPr>
          <w:rFonts w:ascii="Times New Roman" w:hAnsi="Times New Roman" w:cs="Times New Roman"/>
        </w:rPr>
        <w:t>Методологическая основа работ</w:t>
      </w:r>
      <w:bookmarkEnd w:id="6"/>
      <w:bookmarkEnd w:id="7"/>
    </w:p>
    <w:p w14:paraId="2E16227F" w14:textId="77777777" w:rsidR="00D02F63" w:rsidRDefault="00D02F63" w:rsidP="001D36E4">
      <w:pPr>
        <w:tabs>
          <w:tab w:val="left" w:pos="3690"/>
        </w:tabs>
        <w:rPr>
          <w:rFonts w:ascii="Times New Roman" w:hAnsi="Times New Roman"/>
          <w:sz w:val="24"/>
        </w:rPr>
      </w:pPr>
      <w:bookmarkStart w:id="8" w:name="_Toc98586223"/>
      <w:bookmarkStart w:id="9" w:name="_Toc141870760"/>
      <w:bookmarkStart w:id="10" w:name="_Toc178757357"/>
      <w:bookmarkStart w:id="11" w:name="_Toc184400781"/>
      <w:bookmarkStart w:id="12" w:name="_Toc216158995"/>
      <w:r>
        <w:rPr>
          <w:rFonts w:ascii="Times New Roman" w:hAnsi="Times New Roman"/>
          <w:sz w:val="24"/>
        </w:rPr>
        <w:t>Настоящее техническое задание разработано в целях исполнения и в соответствии с:</w:t>
      </w:r>
    </w:p>
    <w:p w14:paraId="223620B4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bookmarkStart w:id="13" w:name="_Toc184400784"/>
      <w:bookmarkStart w:id="14" w:name="_Toc216158996"/>
      <w:bookmarkEnd w:id="8"/>
      <w:bookmarkEnd w:id="9"/>
      <w:bookmarkEnd w:id="10"/>
      <w:bookmarkEnd w:id="11"/>
      <w:bookmarkEnd w:id="12"/>
      <w:r w:rsidRPr="00A655E9">
        <w:rPr>
          <w:rFonts w:ascii="Times New Roman" w:hAnsi="Times New Roman"/>
          <w:sz w:val="24"/>
        </w:rPr>
        <w:lastRenderedPageBreak/>
        <w:t>Концепция развития СУПА группы компаний «Россети», утвержденная решением Правления ПАО «Россети» от 29.08.2016 № 513пр/2.</w:t>
      </w:r>
    </w:p>
    <w:p w14:paraId="11916692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Типовой план развития системы управления производственными активами ПАО «Россети» и его дочерних и зависимых обществ на 2016-2018 гг., утвержденный решением Правления ПАО «Россети» (протокол от 12.02.2016 № 439пр/5, протокол от 29.08.2016 №513пр/, протокол от  31.03.2017 №587пр/1, протокол от 05.03.2018 №687пр/6).</w:t>
      </w:r>
    </w:p>
    <w:p w14:paraId="1218A5F7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План развития системы управления производственными активами ПАО "ФСК ЕЭС" на 2017-2020 гг., утвержденный решением Совета Директоров ПАО "ФСК ЕЭС" (выписка из протокола от 02.06.2017 №368).</w:t>
      </w:r>
    </w:p>
    <w:p w14:paraId="56A3ADAD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Приказ ПАО «ФСК ЕЭС от 30.08.2017 №350 «Об утверждении Регламента формирования программы по техническому перевооружению, модернизации и реконструкции действующего электросетевого оборудования на объектах ПАО «ФСК ЕЭС».</w:t>
      </w:r>
    </w:p>
    <w:p w14:paraId="604AA17C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Приказ ПАО "ФСК ЕЭС" от 27.07.2016 №257 "Об утверждении регламента по управлению ремонтной деятельностью ПАО "ФСК ЕЭС" (в редакции приказов ПАО «ФСК ЕЭС» от 01.08.2017 № 309; от 30.08.2017 № 348; от 10.11.2017 № 473).</w:t>
      </w:r>
    </w:p>
    <w:p w14:paraId="2A21F182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 Распоряжения ПАО «Россети» от 14.03.2017 № 134р. «Об утверждении Порядка формирования программы по техническому перевооружению, модернизации и реконструкции действующего электросетевого оборудования на объектах ДЗО ПАО «Россети».</w:t>
      </w:r>
    </w:p>
    <w:p w14:paraId="733ACB6F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Приказ Минэнерго России от 05.05.2016 № 380 «Об утверждении форм раскрытия сетевой организацией информации об инвестиционной программе».</w:t>
      </w:r>
    </w:p>
    <w:p w14:paraId="319B5EE8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Приказ Минэнерго России от 14.03.2016 № 177 «Об утверждении Методических указаний по расчету количественных показателей инвестиционных программ сетевых организаций».</w:t>
      </w:r>
    </w:p>
    <w:p w14:paraId="3094AE3E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Приказ Минэнерго России от 08.02.2016 г. № 75. «Укрупненные нормативы цен типовых технологических решений капитального строительства объектов электроэнергетики в части объектов электросетевого хозяйства».</w:t>
      </w:r>
    </w:p>
    <w:p w14:paraId="52ED50B2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 Приказ Минэнерго России от 02.04.2014 №199, «Об утверждении формы паспорта инвестиционного проекта, представляемого для проведения проверки инвестиционных проектов на предмет эффективности использования средств федерального бюджета, направляемых на капитальные вложения». </w:t>
      </w:r>
    </w:p>
    <w:p w14:paraId="753DA423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 Постановление Правительства Российской Федерации от 01.12.2009 № 977 «Об инвестиционных программах субъектов электроэнергетики». </w:t>
      </w:r>
    </w:p>
    <w:p w14:paraId="58CECCFF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 Распоряжение ПАО «Россети» от 16.02.2017 № 70р «О систематизации и координации деятельности, связанной с формированием целевых программ по производственной деятельности ДЗО ПАО «Россети». </w:t>
      </w:r>
    </w:p>
    <w:p w14:paraId="109B3D43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 Распоряжение ПАО «Россети» от 11.05.2016 № 192р «Об утверждении единого перечня сетевой отчетности». </w:t>
      </w:r>
    </w:p>
    <w:p w14:paraId="2E89F906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 Приказ Минэнерго России от 26.07.2017 № 676 «Об утверждении методики оценки технического состояния основного технологического оборудования». </w:t>
      </w:r>
    </w:p>
    <w:p w14:paraId="7E23322B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noBreakHyphen/>
        <w:t xml:space="preserve"> Приказ Минэнерго России от 14 марта 2016 г. № 177 «Об утверждении </w:t>
      </w:r>
      <w:r w:rsidRPr="00A655E9">
        <w:rPr>
          <w:rFonts w:ascii="Times New Roman" w:hAnsi="Times New Roman"/>
          <w:sz w:val="24"/>
        </w:rPr>
        <w:lastRenderedPageBreak/>
        <w:t xml:space="preserve">Методических указаний по расчету количественных показателей инвестиционных программ сетевых организаций». </w:t>
      </w:r>
    </w:p>
    <w:p w14:paraId="27489768" w14:textId="77777777" w:rsidR="009831D6" w:rsidRPr="00A655E9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>- СТО 34.01-24-002-2015 «Планирование и выполнение ремонта, формирование списка объектов для включения в раздел инвестиционной программы в части технического перевооружения и реконструкции с учетом жизненного цикла продукции», утв. ПАО «Россети» 01.12.2015 № 561.</w:t>
      </w:r>
    </w:p>
    <w:p w14:paraId="26E526F5" w14:textId="77777777" w:rsidR="009831D6" w:rsidRPr="00080AB7" w:rsidRDefault="009831D6" w:rsidP="009831D6">
      <w:pPr>
        <w:suppressLineNumbers/>
        <w:spacing w:before="120" w:after="120"/>
        <w:ind w:firstLine="851"/>
        <w:rPr>
          <w:rFonts w:ascii="Times New Roman" w:hAnsi="Times New Roman"/>
          <w:sz w:val="24"/>
        </w:rPr>
      </w:pPr>
      <w:r w:rsidRPr="00A655E9">
        <w:rPr>
          <w:rFonts w:ascii="Times New Roman" w:hAnsi="Times New Roman"/>
          <w:sz w:val="24"/>
        </w:rPr>
        <w:t xml:space="preserve">- </w:t>
      </w:r>
      <w:r w:rsidRPr="00080AB7">
        <w:rPr>
          <w:rFonts w:ascii="Times New Roman" w:hAnsi="Times New Roman"/>
          <w:sz w:val="24"/>
        </w:rPr>
        <w:t>Постановление Правительства РФ от 21</w:t>
      </w:r>
      <w:r>
        <w:rPr>
          <w:rFonts w:ascii="Times New Roman" w:hAnsi="Times New Roman"/>
          <w:sz w:val="24"/>
        </w:rPr>
        <w:t>.01.</w:t>
      </w:r>
      <w:r w:rsidRPr="00080AB7">
        <w:rPr>
          <w:rFonts w:ascii="Times New Roman" w:hAnsi="Times New Roman"/>
          <w:sz w:val="24"/>
        </w:rPr>
        <w:t xml:space="preserve">2004 г. </w:t>
      </w:r>
      <w:r>
        <w:rPr>
          <w:rFonts w:ascii="Times New Roman" w:hAnsi="Times New Roman"/>
          <w:sz w:val="24"/>
        </w:rPr>
        <w:t>№</w:t>
      </w:r>
      <w:r w:rsidRPr="00080AB7">
        <w:rPr>
          <w:rFonts w:ascii="Times New Roman" w:hAnsi="Times New Roman"/>
          <w:sz w:val="24"/>
        </w:rPr>
        <w:t>24</w:t>
      </w:r>
      <w:r>
        <w:rPr>
          <w:rFonts w:ascii="Times New Roman" w:hAnsi="Times New Roman"/>
          <w:sz w:val="24"/>
        </w:rPr>
        <w:t xml:space="preserve"> «</w:t>
      </w:r>
      <w:r w:rsidRPr="00080AB7">
        <w:rPr>
          <w:rFonts w:ascii="Times New Roman" w:hAnsi="Times New Roman"/>
          <w:sz w:val="24"/>
        </w:rPr>
        <w:t>Об утверждении стандартов раскрытия информации субъектами оптового и розничн</w:t>
      </w:r>
      <w:r>
        <w:rPr>
          <w:rFonts w:ascii="Times New Roman" w:hAnsi="Times New Roman"/>
          <w:sz w:val="24"/>
        </w:rPr>
        <w:t>ых рынков электрической энергии».</w:t>
      </w:r>
    </w:p>
    <w:p w14:paraId="401444FE" w14:textId="77777777" w:rsidR="00A603A8" w:rsidRPr="00A603A8" w:rsidRDefault="00A603A8" w:rsidP="005E6DC0">
      <w:pPr>
        <w:suppressLineNumbers/>
        <w:tabs>
          <w:tab w:val="left" w:pos="0"/>
        </w:tabs>
        <w:spacing w:before="120" w:after="120"/>
        <w:rPr>
          <w:rFonts w:ascii="Times New Roman" w:hAnsi="Times New Roman"/>
          <w:sz w:val="24"/>
        </w:rPr>
      </w:pPr>
      <w:r w:rsidRPr="00A603A8">
        <w:rPr>
          <w:rFonts w:ascii="Times New Roman" w:hAnsi="Times New Roman" w:hint="eastAsia"/>
          <w:sz w:val="24"/>
        </w:rPr>
        <w:t>В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случае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внесения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изменений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в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нормативные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документы</w:t>
      </w:r>
      <w:r w:rsidRPr="00A603A8">
        <w:rPr>
          <w:rFonts w:ascii="Times New Roman" w:hAnsi="Times New Roman"/>
          <w:sz w:val="24"/>
        </w:rPr>
        <w:t xml:space="preserve">, </w:t>
      </w:r>
      <w:r w:rsidRPr="00A603A8">
        <w:rPr>
          <w:rFonts w:ascii="Times New Roman" w:hAnsi="Times New Roman" w:hint="eastAsia"/>
          <w:sz w:val="24"/>
        </w:rPr>
        <w:t>регламентирующие</w:t>
      </w:r>
      <w:r w:rsidRPr="00A603A8">
        <w:rPr>
          <w:rFonts w:ascii="Times New Roman" w:hAnsi="Times New Roman"/>
          <w:sz w:val="24"/>
        </w:rPr>
        <w:t xml:space="preserve"> процессы, подлежащие </w:t>
      </w:r>
      <w:r w:rsidRPr="00A603A8">
        <w:rPr>
          <w:rFonts w:ascii="Times New Roman" w:hAnsi="Times New Roman" w:hint="eastAsia"/>
          <w:sz w:val="24"/>
        </w:rPr>
        <w:t>автоматизации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в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соответствии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с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настоящим</w:t>
      </w:r>
      <w:r w:rsidRPr="00A603A8">
        <w:rPr>
          <w:rFonts w:ascii="Times New Roman" w:hAnsi="Times New Roman"/>
          <w:sz w:val="24"/>
        </w:rPr>
        <w:t xml:space="preserve"> техническим заданием, </w:t>
      </w:r>
      <w:r w:rsidRPr="00A603A8">
        <w:rPr>
          <w:rFonts w:ascii="Times New Roman" w:hAnsi="Times New Roman" w:hint="eastAsia"/>
          <w:sz w:val="24"/>
        </w:rPr>
        <w:t>в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период</w:t>
      </w:r>
      <w:r w:rsidRPr="00A603A8">
        <w:rPr>
          <w:rFonts w:ascii="Times New Roman" w:hAnsi="Times New Roman"/>
          <w:sz w:val="24"/>
        </w:rPr>
        <w:t xml:space="preserve"> реализации Проекта - такие изменения должны быть учтены и при необходимости должны быть внесены соответствующие изменения </w:t>
      </w:r>
      <w:r w:rsidRPr="00A603A8">
        <w:rPr>
          <w:rFonts w:ascii="Times New Roman" w:hAnsi="Times New Roman" w:hint="eastAsia"/>
          <w:sz w:val="24"/>
        </w:rPr>
        <w:t>в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разрабатываемый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функционал</w:t>
      </w:r>
      <w:r w:rsidRPr="00A603A8">
        <w:rPr>
          <w:rFonts w:ascii="Times New Roman" w:hAnsi="Times New Roman"/>
          <w:sz w:val="24"/>
        </w:rPr>
        <w:t xml:space="preserve">. О внесении изменений в нормативные документы, регламентирующие процессы, подлежащие автоматизации в соответствии с настоящим техническим заданием, Исполнителя работ по проекту информирует Заказчик. </w:t>
      </w:r>
      <w:r w:rsidRPr="00A603A8">
        <w:rPr>
          <w:rFonts w:ascii="Times New Roman" w:hAnsi="Times New Roman" w:hint="eastAsia"/>
          <w:sz w:val="24"/>
        </w:rPr>
        <w:t>Принимаемый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по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результатам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выполнения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работ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функционал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должен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полностью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соответствовать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требованиям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нормативных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документов</w:t>
      </w:r>
      <w:r w:rsidRPr="00A603A8">
        <w:rPr>
          <w:rFonts w:ascii="Times New Roman" w:hAnsi="Times New Roman"/>
          <w:sz w:val="24"/>
        </w:rPr>
        <w:t xml:space="preserve">, регламентирующих процессы, подлежащие автоматизации в соответствии с настоящим техническим заданием,   в редакциях </w:t>
      </w:r>
      <w:r w:rsidRPr="00A603A8">
        <w:rPr>
          <w:rFonts w:ascii="Times New Roman" w:hAnsi="Times New Roman" w:hint="eastAsia"/>
          <w:sz w:val="24"/>
        </w:rPr>
        <w:t>действующих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на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момент</w:t>
      </w:r>
      <w:r w:rsidRPr="00A603A8">
        <w:rPr>
          <w:rFonts w:ascii="Times New Roman" w:hAnsi="Times New Roman"/>
          <w:sz w:val="24"/>
        </w:rPr>
        <w:t xml:space="preserve"> </w:t>
      </w:r>
      <w:r w:rsidRPr="00A603A8">
        <w:rPr>
          <w:rFonts w:ascii="Times New Roman" w:hAnsi="Times New Roman" w:hint="eastAsia"/>
          <w:sz w:val="24"/>
        </w:rPr>
        <w:t>окончания</w:t>
      </w:r>
      <w:r w:rsidRPr="00A603A8">
        <w:rPr>
          <w:rFonts w:ascii="Times New Roman" w:hAnsi="Times New Roman"/>
          <w:sz w:val="24"/>
        </w:rPr>
        <w:t xml:space="preserve"> работ по Проекту.</w:t>
      </w:r>
    </w:p>
    <w:p w14:paraId="64A7A2C2" w14:textId="77777777" w:rsidR="000C5773" w:rsidRDefault="000C5773" w:rsidP="00B63962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15" w:name="_Toc21796637"/>
      <w:r w:rsidRPr="00D61937">
        <w:rPr>
          <w:rFonts w:ascii="Times New Roman" w:hAnsi="Times New Roman" w:cs="Times New Roman"/>
        </w:rPr>
        <w:t>Плановые сроки</w:t>
      </w:r>
      <w:r>
        <w:rPr>
          <w:rFonts w:ascii="Times New Roman" w:hAnsi="Times New Roman" w:cs="Times New Roman"/>
        </w:rPr>
        <w:t xml:space="preserve"> </w:t>
      </w:r>
      <w:r w:rsidR="0098113D">
        <w:rPr>
          <w:rFonts w:ascii="Times New Roman" w:hAnsi="Times New Roman" w:cs="Times New Roman"/>
        </w:rPr>
        <w:t xml:space="preserve">и детализация </w:t>
      </w:r>
      <w:r w:rsidRPr="00D61937">
        <w:rPr>
          <w:rFonts w:ascii="Times New Roman" w:hAnsi="Times New Roman" w:cs="Times New Roman"/>
        </w:rPr>
        <w:t>выполнения работ</w:t>
      </w:r>
      <w:bookmarkEnd w:id="15"/>
    </w:p>
    <w:bookmarkEnd w:id="13"/>
    <w:bookmarkEnd w:id="14"/>
    <w:p w14:paraId="0E1BC831" w14:textId="77777777" w:rsidR="000C5773" w:rsidRDefault="000C5773" w:rsidP="00EE17A8">
      <w:pPr>
        <w:tabs>
          <w:tab w:val="left" w:pos="3690"/>
        </w:tabs>
        <w:rPr>
          <w:rFonts w:ascii="Times New Roman" w:hAnsi="Times New Roman"/>
          <w:b/>
          <w:sz w:val="24"/>
        </w:rPr>
      </w:pPr>
    </w:p>
    <w:p w14:paraId="5ADBBFDD" w14:textId="77777777" w:rsidR="0098113D" w:rsidRDefault="0098113D" w:rsidP="00EE17A8">
      <w:pPr>
        <w:tabs>
          <w:tab w:val="left" w:pos="3690"/>
        </w:tabs>
        <w:rPr>
          <w:rFonts w:ascii="Times New Roman" w:hAnsi="Times New Roman"/>
          <w:sz w:val="24"/>
        </w:rPr>
      </w:pPr>
      <w:r w:rsidRPr="0098113D">
        <w:rPr>
          <w:rFonts w:ascii="Times New Roman" w:hAnsi="Times New Roman"/>
          <w:sz w:val="24"/>
        </w:rPr>
        <w:t>В рамках проекта должны быть выполнены:</w:t>
      </w:r>
    </w:p>
    <w:tbl>
      <w:tblPr>
        <w:tblW w:w="9577" w:type="dxa"/>
        <w:tblInd w:w="93" w:type="dxa"/>
        <w:tblLook w:val="04A0" w:firstRow="1" w:lastRow="0" w:firstColumn="1" w:lastColumn="0" w:noHBand="0" w:noVBand="1"/>
      </w:tblPr>
      <w:tblGrid>
        <w:gridCol w:w="2992"/>
        <w:gridCol w:w="4678"/>
        <w:gridCol w:w="1907"/>
      </w:tblGrid>
      <w:tr w:rsidR="006D28B6" w:rsidRPr="002D33E5" w14:paraId="40C092A7" w14:textId="77777777" w:rsidTr="006D28B6">
        <w:trPr>
          <w:trHeight w:val="960"/>
        </w:trPr>
        <w:tc>
          <w:tcPr>
            <w:tcW w:w="29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3B5C66BD" w14:textId="77777777" w:rsidR="006D28B6" w:rsidRPr="002D33E5" w:rsidRDefault="006D28B6" w:rsidP="006D28B6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Этап проекта</w:t>
            </w:r>
          </w:p>
        </w:tc>
        <w:tc>
          <w:tcPr>
            <w:tcW w:w="46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62DE3840" w14:textId="77777777" w:rsidR="006D28B6" w:rsidRPr="002D33E5" w:rsidRDefault="006D28B6" w:rsidP="006D28B6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Описание работ</w:t>
            </w:r>
          </w:p>
        </w:tc>
        <w:tc>
          <w:tcPr>
            <w:tcW w:w="19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0220D60E" w14:textId="77777777" w:rsidR="006D28B6" w:rsidRPr="002D33E5" w:rsidRDefault="006D28B6" w:rsidP="009C4B12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Сроки выполнения</w:t>
            </w:r>
            <w:r w:rsidRPr="002D33E5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 xml:space="preserve"> работ</w:t>
            </w:r>
            <w:r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 xml:space="preserve"> (</w:t>
            </w:r>
            <w:r w:rsidR="009C4B12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мес.</w:t>
            </w:r>
            <w:r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)</w:t>
            </w:r>
          </w:p>
        </w:tc>
      </w:tr>
      <w:tr w:rsidR="00D90E7F" w:rsidRPr="002D33E5" w14:paraId="1991368C" w14:textId="77777777" w:rsidTr="0045764E">
        <w:trPr>
          <w:trHeight w:val="330"/>
        </w:trPr>
        <w:tc>
          <w:tcPr>
            <w:tcW w:w="2992" w:type="dxa"/>
            <w:vMerge w:val="restart"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36C6FA05" w14:textId="77777777" w:rsidR="00D90E7F" w:rsidRPr="002D33E5" w:rsidRDefault="00A66AA9" w:rsidP="00A66AA9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тап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1 «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Подготовка и проектирование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A726B22" w14:textId="77777777" w:rsidR="00D90E7F" w:rsidRPr="00D90E7F" w:rsidRDefault="00D90E7F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документов «Устав</w:t>
            </w:r>
            <w:r w:rsidR="00AA6582">
              <w:rPr>
                <w:rFonts w:ascii="Times New Roman" w:hAnsi="Times New Roman"/>
                <w:color w:val="000000"/>
                <w:sz w:val="24"/>
              </w:rPr>
              <w:t xml:space="preserve"> проекта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 и «</w:t>
            </w:r>
            <w:r w:rsidR="00A66AA9">
              <w:rPr>
                <w:rFonts w:ascii="Times New Roman" w:hAnsi="Times New Roman"/>
                <w:color w:val="000000"/>
                <w:sz w:val="24"/>
              </w:rPr>
              <w:t>Базовый п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лан проекта»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1907" w:type="dxa"/>
            <w:vMerge w:val="restart"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6284BE9B" w14:textId="77777777" w:rsidR="00D90E7F" w:rsidRPr="002D33E5" w:rsidRDefault="009C4B12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3</w:t>
            </w:r>
          </w:p>
        </w:tc>
      </w:tr>
      <w:tr w:rsidR="00D90E7F" w:rsidRPr="002D33E5" w14:paraId="192ECA93" w14:textId="77777777" w:rsidTr="0045764E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2E66476" w14:textId="77777777" w:rsidR="00D90E7F" w:rsidRPr="002D33E5" w:rsidRDefault="00D90E7F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BA8E746" w14:textId="77777777" w:rsidR="00D90E7F" w:rsidRPr="00D90E7F" w:rsidRDefault="00D90E7F" w:rsidP="006A6CF1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документа «Регламент ведения разработок»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9BD2B30" w14:textId="77777777" w:rsidR="00D90E7F" w:rsidRPr="002D33E5" w:rsidRDefault="00D90E7F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D90E7F" w:rsidRPr="002D33E5" w14:paraId="4E8DF2C1" w14:textId="77777777" w:rsidTr="000337B8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31E1FBA" w14:textId="77777777" w:rsidR="00D90E7F" w:rsidRPr="002D33E5" w:rsidRDefault="00D90E7F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25B3F07F" w14:textId="77777777" w:rsidR="00A66AA9" w:rsidRDefault="00A66AA9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Анализ бизнес-процессов, настроек и разработок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  <w:p w14:paraId="031E0E62" w14:textId="77777777" w:rsidR="00A66AA9" w:rsidRDefault="00D90E7F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Проектирование решения</w:t>
            </w:r>
            <w:r w:rsidR="00A66AA9">
              <w:rPr>
                <w:rFonts w:ascii="Times New Roman" w:hAnsi="Times New Roman"/>
                <w:color w:val="000000"/>
                <w:sz w:val="24"/>
              </w:rPr>
              <w:t>;</w:t>
            </w:r>
          </w:p>
          <w:p w14:paraId="331A7BB3" w14:textId="77777777" w:rsidR="00D90E7F" w:rsidRPr="00D90E7F" w:rsidRDefault="00D90E7F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</w:t>
            </w:r>
            <w:r w:rsidR="00A66AA9">
              <w:rPr>
                <w:rFonts w:ascii="Times New Roman" w:hAnsi="Times New Roman"/>
                <w:color w:val="000000"/>
                <w:sz w:val="24"/>
                <w:lang w:eastAsia="ru-RU"/>
              </w:rPr>
              <w:t>ов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</w:t>
            </w:r>
            <w:r w:rsidR="00200206">
              <w:rPr>
                <w:rFonts w:ascii="Times New Roman" w:hAnsi="Times New Roman"/>
                <w:color w:val="000000"/>
                <w:sz w:val="24"/>
                <w:lang w:eastAsia="ru-RU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Проектное решение</w:t>
            </w:r>
            <w:r w:rsidR="00200206"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  <w:r w:rsidR="00A66AA9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и «Описание системного ландшафта»</w:t>
            </w:r>
            <w:r w:rsidR="00200206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(с учетом трансформации)</w:t>
            </w:r>
            <w:r w:rsidR="00A66AA9">
              <w:rPr>
                <w:rFonts w:ascii="Times New Roman" w:hAnsi="Times New Roman"/>
                <w:color w:val="000000"/>
                <w:sz w:val="24"/>
                <w:lang w:eastAsia="ru-RU"/>
              </w:rPr>
              <w:t>.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A08616B" w14:textId="77777777" w:rsidR="00D90E7F" w:rsidRPr="002D33E5" w:rsidRDefault="00D90E7F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5A63A458" w14:textId="77777777" w:rsidTr="000337B8">
        <w:trPr>
          <w:trHeight w:val="330"/>
        </w:trPr>
        <w:tc>
          <w:tcPr>
            <w:tcW w:w="29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A6A863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Этап 2 «Реализация»</w:t>
            </w: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296A260" w14:textId="77777777" w:rsidR="000337B8" w:rsidRPr="00D90E7F" w:rsidRDefault="000337B8" w:rsidP="00D513F4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решения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57E0107E" w14:textId="77777777" w:rsidR="000337B8" w:rsidRPr="00D90E7F" w:rsidRDefault="000337B8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документов «Описание настроек и разработок» и «</w:t>
            </w:r>
            <w:r>
              <w:rPr>
                <w:rFonts w:ascii="Times New Roman" w:hAnsi="Times New Roman"/>
                <w:color w:val="000000"/>
                <w:sz w:val="24"/>
              </w:rPr>
              <w:t>Концепция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ролей и полномочий»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19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5A6E3" w14:textId="77777777" w:rsidR="000337B8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  <w:p w14:paraId="0A4028A3" w14:textId="77777777" w:rsidR="000337B8" w:rsidRPr="002D33E5" w:rsidRDefault="009C4B12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4</w:t>
            </w:r>
          </w:p>
        </w:tc>
      </w:tr>
      <w:tr w:rsidR="000337B8" w:rsidRPr="002D33E5" w14:paraId="0ABF72CE" w14:textId="77777777" w:rsidTr="000337B8">
        <w:trPr>
          <w:trHeight w:val="330"/>
        </w:trPr>
        <w:tc>
          <w:tcPr>
            <w:tcW w:w="299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A4A779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9AF30" w14:textId="77777777" w:rsidR="000337B8" w:rsidRPr="00D90E7F" w:rsidRDefault="000337B8" w:rsidP="006A6CF1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и согласование 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документа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испытаний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(включая сценарии тестирования);</w:t>
            </w:r>
          </w:p>
        </w:tc>
        <w:tc>
          <w:tcPr>
            <w:tcW w:w="19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2A34D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78C5E16A" w14:textId="77777777" w:rsidTr="000337B8">
        <w:trPr>
          <w:trHeight w:val="330"/>
        </w:trPr>
        <w:tc>
          <w:tcPr>
            <w:tcW w:w="29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3F44B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5DFC892" w14:textId="77777777" w:rsidR="000337B8" w:rsidRPr="00D90E7F" w:rsidRDefault="000337B8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Предварительные испытания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351E7576" w14:textId="77777777" w:rsidR="000337B8" w:rsidRPr="00D90E7F" w:rsidRDefault="000337B8" w:rsidP="00A66AA9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lastRenderedPageBreak/>
              <w:t>Разработка и согласование документа «Протокол предварительных испытаний» (включая журнал устранения замечаний)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19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D0356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64B3609D" w14:textId="77777777" w:rsidTr="000337B8">
        <w:trPr>
          <w:trHeight w:val="330"/>
        </w:trPr>
        <w:tc>
          <w:tcPr>
            <w:tcW w:w="2992" w:type="dxa"/>
            <w:vMerge w:val="restart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A65A45B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Этап 3 «Подготовка к ОПЭ»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85F12D9" w14:textId="77777777" w:rsidR="000337B8" w:rsidRPr="00D90E7F" w:rsidRDefault="000337B8" w:rsidP="006D28B6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и согласование документа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обучения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;</w:t>
            </w:r>
          </w:p>
        </w:tc>
        <w:tc>
          <w:tcPr>
            <w:tcW w:w="1907" w:type="dxa"/>
            <w:vMerge w:val="restart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4262D5DD" w14:textId="77777777" w:rsidR="000337B8" w:rsidRPr="002D33E5" w:rsidRDefault="009C4B12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2</w:t>
            </w:r>
          </w:p>
        </w:tc>
      </w:tr>
      <w:tr w:rsidR="000337B8" w:rsidRPr="002D33E5" w14:paraId="488B3147" w14:textId="77777777" w:rsidTr="0045764E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08E655D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1D38412" w14:textId="77777777" w:rsidR="000337B8" w:rsidRPr="00D90E7F" w:rsidRDefault="000337B8" w:rsidP="00A30728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Подготовка и проведение обучения пользователей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.</w:t>
            </w:r>
          </w:p>
          <w:p w14:paraId="2A7E4D81" w14:textId="77777777" w:rsidR="000337B8" w:rsidRPr="00D90E7F" w:rsidRDefault="000337B8" w:rsidP="00A30728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документа «Протокол обучения пользователей».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A7012B9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17B9FF20" w14:textId="77777777" w:rsidTr="0045764E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EEE441E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35B7E5C7" w14:textId="77777777" w:rsidR="000337B8" w:rsidRPr="00D90E7F" w:rsidRDefault="000337B8" w:rsidP="00A30728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 пользовательской документации (инструкции);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AF6C394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40412344" w14:textId="77777777" w:rsidTr="0045764E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57D39ED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402427FE" w14:textId="77777777" w:rsidR="000337B8" w:rsidRDefault="000337B8" w:rsidP="00A35A7F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Функциональное тестирование.</w:t>
            </w:r>
          </w:p>
          <w:p w14:paraId="461F0E85" w14:textId="77777777" w:rsidR="000337B8" w:rsidRPr="00D90E7F" w:rsidRDefault="000337B8" w:rsidP="00A30728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документа «</w:t>
            </w:r>
            <w:r w:rsidRPr="00A35A7F">
              <w:rPr>
                <w:rFonts w:ascii="Times New Roman" w:hAnsi="Times New Roman"/>
                <w:color w:val="000000"/>
                <w:sz w:val="24"/>
                <w:lang w:eastAsia="ru-RU"/>
              </w:rPr>
              <w:t>Протокол функционального тестирования (включая журнал учета и устранения замечаний)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07CD697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0337B8" w:rsidRPr="002D33E5" w14:paraId="0AF29A7D" w14:textId="77777777" w:rsidTr="00A15791">
        <w:trPr>
          <w:trHeight w:val="330"/>
        </w:trPr>
        <w:tc>
          <w:tcPr>
            <w:tcW w:w="29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DF2BB53" w14:textId="77777777" w:rsidR="000337B8" w:rsidRPr="002D33E5" w:rsidRDefault="000337B8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</w:tcPr>
          <w:p w14:paraId="04092DE8" w14:textId="77777777" w:rsidR="000337B8" w:rsidRPr="00D90E7F" w:rsidRDefault="000337B8" w:rsidP="006D28B6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и согласование документа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проведения ОПЭ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;</w:t>
            </w:r>
          </w:p>
        </w:tc>
        <w:tc>
          <w:tcPr>
            <w:tcW w:w="1907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F32CD15" w14:textId="77777777" w:rsidR="000337B8" w:rsidRPr="002D33E5" w:rsidRDefault="000337B8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245292" w:rsidRPr="002D33E5" w14:paraId="55D91AFE" w14:textId="77777777" w:rsidTr="00A15791">
        <w:trPr>
          <w:trHeight w:val="330"/>
        </w:trPr>
        <w:tc>
          <w:tcPr>
            <w:tcW w:w="2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D6AA1" w14:textId="77777777" w:rsidR="00245292" w:rsidRPr="00A35A7F" w:rsidRDefault="00245292" w:rsidP="00245292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тап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4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«</w:t>
            </w:r>
            <w:r w:rsidRPr="00A35A7F">
              <w:rPr>
                <w:rFonts w:ascii="Times New Roman" w:hAnsi="Times New Roman"/>
                <w:color w:val="000000"/>
                <w:sz w:val="24"/>
                <w:lang w:eastAsia="ru-RU"/>
              </w:rPr>
              <w:t>Проведение ОПЭ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</w:tcPr>
          <w:p w14:paraId="3B906553" w14:textId="77777777" w:rsidR="00245292" w:rsidRPr="00D90E7F" w:rsidRDefault="00245292" w:rsidP="005742FE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Проведение ОПЭ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2D8BFBE4" w14:textId="77777777" w:rsidR="00245292" w:rsidRPr="00D90E7F" w:rsidRDefault="00245292" w:rsidP="006D28B6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документа «Отчет о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результатах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ОПЭ» (включая журнал устранения замечаний)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19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B3264" w14:textId="77777777" w:rsidR="00245292" w:rsidRPr="000337B8" w:rsidRDefault="009C4B12" w:rsidP="00335E63">
            <w:pPr>
              <w:jc w:val="center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3</w:t>
            </w:r>
          </w:p>
        </w:tc>
      </w:tr>
      <w:tr w:rsidR="00245292" w:rsidRPr="002D33E5" w14:paraId="70A83D1B" w14:textId="77777777" w:rsidTr="00A15791">
        <w:trPr>
          <w:trHeight w:val="330"/>
        </w:trPr>
        <w:tc>
          <w:tcPr>
            <w:tcW w:w="29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D5513" w14:textId="77777777" w:rsidR="00245292" w:rsidRPr="0028278C" w:rsidRDefault="00245292" w:rsidP="00D90E7F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1FE5625E" w14:textId="77777777" w:rsidR="00245292" w:rsidRPr="00D90E7F" w:rsidRDefault="00245292" w:rsidP="00A35A7F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 xml:space="preserve">Разработка и согласование документов «Порядок работы в системе в режиме промышленной эксплуатации» </w:t>
            </w:r>
          </w:p>
        </w:tc>
        <w:tc>
          <w:tcPr>
            <w:tcW w:w="19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B66EC" w14:textId="77777777" w:rsidR="00245292" w:rsidRPr="002D33E5" w:rsidRDefault="00245292" w:rsidP="00335E63">
            <w:pPr>
              <w:jc w:val="center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245292" w:rsidRPr="002D33E5" w14:paraId="12DAA569" w14:textId="77777777" w:rsidTr="00A15791">
        <w:trPr>
          <w:cantSplit/>
          <w:trHeight w:val="330"/>
        </w:trPr>
        <w:tc>
          <w:tcPr>
            <w:tcW w:w="29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D18B1" w14:textId="77777777" w:rsidR="00245292" w:rsidRPr="002D33E5" w:rsidRDefault="00245292" w:rsidP="00D90E7F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E8F6B9" w14:textId="77777777" w:rsidR="00245292" w:rsidRPr="00D90E7F" w:rsidRDefault="00245292" w:rsidP="00A30728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5E6DC0">
              <w:rPr>
                <w:rFonts w:ascii="Times New Roman" w:hAnsi="Times New Roman"/>
                <w:color w:val="000000"/>
                <w:sz w:val="24"/>
              </w:rPr>
              <w:t>Актуализация проектной документации  (при необходимости);</w:t>
            </w:r>
          </w:p>
        </w:tc>
        <w:tc>
          <w:tcPr>
            <w:tcW w:w="19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DE86E" w14:textId="77777777" w:rsidR="00245292" w:rsidRPr="002D33E5" w:rsidRDefault="00245292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245292" w:rsidRPr="002D33E5" w14:paraId="34D82A1E" w14:textId="77777777" w:rsidTr="00A15791">
        <w:trPr>
          <w:trHeight w:val="330"/>
        </w:trPr>
        <w:tc>
          <w:tcPr>
            <w:tcW w:w="29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8560E" w14:textId="77777777" w:rsidR="00245292" w:rsidRPr="002D33E5" w:rsidRDefault="00245292" w:rsidP="006D28B6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DA37AA" w14:textId="77777777" w:rsidR="00245292" w:rsidRPr="00D90E7F" w:rsidRDefault="00245292" w:rsidP="006D28B6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Решение о готовности к ПЭ (протокол)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.</w:t>
            </w:r>
          </w:p>
        </w:tc>
        <w:tc>
          <w:tcPr>
            <w:tcW w:w="19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67A21" w14:textId="77777777" w:rsidR="00245292" w:rsidRPr="002D33E5" w:rsidRDefault="00245292" w:rsidP="00335E63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</w:tr>
      <w:tr w:rsidR="0028278C" w:rsidRPr="002D33E5" w14:paraId="46993BE3" w14:textId="77777777" w:rsidTr="00A15791">
        <w:trPr>
          <w:trHeight w:val="300"/>
        </w:trPr>
        <w:tc>
          <w:tcPr>
            <w:tcW w:w="76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D48A8D" w14:textId="77777777" w:rsidR="0028278C" w:rsidRPr="00F23DD3" w:rsidRDefault="0028278C" w:rsidP="006D28B6">
            <w:pPr>
              <w:widowControl/>
              <w:adjustRightInd/>
              <w:textAlignment w:val="auto"/>
              <w:rPr>
                <w:rFonts w:ascii="Times New Roman" w:hAnsi="Times New Roman"/>
                <w:b/>
                <w:color w:val="000000"/>
                <w:sz w:val="24"/>
                <w:lang w:eastAsia="ru-RU"/>
              </w:rPr>
            </w:pPr>
            <w:r w:rsidRPr="00F23DD3">
              <w:rPr>
                <w:rFonts w:ascii="Times New Roman" w:hAnsi="Times New Roman"/>
                <w:b/>
                <w:color w:val="000000"/>
                <w:sz w:val="24"/>
                <w:lang w:eastAsia="ru-RU"/>
              </w:rPr>
              <w:t>ИТОГО</w:t>
            </w:r>
          </w:p>
        </w:tc>
        <w:tc>
          <w:tcPr>
            <w:tcW w:w="1907" w:type="dxa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BD43244" w14:textId="77777777" w:rsidR="0028278C" w:rsidRPr="0032153F" w:rsidRDefault="009C4B12" w:rsidP="0032153F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color w:val="000000"/>
                <w:sz w:val="24"/>
                <w:lang w:val="en-US" w:eastAsia="ru-RU"/>
              </w:rPr>
            </w:pPr>
            <w:r>
              <w:rPr>
                <w:rFonts w:ascii="Times New Roman" w:hAnsi="Times New Roman"/>
                <w:b/>
                <w:color w:val="000000"/>
                <w:sz w:val="24"/>
                <w:lang w:eastAsia="ru-RU"/>
              </w:rPr>
              <w:t>12</w:t>
            </w:r>
          </w:p>
        </w:tc>
      </w:tr>
    </w:tbl>
    <w:p w14:paraId="7F9B3D91" w14:textId="77777777" w:rsidR="0028181C" w:rsidRPr="00D61937" w:rsidRDefault="0028181C" w:rsidP="00B63962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16" w:name="_Toc216158997"/>
      <w:bookmarkStart w:id="17" w:name="_Toc21796638"/>
      <w:r w:rsidRPr="00D61937">
        <w:rPr>
          <w:rFonts w:ascii="Times New Roman" w:hAnsi="Times New Roman" w:cs="Times New Roman"/>
        </w:rPr>
        <w:t>Место проведения работ</w:t>
      </w:r>
      <w:bookmarkEnd w:id="16"/>
      <w:bookmarkEnd w:id="17"/>
    </w:p>
    <w:p w14:paraId="0195D62C" w14:textId="77777777" w:rsidR="00D90E7F" w:rsidRPr="00157EF9" w:rsidRDefault="00B75E05" w:rsidP="00D90E7F">
      <w:pPr>
        <w:tabs>
          <w:tab w:val="left" w:pos="3690"/>
        </w:tabs>
        <w:rPr>
          <w:rFonts w:ascii="Times New Roman" w:hAnsi="Times New Roman"/>
          <w:sz w:val="24"/>
        </w:rPr>
      </w:pPr>
      <w:r w:rsidRPr="002D33E5">
        <w:rPr>
          <w:rFonts w:ascii="Times New Roman" w:hAnsi="Times New Roman"/>
          <w:sz w:val="24"/>
        </w:rPr>
        <w:t>Работы проводятся в офисе Исполнителя и в офис</w:t>
      </w:r>
      <w:r w:rsidR="00D90E7F">
        <w:rPr>
          <w:rFonts w:ascii="Times New Roman" w:hAnsi="Times New Roman"/>
          <w:sz w:val="24"/>
        </w:rPr>
        <w:t>ах</w:t>
      </w:r>
      <w:r w:rsidRPr="002D33E5">
        <w:rPr>
          <w:rFonts w:ascii="Times New Roman" w:hAnsi="Times New Roman"/>
          <w:sz w:val="24"/>
        </w:rPr>
        <w:t xml:space="preserve"> Заказчика, расположенн</w:t>
      </w:r>
      <w:r w:rsidR="00D90E7F">
        <w:rPr>
          <w:rFonts w:ascii="Times New Roman" w:hAnsi="Times New Roman"/>
          <w:sz w:val="24"/>
        </w:rPr>
        <w:t>ых</w:t>
      </w:r>
      <w:r w:rsidRPr="002D33E5">
        <w:rPr>
          <w:rFonts w:ascii="Times New Roman" w:hAnsi="Times New Roman"/>
          <w:sz w:val="24"/>
        </w:rPr>
        <w:t xml:space="preserve"> </w:t>
      </w:r>
      <w:r w:rsidR="00B755A7">
        <w:rPr>
          <w:rFonts w:ascii="Times New Roman" w:hAnsi="Times New Roman"/>
          <w:sz w:val="24"/>
        </w:rPr>
        <w:t>в г.Москва.</w:t>
      </w:r>
    </w:p>
    <w:p w14:paraId="6C45F813" w14:textId="77777777" w:rsidR="00E74218" w:rsidRPr="00D61937" w:rsidRDefault="00E74218" w:rsidP="00B63962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18" w:name="_Toc184400783"/>
      <w:bookmarkStart w:id="19" w:name="_Toc216158998"/>
      <w:bookmarkStart w:id="20" w:name="_Toc21796639"/>
      <w:r w:rsidRPr="00D61937">
        <w:rPr>
          <w:rFonts w:ascii="Times New Roman" w:hAnsi="Times New Roman" w:cs="Times New Roman"/>
        </w:rPr>
        <w:t xml:space="preserve">Организационное обеспечение развития и эксплуатации </w:t>
      </w:r>
      <w:r w:rsidR="00961199" w:rsidRPr="00D61937">
        <w:rPr>
          <w:rFonts w:ascii="Times New Roman" w:hAnsi="Times New Roman" w:cs="Times New Roman"/>
        </w:rPr>
        <w:t>И</w:t>
      </w:r>
      <w:r w:rsidRPr="00D61937">
        <w:rPr>
          <w:rFonts w:ascii="Times New Roman" w:hAnsi="Times New Roman" w:cs="Times New Roman"/>
        </w:rPr>
        <w:t>С</w:t>
      </w:r>
      <w:bookmarkEnd w:id="18"/>
      <w:bookmarkEnd w:id="19"/>
      <w:bookmarkEnd w:id="20"/>
    </w:p>
    <w:p w14:paraId="534AE38B" w14:textId="77777777" w:rsidR="00E74218" w:rsidRPr="00D61937" w:rsidRDefault="00E74218" w:rsidP="00D90E7F">
      <w:pPr>
        <w:tabs>
          <w:tab w:val="left" w:pos="3690"/>
        </w:tabs>
        <w:rPr>
          <w:rFonts w:ascii="Times New Roman" w:hAnsi="Times New Roman"/>
          <w:sz w:val="24"/>
        </w:rPr>
      </w:pPr>
      <w:r w:rsidRPr="00D61937">
        <w:rPr>
          <w:rFonts w:ascii="Times New Roman" w:hAnsi="Times New Roman"/>
          <w:sz w:val="24"/>
        </w:rPr>
        <w:t xml:space="preserve">Обязательным условием обеспечения эксплуатации и развития </w:t>
      </w:r>
      <w:r w:rsidR="00BD4371" w:rsidRPr="00D61937">
        <w:rPr>
          <w:rFonts w:ascii="Times New Roman" w:hAnsi="Times New Roman"/>
          <w:sz w:val="24"/>
        </w:rPr>
        <w:t xml:space="preserve">ИС </w:t>
      </w:r>
      <w:r w:rsidRPr="00D61937">
        <w:rPr>
          <w:rFonts w:ascii="Times New Roman" w:hAnsi="Times New Roman"/>
          <w:sz w:val="24"/>
        </w:rPr>
        <w:t>является наличие у Заказчика специалистов, выполняющих следующие функции:</w:t>
      </w:r>
    </w:p>
    <w:p w14:paraId="7B082D6D" w14:textId="77777777" w:rsidR="00DF0814" w:rsidRPr="00DF0814" w:rsidRDefault="00DF0814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bookmarkStart w:id="21" w:name="_Toc334541456"/>
      <w:bookmarkStart w:id="22" w:name="_Toc179114027"/>
      <w:r w:rsidRPr="00DF0814">
        <w:rPr>
          <w:rFonts w:ascii="Times New Roman" w:hAnsi="Times New Roman"/>
          <w:sz w:val="24"/>
        </w:rPr>
        <w:t>Системное администрирование программных компонентов, на которых реализуется проект;</w:t>
      </w:r>
    </w:p>
    <w:p w14:paraId="03C397F3" w14:textId="77777777" w:rsidR="00DF0814" w:rsidRPr="00DF0814" w:rsidRDefault="00DF0814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DF0814">
        <w:rPr>
          <w:rFonts w:ascii="Times New Roman" w:hAnsi="Times New Roman"/>
          <w:sz w:val="24"/>
        </w:rPr>
        <w:t xml:space="preserve">Системное администрирование </w:t>
      </w:r>
      <w:r w:rsidR="0098113D">
        <w:rPr>
          <w:rFonts w:ascii="Times New Roman" w:hAnsi="Times New Roman"/>
          <w:sz w:val="24"/>
        </w:rPr>
        <w:t>операционной системы</w:t>
      </w:r>
      <w:r w:rsidRPr="00DF0814">
        <w:rPr>
          <w:rFonts w:ascii="Times New Roman" w:hAnsi="Times New Roman"/>
          <w:sz w:val="24"/>
        </w:rPr>
        <w:t xml:space="preserve"> и СУБД;</w:t>
      </w:r>
    </w:p>
    <w:p w14:paraId="01A907BE" w14:textId="77777777" w:rsidR="00DF0814" w:rsidRPr="00DF0814" w:rsidRDefault="00DF0814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DF0814">
        <w:rPr>
          <w:rFonts w:ascii="Times New Roman" w:hAnsi="Times New Roman"/>
          <w:sz w:val="24"/>
        </w:rPr>
        <w:t>Системное администрирование оборудования, на котором установлены программные компоненты системы;</w:t>
      </w:r>
    </w:p>
    <w:p w14:paraId="4C9ABBEB" w14:textId="77777777" w:rsidR="00DF0814" w:rsidRPr="00DF0814" w:rsidRDefault="00DF0814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DF0814">
        <w:rPr>
          <w:rFonts w:ascii="Times New Roman" w:hAnsi="Times New Roman"/>
          <w:sz w:val="24"/>
        </w:rPr>
        <w:t>Администрирование доступа к функциональности.</w:t>
      </w:r>
    </w:p>
    <w:p w14:paraId="6728138A" w14:textId="77777777" w:rsidR="004E14C1" w:rsidRPr="00D61937" w:rsidRDefault="004E14C1" w:rsidP="00B63962">
      <w:pPr>
        <w:pStyle w:val="211"/>
        <w:numPr>
          <w:ilvl w:val="1"/>
          <w:numId w:val="28"/>
        </w:numPr>
        <w:tabs>
          <w:tab w:val="num" w:pos="1440"/>
        </w:tabs>
        <w:rPr>
          <w:rFonts w:ascii="Times New Roman" w:hAnsi="Times New Roman" w:cs="Times New Roman"/>
        </w:rPr>
      </w:pPr>
      <w:bookmarkStart w:id="23" w:name="_Toc21796640"/>
      <w:r w:rsidRPr="00D61937">
        <w:rPr>
          <w:rFonts w:ascii="Times New Roman" w:hAnsi="Times New Roman" w:cs="Times New Roman"/>
        </w:rPr>
        <w:lastRenderedPageBreak/>
        <w:t>Функциональный Заказчик Системы</w:t>
      </w:r>
      <w:bookmarkEnd w:id="21"/>
      <w:bookmarkEnd w:id="23"/>
    </w:p>
    <w:p w14:paraId="07829364" w14:textId="77777777" w:rsidR="000A4ABB" w:rsidRPr="00D61937" w:rsidRDefault="000A4ABB" w:rsidP="005721DC">
      <w:pPr>
        <w:tabs>
          <w:tab w:val="left" w:pos="3690"/>
        </w:tabs>
        <w:rPr>
          <w:rFonts w:ascii="Times New Roman" w:hAnsi="Times New Roman"/>
          <w:sz w:val="24"/>
        </w:rPr>
      </w:pPr>
      <w:r w:rsidRPr="00D61937">
        <w:rPr>
          <w:rFonts w:ascii="Times New Roman" w:hAnsi="Times New Roman"/>
          <w:sz w:val="24"/>
        </w:rPr>
        <w:t>Функциональным</w:t>
      </w:r>
      <w:r w:rsidR="009831D6">
        <w:rPr>
          <w:rFonts w:ascii="Times New Roman" w:hAnsi="Times New Roman"/>
          <w:sz w:val="24"/>
        </w:rPr>
        <w:t>и</w:t>
      </w:r>
      <w:r w:rsidRPr="00D61937">
        <w:rPr>
          <w:rFonts w:ascii="Times New Roman" w:hAnsi="Times New Roman"/>
          <w:sz w:val="24"/>
        </w:rPr>
        <w:t xml:space="preserve"> заказчик</w:t>
      </w:r>
      <w:r w:rsidR="009831D6">
        <w:rPr>
          <w:rFonts w:ascii="Times New Roman" w:hAnsi="Times New Roman"/>
          <w:sz w:val="24"/>
        </w:rPr>
        <w:t>ами</w:t>
      </w:r>
      <w:r w:rsidRPr="00D61937">
        <w:rPr>
          <w:rFonts w:ascii="Times New Roman" w:hAnsi="Times New Roman"/>
          <w:sz w:val="24"/>
        </w:rPr>
        <w:t xml:space="preserve"> проекта </w:t>
      </w:r>
      <w:r w:rsidR="00B75E05">
        <w:rPr>
          <w:rFonts w:ascii="Times New Roman" w:hAnsi="Times New Roman"/>
          <w:sz w:val="24"/>
        </w:rPr>
        <w:t xml:space="preserve">создания </w:t>
      </w:r>
      <w:r w:rsidR="00A01749">
        <w:rPr>
          <w:rFonts w:ascii="Times New Roman" w:hAnsi="Times New Roman"/>
          <w:sz w:val="24"/>
        </w:rPr>
        <w:t>Системы</w:t>
      </w:r>
      <w:r w:rsidR="00D90E7F">
        <w:rPr>
          <w:rFonts w:ascii="Times New Roman" w:hAnsi="Times New Roman"/>
          <w:sz w:val="24"/>
        </w:rPr>
        <w:t xml:space="preserve"> </w:t>
      </w:r>
      <w:r w:rsidRPr="00D61937">
        <w:rPr>
          <w:rFonts w:ascii="Times New Roman" w:hAnsi="Times New Roman"/>
          <w:sz w:val="24"/>
        </w:rPr>
        <w:t xml:space="preserve">является Департамент </w:t>
      </w:r>
      <w:r w:rsidR="000337B8">
        <w:rPr>
          <w:rFonts w:ascii="Times New Roman" w:hAnsi="Times New Roman"/>
          <w:sz w:val="24"/>
        </w:rPr>
        <w:t>управления производственными активами</w:t>
      </w:r>
      <w:r w:rsidRPr="00D61937">
        <w:rPr>
          <w:rFonts w:ascii="Times New Roman" w:hAnsi="Times New Roman"/>
          <w:sz w:val="24"/>
        </w:rPr>
        <w:t xml:space="preserve"> </w:t>
      </w:r>
      <w:r w:rsidR="009831D6">
        <w:rPr>
          <w:rFonts w:ascii="Times New Roman" w:hAnsi="Times New Roman"/>
          <w:sz w:val="24"/>
        </w:rPr>
        <w:t xml:space="preserve">и Дирекция реконструкции </w:t>
      </w:r>
      <w:r w:rsidR="00335E63">
        <w:rPr>
          <w:rFonts w:ascii="Times New Roman" w:hAnsi="Times New Roman"/>
          <w:sz w:val="24"/>
        </w:rPr>
        <w:t>П</w:t>
      </w:r>
      <w:r w:rsidRPr="00D61937">
        <w:rPr>
          <w:rFonts w:ascii="Times New Roman" w:hAnsi="Times New Roman"/>
          <w:sz w:val="24"/>
        </w:rPr>
        <w:t>АО «ФСК ЕЭС».</w:t>
      </w:r>
    </w:p>
    <w:p w14:paraId="375D1947" w14:textId="77777777" w:rsidR="00624706" w:rsidRPr="00D61937" w:rsidRDefault="00E22247" w:rsidP="009B4370">
      <w:pPr>
        <w:pStyle w:val="211"/>
        <w:numPr>
          <w:ilvl w:val="0"/>
          <w:numId w:val="21"/>
        </w:numPr>
        <w:tabs>
          <w:tab w:val="num" w:pos="576"/>
        </w:tabs>
        <w:ind w:left="0" w:firstLine="0"/>
        <w:rPr>
          <w:rFonts w:ascii="Times New Roman" w:hAnsi="Times New Roman" w:cs="Times New Roman"/>
        </w:rPr>
      </w:pPr>
      <w:bookmarkStart w:id="24" w:name="_Ref213046679"/>
      <w:bookmarkStart w:id="25" w:name="_Toc21796641"/>
      <w:bookmarkEnd w:id="22"/>
      <w:r>
        <w:rPr>
          <w:rFonts w:ascii="Times New Roman" w:hAnsi="Times New Roman" w:cs="Times New Roman"/>
        </w:rPr>
        <w:t>Ц</w:t>
      </w:r>
      <w:r w:rsidR="007231CE" w:rsidRPr="00D61937">
        <w:rPr>
          <w:rFonts w:ascii="Times New Roman" w:hAnsi="Times New Roman" w:cs="Times New Roman"/>
        </w:rPr>
        <w:t xml:space="preserve">ели </w:t>
      </w:r>
      <w:r w:rsidR="0087488A" w:rsidRPr="00D61937">
        <w:rPr>
          <w:rFonts w:ascii="Times New Roman" w:hAnsi="Times New Roman" w:cs="Times New Roman"/>
        </w:rPr>
        <w:t>внедрения</w:t>
      </w:r>
      <w:r w:rsidR="007231CE" w:rsidRPr="00D61937">
        <w:rPr>
          <w:rFonts w:ascii="Times New Roman" w:hAnsi="Times New Roman" w:cs="Times New Roman"/>
        </w:rPr>
        <w:t xml:space="preserve"> системы</w:t>
      </w:r>
      <w:bookmarkStart w:id="26" w:name="_Toc179114030"/>
      <w:bookmarkEnd w:id="24"/>
      <w:bookmarkEnd w:id="25"/>
    </w:p>
    <w:p w14:paraId="099F8A3E" w14:textId="77777777" w:rsidR="005402D5" w:rsidRPr="005402D5" w:rsidRDefault="005402D5" w:rsidP="009B4370">
      <w:pPr>
        <w:pStyle w:val="afd"/>
        <w:keepNext/>
        <w:widowControl/>
        <w:numPr>
          <w:ilvl w:val="0"/>
          <w:numId w:val="29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27" w:name="_Toc353967624"/>
      <w:bookmarkStart w:id="28" w:name="_Toc353980003"/>
      <w:bookmarkStart w:id="29" w:name="_Toc382320390"/>
      <w:bookmarkStart w:id="30" w:name="_Toc383093012"/>
      <w:bookmarkStart w:id="31" w:name="_Toc383093080"/>
      <w:bookmarkStart w:id="32" w:name="_Toc383094509"/>
      <w:bookmarkStart w:id="33" w:name="_Toc414286177"/>
      <w:bookmarkStart w:id="34" w:name="_Toc414286244"/>
      <w:bookmarkStart w:id="35" w:name="_Toc414287593"/>
      <w:bookmarkStart w:id="36" w:name="_Toc415830176"/>
      <w:bookmarkStart w:id="37" w:name="_Toc453254217"/>
      <w:bookmarkStart w:id="38" w:name="_Toc461446355"/>
      <w:bookmarkStart w:id="39" w:name="_Toc473018967"/>
      <w:bookmarkStart w:id="40" w:name="_Toc473023127"/>
      <w:bookmarkStart w:id="41" w:name="_Toc473023182"/>
      <w:bookmarkStart w:id="42" w:name="_Toc521924134"/>
      <w:bookmarkStart w:id="43" w:name="_Toc521924202"/>
      <w:bookmarkStart w:id="44" w:name="_Toc522618290"/>
      <w:bookmarkStart w:id="45" w:name="_Toc522618355"/>
      <w:bookmarkStart w:id="46" w:name="_Toc522619967"/>
      <w:bookmarkStart w:id="47" w:name="_Toc527301835"/>
      <w:bookmarkStart w:id="48" w:name="_Toc527453492"/>
      <w:bookmarkStart w:id="49" w:name="_Toc527453551"/>
      <w:bookmarkStart w:id="50" w:name="_Toc527470731"/>
      <w:bookmarkStart w:id="51" w:name="_Toc527471013"/>
      <w:bookmarkStart w:id="52" w:name="_Toc527471075"/>
      <w:bookmarkStart w:id="53" w:name="_Toc529860931"/>
      <w:bookmarkStart w:id="54" w:name="_Toc21796642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48873102" w14:textId="77777777" w:rsidR="005402D5" w:rsidRPr="005402D5" w:rsidRDefault="005402D5" w:rsidP="009B4370">
      <w:pPr>
        <w:pStyle w:val="afd"/>
        <w:keepNext/>
        <w:widowControl/>
        <w:numPr>
          <w:ilvl w:val="0"/>
          <w:numId w:val="29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55" w:name="_Toc353967625"/>
      <w:bookmarkStart w:id="56" w:name="_Toc353980004"/>
      <w:bookmarkStart w:id="57" w:name="_Toc382320391"/>
      <w:bookmarkStart w:id="58" w:name="_Toc383093013"/>
      <w:bookmarkStart w:id="59" w:name="_Toc383093081"/>
      <w:bookmarkStart w:id="60" w:name="_Toc383094510"/>
      <w:bookmarkStart w:id="61" w:name="_Toc414286178"/>
      <w:bookmarkStart w:id="62" w:name="_Toc414286245"/>
      <w:bookmarkStart w:id="63" w:name="_Toc414287594"/>
      <w:bookmarkStart w:id="64" w:name="_Toc415830177"/>
      <w:bookmarkStart w:id="65" w:name="_Toc453254218"/>
      <w:bookmarkStart w:id="66" w:name="_Toc461446356"/>
      <w:bookmarkStart w:id="67" w:name="_Toc473018968"/>
      <w:bookmarkStart w:id="68" w:name="_Toc473023128"/>
      <w:bookmarkStart w:id="69" w:name="_Toc473023183"/>
      <w:bookmarkStart w:id="70" w:name="_Toc521924135"/>
      <w:bookmarkStart w:id="71" w:name="_Toc521924203"/>
      <w:bookmarkStart w:id="72" w:name="_Toc522618291"/>
      <w:bookmarkStart w:id="73" w:name="_Toc522618356"/>
      <w:bookmarkStart w:id="74" w:name="_Toc522619968"/>
      <w:bookmarkStart w:id="75" w:name="_Toc527301836"/>
      <w:bookmarkStart w:id="76" w:name="_Toc527453493"/>
      <w:bookmarkStart w:id="77" w:name="_Toc527453552"/>
      <w:bookmarkStart w:id="78" w:name="_Toc527470732"/>
      <w:bookmarkStart w:id="79" w:name="_Toc527471014"/>
      <w:bookmarkStart w:id="80" w:name="_Toc527471076"/>
      <w:bookmarkStart w:id="81" w:name="_Toc529860932"/>
      <w:bookmarkStart w:id="82" w:name="_Toc21796643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056FF452" w14:textId="77777777" w:rsidR="005402D5" w:rsidRPr="005402D5" w:rsidRDefault="005402D5" w:rsidP="009B4370">
      <w:pPr>
        <w:pStyle w:val="afd"/>
        <w:keepNext/>
        <w:widowControl/>
        <w:numPr>
          <w:ilvl w:val="0"/>
          <w:numId w:val="30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83" w:name="_Toc353967629"/>
      <w:bookmarkStart w:id="84" w:name="_Toc353980008"/>
      <w:bookmarkStart w:id="85" w:name="_Toc382320396"/>
      <w:bookmarkStart w:id="86" w:name="_Toc383093018"/>
      <w:bookmarkStart w:id="87" w:name="_Toc383093084"/>
      <w:bookmarkStart w:id="88" w:name="_Toc383094513"/>
      <w:bookmarkStart w:id="89" w:name="_Toc414286179"/>
      <w:bookmarkStart w:id="90" w:name="_Toc414286246"/>
      <w:bookmarkStart w:id="91" w:name="_Toc414287595"/>
      <w:bookmarkStart w:id="92" w:name="_Toc415830178"/>
      <w:bookmarkStart w:id="93" w:name="_Toc453254219"/>
      <w:bookmarkStart w:id="94" w:name="_Toc461446357"/>
      <w:bookmarkStart w:id="95" w:name="_Toc473018969"/>
      <w:bookmarkStart w:id="96" w:name="_Toc473023129"/>
      <w:bookmarkStart w:id="97" w:name="_Toc473023184"/>
      <w:bookmarkStart w:id="98" w:name="_Toc521924136"/>
      <w:bookmarkStart w:id="99" w:name="_Toc521924204"/>
      <w:bookmarkStart w:id="100" w:name="_Toc522618292"/>
      <w:bookmarkStart w:id="101" w:name="_Toc522618357"/>
      <w:bookmarkStart w:id="102" w:name="_Toc522619969"/>
      <w:bookmarkStart w:id="103" w:name="_Toc527301837"/>
      <w:bookmarkStart w:id="104" w:name="_Toc527453494"/>
      <w:bookmarkStart w:id="105" w:name="_Toc527453553"/>
      <w:bookmarkStart w:id="106" w:name="_Toc527470733"/>
      <w:bookmarkStart w:id="107" w:name="_Toc527471015"/>
      <w:bookmarkStart w:id="108" w:name="_Toc527471077"/>
      <w:bookmarkStart w:id="109" w:name="_Toc529860933"/>
      <w:bookmarkStart w:id="110" w:name="_Toc21796644"/>
      <w:bookmarkEnd w:id="26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32FC920E" w14:textId="77777777" w:rsidR="005402D5" w:rsidRPr="005402D5" w:rsidRDefault="005402D5" w:rsidP="009B4370">
      <w:pPr>
        <w:pStyle w:val="afd"/>
        <w:keepNext/>
        <w:widowControl/>
        <w:numPr>
          <w:ilvl w:val="0"/>
          <w:numId w:val="30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111" w:name="_Toc353967630"/>
      <w:bookmarkStart w:id="112" w:name="_Toc353980009"/>
      <w:bookmarkStart w:id="113" w:name="_Toc382320397"/>
      <w:bookmarkStart w:id="114" w:name="_Toc383093019"/>
      <w:bookmarkStart w:id="115" w:name="_Toc383093085"/>
      <w:bookmarkStart w:id="116" w:name="_Toc383094514"/>
      <w:bookmarkStart w:id="117" w:name="_Toc414286180"/>
      <w:bookmarkStart w:id="118" w:name="_Toc414286247"/>
      <w:bookmarkStart w:id="119" w:name="_Toc414287596"/>
      <w:bookmarkStart w:id="120" w:name="_Toc415830179"/>
      <w:bookmarkStart w:id="121" w:name="_Toc453254220"/>
      <w:bookmarkStart w:id="122" w:name="_Toc461446358"/>
      <w:bookmarkStart w:id="123" w:name="_Toc473018970"/>
      <w:bookmarkStart w:id="124" w:name="_Toc473023130"/>
      <w:bookmarkStart w:id="125" w:name="_Toc473023185"/>
      <w:bookmarkStart w:id="126" w:name="_Toc521924137"/>
      <w:bookmarkStart w:id="127" w:name="_Toc521924205"/>
      <w:bookmarkStart w:id="128" w:name="_Toc522618293"/>
      <w:bookmarkStart w:id="129" w:name="_Toc522618358"/>
      <w:bookmarkStart w:id="130" w:name="_Toc522619970"/>
      <w:bookmarkStart w:id="131" w:name="_Toc527301838"/>
      <w:bookmarkStart w:id="132" w:name="_Toc527453495"/>
      <w:bookmarkStart w:id="133" w:name="_Toc527453554"/>
      <w:bookmarkStart w:id="134" w:name="_Toc527470734"/>
      <w:bookmarkStart w:id="135" w:name="_Toc527471016"/>
      <w:bookmarkStart w:id="136" w:name="_Toc527471078"/>
      <w:bookmarkStart w:id="137" w:name="_Toc529860934"/>
      <w:bookmarkStart w:id="138" w:name="_Toc21796645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1E7BF9A1" w14:textId="77777777" w:rsidR="005402D5" w:rsidRPr="005402D5" w:rsidRDefault="005402D5" w:rsidP="009B4370">
      <w:pPr>
        <w:pStyle w:val="afd"/>
        <w:keepNext/>
        <w:widowControl/>
        <w:numPr>
          <w:ilvl w:val="0"/>
          <w:numId w:val="30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139" w:name="_Toc353967631"/>
      <w:bookmarkStart w:id="140" w:name="_Toc353980010"/>
      <w:bookmarkStart w:id="141" w:name="_Toc382320398"/>
      <w:bookmarkStart w:id="142" w:name="_Toc383093020"/>
      <w:bookmarkStart w:id="143" w:name="_Toc383093086"/>
      <w:bookmarkStart w:id="144" w:name="_Toc383094515"/>
      <w:bookmarkStart w:id="145" w:name="_Toc414286181"/>
      <w:bookmarkStart w:id="146" w:name="_Toc414286248"/>
      <w:bookmarkStart w:id="147" w:name="_Toc414287597"/>
      <w:bookmarkStart w:id="148" w:name="_Toc415830180"/>
      <w:bookmarkStart w:id="149" w:name="_Toc453254221"/>
      <w:bookmarkStart w:id="150" w:name="_Toc461446359"/>
      <w:bookmarkStart w:id="151" w:name="_Toc473018971"/>
      <w:bookmarkStart w:id="152" w:name="_Toc473023131"/>
      <w:bookmarkStart w:id="153" w:name="_Toc473023186"/>
      <w:bookmarkStart w:id="154" w:name="_Toc521924138"/>
      <w:bookmarkStart w:id="155" w:name="_Toc521924206"/>
      <w:bookmarkStart w:id="156" w:name="_Toc522618294"/>
      <w:bookmarkStart w:id="157" w:name="_Toc522618359"/>
      <w:bookmarkStart w:id="158" w:name="_Toc522619971"/>
      <w:bookmarkStart w:id="159" w:name="_Toc527301839"/>
      <w:bookmarkStart w:id="160" w:name="_Toc527453496"/>
      <w:bookmarkStart w:id="161" w:name="_Toc527453555"/>
      <w:bookmarkStart w:id="162" w:name="_Toc527470735"/>
      <w:bookmarkStart w:id="163" w:name="_Toc527471017"/>
      <w:bookmarkStart w:id="164" w:name="_Toc527471079"/>
      <w:bookmarkStart w:id="165" w:name="_Toc529860935"/>
      <w:bookmarkStart w:id="166" w:name="_Toc21796646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15246776" w14:textId="77777777" w:rsidR="00D90E7F" w:rsidRPr="00D90E7F" w:rsidRDefault="00D90E7F" w:rsidP="00D90E7F">
      <w:pPr>
        <w:tabs>
          <w:tab w:val="left" w:pos="3690"/>
        </w:tabs>
        <w:rPr>
          <w:rFonts w:ascii="Times New Roman" w:hAnsi="Times New Roman"/>
          <w:sz w:val="24"/>
        </w:rPr>
      </w:pPr>
      <w:r w:rsidRPr="00D90E7F">
        <w:rPr>
          <w:rFonts w:ascii="Times New Roman" w:hAnsi="Times New Roman"/>
          <w:sz w:val="24"/>
        </w:rPr>
        <w:t xml:space="preserve">Целями создания </w:t>
      </w:r>
      <w:r w:rsidR="00A01749">
        <w:rPr>
          <w:rFonts w:ascii="Times New Roman" w:hAnsi="Times New Roman"/>
          <w:sz w:val="24"/>
        </w:rPr>
        <w:t>Системы</w:t>
      </w:r>
      <w:r w:rsidRPr="00D90E7F">
        <w:rPr>
          <w:rFonts w:ascii="Times New Roman" w:hAnsi="Times New Roman"/>
          <w:sz w:val="24"/>
        </w:rPr>
        <w:t xml:space="preserve"> явля</w:t>
      </w:r>
      <w:r>
        <w:rPr>
          <w:rFonts w:ascii="Times New Roman" w:hAnsi="Times New Roman"/>
          <w:sz w:val="24"/>
        </w:rPr>
        <w:t>ю</w:t>
      </w:r>
      <w:r w:rsidRPr="00D90E7F">
        <w:rPr>
          <w:rFonts w:ascii="Times New Roman" w:hAnsi="Times New Roman"/>
          <w:sz w:val="24"/>
        </w:rPr>
        <w:t>тся:</w:t>
      </w:r>
    </w:p>
    <w:p w14:paraId="30A1E8C5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Обеспечение единого информационного пространства для корректного планирования графика воздействий (мероприятий ТОиР и ТПиР) на ОЭСХ, основанного на единстве НСИ и БДО.</w:t>
      </w:r>
    </w:p>
    <w:p w14:paraId="4E6B8B4F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 xml:space="preserve">Пообъектное планирование  программы ТПиР с учетом данных о техническом состоянии оборудования и контроль исполнения программы ТПиР. </w:t>
      </w:r>
    </w:p>
    <w:p w14:paraId="0ECC22F4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Формирование консолидированной отчетности по процессу планирования и учета выполнения ТПиР с использованием данных из смежных систем, в том числе из Систем ТОиР, АСКИД.</w:t>
      </w:r>
    </w:p>
    <w:p w14:paraId="4865A888" w14:textId="77777777" w:rsidR="00535FD3" w:rsidRPr="00D61937" w:rsidRDefault="000337B8" w:rsidP="000337B8">
      <w:pPr>
        <w:pStyle w:val="211"/>
        <w:numPr>
          <w:ilvl w:val="0"/>
          <w:numId w:val="21"/>
        </w:numPr>
        <w:rPr>
          <w:rFonts w:ascii="Times New Roman" w:hAnsi="Times New Roman" w:cs="Times New Roman"/>
        </w:rPr>
      </w:pPr>
      <w:r w:rsidRPr="00D61937">
        <w:rPr>
          <w:rFonts w:ascii="Times New Roman" w:hAnsi="Times New Roman" w:cs="Times New Roman"/>
        </w:rPr>
        <w:t xml:space="preserve"> </w:t>
      </w:r>
      <w:bookmarkStart w:id="167" w:name="_Toc21796647"/>
      <w:r w:rsidR="00BB5209" w:rsidRPr="00D61937">
        <w:rPr>
          <w:rFonts w:ascii="Times New Roman" w:hAnsi="Times New Roman" w:cs="Times New Roman"/>
        </w:rPr>
        <w:t>Организационный объем проекта</w:t>
      </w:r>
      <w:bookmarkEnd w:id="167"/>
    </w:p>
    <w:p w14:paraId="7EFF4497" w14:textId="77777777" w:rsidR="009831D6" w:rsidRPr="009831D6" w:rsidRDefault="009831D6" w:rsidP="009831D6">
      <w:p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 xml:space="preserve">Субъектами автоматизации являются </w:t>
      </w:r>
      <w:r w:rsidR="0008387C">
        <w:rPr>
          <w:rFonts w:ascii="Times New Roman" w:hAnsi="Times New Roman"/>
          <w:sz w:val="24"/>
        </w:rPr>
        <w:t>структурными подразделениями</w:t>
      </w:r>
      <w:r w:rsidRPr="009831D6">
        <w:rPr>
          <w:rFonts w:ascii="Times New Roman" w:hAnsi="Times New Roman"/>
          <w:sz w:val="24"/>
        </w:rPr>
        <w:t xml:space="preserve"> исполнительного аппарат ПАО «ФСК ЕЭС»:</w:t>
      </w:r>
    </w:p>
    <w:p w14:paraId="21F7573C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Департамент управления производственными активами</w:t>
      </w:r>
    </w:p>
    <w:p w14:paraId="28DA4E5F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Дирекция реконструкции</w:t>
      </w:r>
    </w:p>
    <w:p w14:paraId="59FD677B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Департамент воздушных линий</w:t>
      </w:r>
    </w:p>
    <w:p w14:paraId="6977B2C5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Департамент подстанций</w:t>
      </w:r>
    </w:p>
    <w:p w14:paraId="30122EA5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Департамент релейной защиты, метрологии и автоматизированных систем управления технологическими процессами</w:t>
      </w:r>
    </w:p>
    <w:p w14:paraId="44944C2E" w14:textId="387E5D35" w:rsidR="00A01749" w:rsidRPr="009C4B12" w:rsidRDefault="009831D6" w:rsidP="005E6DC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</w:t>
      </w:r>
      <w:r w:rsidRPr="009831D6">
        <w:rPr>
          <w:rFonts w:ascii="Times New Roman" w:hAnsi="Times New Roman"/>
          <w:sz w:val="24"/>
        </w:rPr>
        <w:t xml:space="preserve">лужбы управления производственными активами, диагностики, ПС, </w:t>
      </w:r>
      <w:r>
        <w:rPr>
          <w:rFonts w:ascii="Times New Roman" w:hAnsi="Times New Roman"/>
          <w:sz w:val="24"/>
        </w:rPr>
        <w:t>ЛЭП</w:t>
      </w:r>
      <w:r w:rsidRPr="009831D6">
        <w:rPr>
          <w:rFonts w:ascii="Times New Roman" w:hAnsi="Times New Roman"/>
          <w:sz w:val="24"/>
        </w:rPr>
        <w:t>, РЗА, Службы управления и реализации инвестиционной программы фи</w:t>
      </w:r>
      <w:r w:rsidR="00D818CD">
        <w:rPr>
          <w:rFonts w:ascii="Times New Roman" w:hAnsi="Times New Roman"/>
          <w:sz w:val="24"/>
        </w:rPr>
        <w:t>лиалов ПАО «ФСК ЕЭС» - МЭС, ПМЭС</w:t>
      </w:r>
      <w:r w:rsidRPr="009831D6">
        <w:rPr>
          <w:rFonts w:ascii="Times New Roman" w:hAnsi="Times New Roman"/>
          <w:sz w:val="24"/>
        </w:rPr>
        <w:t>:</w:t>
      </w:r>
    </w:p>
    <w:p w14:paraId="083B4B32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Востока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65C05F68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Сибири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2018F2FF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Западной Сибири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782EEEC9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Урала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3B8B802B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Волги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71C0C1DE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Юга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0ADA5019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Центра</w:t>
      </w:r>
      <w:r>
        <w:rPr>
          <w:rFonts w:ascii="Times New Roman" w:hAnsi="Times New Roman"/>
          <w:sz w:val="24"/>
        </w:rPr>
        <w:t xml:space="preserve"> и подчиненные ему ПМЭС;</w:t>
      </w:r>
    </w:p>
    <w:p w14:paraId="743F78AA" w14:textId="77777777" w:rsidR="009C4B12" w:rsidRPr="00427B64" w:rsidRDefault="009C4B12" w:rsidP="009C4B12">
      <w:pPr>
        <w:widowControl/>
        <w:numPr>
          <w:ilvl w:val="1"/>
          <w:numId w:val="47"/>
        </w:numPr>
        <w:tabs>
          <w:tab w:val="left" w:pos="8080"/>
        </w:tabs>
        <w:adjustRightInd/>
        <w:textAlignment w:val="auto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МЭС Северо-Запада</w:t>
      </w:r>
      <w:r>
        <w:rPr>
          <w:rFonts w:ascii="Times New Roman" w:hAnsi="Times New Roman"/>
          <w:sz w:val="24"/>
        </w:rPr>
        <w:t xml:space="preserve"> и подчиненные ему ПМЭС.</w:t>
      </w:r>
    </w:p>
    <w:p w14:paraId="42050AB1" w14:textId="77777777" w:rsidR="00A01749" w:rsidRPr="005E6DC0" w:rsidRDefault="00A01749" w:rsidP="00A01749">
      <w:pPr>
        <w:rPr>
          <w:rFonts w:ascii="Times New Roman" w:hAnsi="Times New Roman"/>
          <w:sz w:val="24"/>
        </w:rPr>
      </w:pPr>
      <w:r w:rsidRPr="005E6DC0">
        <w:rPr>
          <w:rFonts w:ascii="Times New Roman" w:hAnsi="Times New Roman"/>
          <w:sz w:val="24"/>
        </w:rPr>
        <w:t xml:space="preserve">Перечень потенциальных пользователей Системы определяется </w:t>
      </w:r>
      <w:r w:rsidR="00910D0E">
        <w:rPr>
          <w:rFonts w:ascii="Times New Roman" w:hAnsi="Times New Roman"/>
          <w:sz w:val="24"/>
        </w:rPr>
        <w:t>в ходе</w:t>
      </w:r>
      <w:r w:rsidRPr="005E6DC0">
        <w:rPr>
          <w:rFonts w:ascii="Times New Roman" w:hAnsi="Times New Roman"/>
          <w:sz w:val="24"/>
        </w:rPr>
        <w:t xml:space="preserve"> разработки Системы. Количество пользователей определяется текущими пользователями производственных структурных подразделений</w:t>
      </w:r>
      <w:r w:rsidR="00CE3495" w:rsidRPr="005E6DC0">
        <w:rPr>
          <w:rFonts w:ascii="Times New Roman" w:hAnsi="Times New Roman"/>
          <w:sz w:val="24"/>
        </w:rPr>
        <w:t xml:space="preserve"> </w:t>
      </w:r>
      <w:r w:rsidRPr="005E6DC0">
        <w:rPr>
          <w:rFonts w:ascii="Times New Roman" w:hAnsi="Times New Roman"/>
          <w:sz w:val="24"/>
        </w:rPr>
        <w:t xml:space="preserve"> управления активами, планово-экономических, управления ТПиР, использующих КИСУ ПАО «ФСК ЕЭС».</w:t>
      </w:r>
    </w:p>
    <w:p w14:paraId="567808BC" w14:textId="77777777" w:rsidR="00C63F5C" w:rsidRPr="00D61937" w:rsidRDefault="00427B64" w:rsidP="00427B64">
      <w:pPr>
        <w:pStyle w:val="211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68" w:name="_Toc21796648"/>
      <w:r w:rsidR="00371408">
        <w:rPr>
          <w:rFonts w:ascii="Times New Roman" w:hAnsi="Times New Roman" w:cs="Times New Roman"/>
        </w:rPr>
        <w:t>О</w:t>
      </w:r>
      <w:r w:rsidR="007231CE" w:rsidRPr="00D61937">
        <w:rPr>
          <w:rFonts w:ascii="Times New Roman" w:hAnsi="Times New Roman" w:cs="Times New Roman"/>
        </w:rPr>
        <w:t>бъект автоматизации</w:t>
      </w:r>
      <w:r w:rsidR="00371408">
        <w:rPr>
          <w:rFonts w:ascii="Times New Roman" w:hAnsi="Times New Roman" w:cs="Times New Roman"/>
        </w:rPr>
        <w:t xml:space="preserve"> и требования к функциям системы</w:t>
      </w:r>
      <w:bookmarkEnd w:id="168"/>
    </w:p>
    <w:p w14:paraId="55F3E55E" w14:textId="77777777" w:rsidR="005402D5" w:rsidRPr="005402D5" w:rsidRDefault="005402D5" w:rsidP="009B4370">
      <w:pPr>
        <w:pStyle w:val="afd"/>
        <w:keepNext/>
        <w:widowControl/>
        <w:numPr>
          <w:ilvl w:val="0"/>
          <w:numId w:val="31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169" w:name="_Toc353967635"/>
      <w:bookmarkStart w:id="170" w:name="_Toc353980014"/>
      <w:bookmarkStart w:id="171" w:name="_Toc382320401"/>
      <w:bookmarkStart w:id="172" w:name="_Toc383093023"/>
      <w:bookmarkStart w:id="173" w:name="_Toc383093089"/>
      <w:bookmarkStart w:id="174" w:name="_Toc383094518"/>
      <w:bookmarkStart w:id="175" w:name="_Toc414286184"/>
      <w:bookmarkStart w:id="176" w:name="_Toc414286251"/>
      <w:bookmarkStart w:id="177" w:name="_Toc414287600"/>
      <w:bookmarkStart w:id="178" w:name="_Toc415830183"/>
      <w:bookmarkStart w:id="179" w:name="_Toc453254224"/>
      <w:bookmarkStart w:id="180" w:name="_Toc461446362"/>
      <w:bookmarkStart w:id="181" w:name="_Toc473018974"/>
      <w:bookmarkStart w:id="182" w:name="_Toc473023134"/>
      <w:bookmarkStart w:id="183" w:name="_Toc473023189"/>
      <w:bookmarkStart w:id="184" w:name="_Toc521924141"/>
      <w:bookmarkStart w:id="185" w:name="_Toc521924209"/>
      <w:bookmarkStart w:id="186" w:name="_Toc522618297"/>
      <w:bookmarkStart w:id="187" w:name="_Toc522618362"/>
      <w:bookmarkStart w:id="188" w:name="_Toc522619974"/>
      <w:bookmarkStart w:id="189" w:name="_Toc527301842"/>
      <w:bookmarkStart w:id="190" w:name="_Toc527453499"/>
      <w:bookmarkStart w:id="191" w:name="_Toc527453558"/>
      <w:bookmarkStart w:id="192" w:name="_Toc527470738"/>
      <w:bookmarkStart w:id="193" w:name="_Toc527471020"/>
      <w:bookmarkStart w:id="194" w:name="_Toc527471082"/>
      <w:bookmarkStart w:id="195" w:name="_Toc529860938"/>
      <w:bookmarkStart w:id="196" w:name="_Toc21796649"/>
      <w:bookmarkStart w:id="197" w:name="_Toc177305644"/>
      <w:bookmarkStart w:id="198" w:name="_Toc292897737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</w:p>
    <w:p w14:paraId="08B33586" w14:textId="77777777" w:rsidR="005402D5" w:rsidRPr="005402D5" w:rsidRDefault="005402D5" w:rsidP="009B4370">
      <w:pPr>
        <w:pStyle w:val="afd"/>
        <w:keepNext/>
        <w:widowControl/>
        <w:numPr>
          <w:ilvl w:val="0"/>
          <w:numId w:val="31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199" w:name="_Toc353967636"/>
      <w:bookmarkStart w:id="200" w:name="_Toc353980015"/>
      <w:bookmarkStart w:id="201" w:name="_Toc382320402"/>
      <w:bookmarkStart w:id="202" w:name="_Toc383093024"/>
      <w:bookmarkStart w:id="203" w:name="_Toc383093090"/>
      <w:bookmarkStart w:id="204" w:name="_Toc383094519"/>
      <w:bookmarkStart w:id="205" w:name="_Toc414286185"/>
      <w:bookmarkStart w:id="206" w:name="_Toc414286252"/>
      <w:bookmarkStart w:id="207" w:name="_Toc414287601"/>
      <w:bookmarkStart w:id="208" w:name="_Toc415830184"/>
      <w:bookmarkStart w:id="209" w:name="_Toc453254225"/>
      <w:bookmarkStart w:id="210" w:name="_Toc461446363"/>
      <w:bookmarkStart w:id="211" w:name="_Toc473018975"/>
      <w:bookmarkStart w:id="212" w:name="_Toc473023135"/>
      <w:bookmarkStart w:id="213" w:name="_Toc473023190"/>
      <w:bookmarkStart w:id="214" w:name="_Toc521924142"/>
      <w:bookmarkStart w:id="215" w:name="_Toc521924210"/>
      <w:bookmarkStart w:id="216" w:name="_Toc522618298"/>
      <w:bookmarkStart w:id="217" w:name="_Toc522618363"/>
      <w:bookmarkStart w:id="218" w:name="_Toc522619975"/>
      <w:bookmarkStart w:id="219" w:name="_Toc527301843"/>
      <w:bookmarkStart w:id="220" w:name="_Toc527453500"/>
      <w:bookmarkStart w:id="221" w:name="_Toc527453559"/>
      <w:bookmarkStart w:id="222" w:name="_Toc527470739"/>
      <w:bookmarkStart w:id="223" w:name="_Toc527471021"/>
      <w:bookmarkStart w:id="224" w:name="_Toc527471083"/>
      <w:bookmarkStart w:id="225" w:name="_Toc529860939"/>
      <w:bookmarkStart w:id="226" w:name="_Toc21796650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5E18F825" w14:textId="77777777" w:rsidR="005402D5" w:rsidRPr="005402D5" w:rsidRDefault="005402D5" w:rsidP="009B4370">
      <w:pPr>
        <w:pStyle w:val="afd"/>
        <w:keepNext/>
        <w:widowControl/>
        <w:numPr>
          <w:ilvl w:val="0"/>
          <w:numId w:val="31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227" w:name="_Toc353967637"/>
      <w:bookmarkStart w:id="228" w:name="_Toc353980016"/>
      <w:bookmarkStart w:id="229" w:name="_Toc382320403"/>
      <w:bookmarkStart w:id="230" w:name="_Toc383093025"/>
      <w:bookmarkStart w:id="231" w:name="_Toc383093091"/>
      <w:bookmarkStart w:id="232" w:name="_Toc383094520"/>
      <w:bookmarkStart w:id="233" w:name="_Toc414286186"/>
      <w:bookmarkStart w:id="234" w:name="_Toc414286253"/>
      <w:bookmarkStart w:id="235" w:name="_Toc414287602"/>
      <w:bookmarkStart w:id="236" w:name="_Toc415830185"/>
      <w:bookmarkStart w:id="237" w:name="_Toc453254226"/>
      <w:bookmarkStart w:id="238" w:name="_Toc461446364"/>
      <w:bookmarkStart w:id="239" w:name="_Toc473018976"/>
      <w:bookmarkStart w:id="240" w:name="_Toc473023136"/>
      <w:bookmarkStart w:id="241" w:name="_Toc473023191"/>
      <w:bookmarkStart w:id="242" w:name="_Toc521924143"/>
      <w:bookmarkStart w:id="243" w:name="_Toc521924211"/>
      <w:bookmarkStart w:id="244" w:name="_Toc522618299"/>
      <w:bookmarkStart w:id="245" w:name="_Toc522618364"/>
      <w:bookmarkStart w:id="246" w:name="_Toc522619976"/>
      <w:bookmarkStart w:id="247" w:name="_Toc527301844"/>
      <w:bookmarkStart w:id="248" w:name="_Toc527453501"/>
      <w:bookmarkStart w:id="249" w:name="_Toc527453560"/>
      <w:bookmarkStart w:id="250" w:name="_Toc527470740"/>
      <w:bookmarkStart w:id="251" w:name="_Toc527471022"/>
      <w:bookmarkStart w:id="252" w:name="_Toc527471084"/>
      <w:bookmarkStart w:id="253" w:name="_Toc529860940"/>
      <w:bookmarkStart w:id="254" w:name="_Toc21796651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7EF4928E" w14:textId="77777777" w:rsidR="005402D5" w:rsidRPr="005402D5" w:rsidRDefault="005402D5" w:rsidP="009B4370">
      <w:pPr>
        <w:pStyle w:val="afd"/>
        <w:keepNext/>
        <w:widowControl/>
        <w:numPr>
          <w:ilvl w:val="0"/>
          <w:numId w:val="31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255" w:name="_Toc353967638"/>
      <w:bookmarkStart w:id="256" w:name="_Toc353980017"/>
      <w:bookmarkStart w:id="257" w:name="_Toc382320404"/>
      <w:bookmarkStart w:id="258" w:name="_Toc383093026"/>
      <w:bookmarkStart w:id="259" w:name="_Toc383093092"/>
      <w:bookmarkStart w:id="260" w:name="_Toc383094521"/>
      <w:bookmarkStart w:id="261" w:name="_Toc414286187"/>
      <w:bookmarkStart w:id="262" w:name="_Toc414286254"/>
      <w:bookmarkStart w:id="263" w:name="_Toc414287603"/>
      <w:bookmarkStart w:id="264" w:name="_Toc415830186"/>
      <w:bookmarkStart w:id="265" w:name="_Toc453254227"/>
      <w:bookmarkStart w:id="266" w:name="_Toc461446365"/>
      <w:bookmarkStart w:id="267" w:name="_Toc473018977"/>
      <w:bookmarkStart w:id="268" w:name="_Toc473023137"/>
      <w:bookmarkStart w:id="269" w:name="_Toc473023192"/>
      <w:bookmarkStart w:id="270" w:name="_Toc521924144"/>
      <w:bookmarkStart w:id="271" w:name="_Toc521924212"/>
      <w:bookmarkStart w:id="272" w:name="_Toc522618300"/>
      <w:bookmarkStart w:id="273" w:name="_Toc522618365"/>
      <w:bookmarkStart w:id="274" w:name="_Toc522619977"/>
      <w:bookmarkStart w:id="275" w:name="_Toc527301845"/>
      <w:bookmarkStart w:id="276" w:name="_Toc527453502"/>
      <w:bookmarkStart w:id="277" w:name="_Toc527453561"/>
      <w:bookmarkStart w:id="278" w:name="_Toc527470741"/>
      <w:bookmarkStart w:id="279" w:name="_Toc527471023"/>
      <w:bookmarkStart w:id="280" w:name="_Toc527471085"/>
      <w:bookmarkStart w:id="281" w:name="_Toc529860941"/>
      <w:bookmarkStart w:id="282" w:name="_Toc21796652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</w:p>
    <w:p w14:paraId="07A7601A" w14:textId="77777777" w:rsidR="00E13293" w:rsidRPr="00D61937" w:rsidRDefault="00E13293" w:rsidP="009B4370">
      <w:pPr>
        <w:pStyle w:val="211"/>
        <w:numPr>
          <w:ilvl w:val="1"/>
          <w:numId w:val="31"/>
        </w:numPr>
        <w:rPr>
          <w:rFonts w:ascii="Times New Roman" w:hAnsi="Times New Roman" w:cs="Times New Roman"/>
        </w:rPr>
      </w:pPr>
      <w:bookmarkStart w:id="283" w:name="_Toc21796653"/>
      <w:r w:rsidRPr="00D61937">
        <w:rPr>
          <w:rFonts w:ascii="Times New Roman" w:hAnsi="Times New Roman" w:cs="Times New Roman"/>
        </w:rPr>
        <w:t>Краткие сведения об объекте автоматизации</w:t>
      </w:r>
      <w:bookmarkEnd w:id="197"/>
      <w:bookmarkEnd w:id="198"/>
      <w:bookmarkEnd w:id="283"/>
    </w:p>
    <w:p w14:paraId="3B1E8B81" w14:textId="77777777" w:rsidR="00427B64" w:rsidRPr="00427B64" w:rsidRDefault="00427B64" w:rsidP="00157EF9">
      <w:pPr>
        <w:suppressLineNumbers/>
        <w:spacing w:before="120" w:after="120"/>
        <w:rPr>
          <w:rFonts w:ascii="Times New Roman" w:hAnsi="Times New Roman"/>
          <w:sz w:val="24"/>
        </w:rPr>
      </w:pPr>
      <w:r w:rsidRPr="00427B64">
        <w:rPr>
          <w:rFonts w:ascii="Times New Roman" w:hAnsi="Times New Roman"/>
          <w:sz w:val="24"/>
        </w:rPr>
        <w:t>В рамках проекта должны быть автоматизированы следующие бизнес-процессы:</w:t>
      </w:r>
    </w:p>
    <w:p w14:paraId="1DDAA756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>формирова</w:t>
      </w:r>
      <w:r>
        <w:rPr>
          <w:rFonts w:ascii="Times New Roman" w:hAnsi="Times New Roman"/>
          <w:sz w:val="24"/>
        </w:rPr>
        <w:t>ние</w:t>
      </w:r>
      <w:r w:rsidRPr="009831D6">
        <w:rPr>
          <w:rFonts w:ascii="Times New Roman" w:hAnsi="Times New Roman"/>
          <w:sz w:val="24"/>
        </w:rPr>
        <w:t>, корректиров</w:t>
      </w:r>
      <w:r>
        <w:rPr>
          <w:rFonts w:ascii="Times New Roman" w:hAnsi="Times New Roman"/>
          <w:sz w:val="24"/>
        </w:rPr>
        <w:t>ка</w:t>
      </w:r>
      <w:r w:rsidRPr="009831D6">
        <w:rPr>
          <w:rFonts w:ascii="Times New Roman" w:hAnsi="Times New Roman"/>
          <w:sz w:val="24"/>
        </w:rPr>
        <w:t xml:space="preserve"> и согласов</w:t>
      </w:r>
      <w:r>
        <w:rPr>
          <w:rFonts w:ascii="Times New Roman" w:hAnsi="Times New Roman"/>
          <w:sz w:val="24"/>
        </w:rPr>
        <w:t>ание</w:t>
      </w:r>
      <w:r w:rsidRPr="009831D6">
        <w:rPr>
          <w:rFonts w:ascii="Times New Roman" w:hAnsi="Times New Roman"/>
          <w:sz w:val="24"/>
        </w:rPr>
        <w:t xml:space="preserve"> инвестиционны</w:t>
      </w:r>
      <w:r>
        <w:rPr>
          <w:rFonts w:ascii="Times New Roman" w:hAnsi="Times New Roman"/>
          <w:sz w:val="24"/>
        </w:rPr>
        <w:t>х</w:t>
      </w:r>
      <w:r w:rsidRPr="009831D6">
        <w:rPr>
          <w:rFonts w:ascii="Times New Roman" w:hAnsi="Times New Roman"/>
          <w:sz w:val="24"/>
        </w:rPr>
        <w:t xml:space="preserve"> заяв</w:t>
      </w:r>
      <w:r>
        <w:rPr>
          <w:rFonts w:ascii="Times New Roman" w:hAnsi="Times New Roman"/>
          <w:sz w:val="24"/>
        </w:rPr>
        <w:t>ок</w:t>
      </w:r>
      <w:r w:rsidRPr="009831D6">
        <w:rPr>
          <w:rFonts w:ascii="Times New Roman" w:hAnsi="Times New Roman"/>
          <w:sz w:val="24"/>
        </w:rPr>
        <w:t xml:space="preserve"> для включения объектов в ТПиР с учетом сценарных условий формирования ТПиР. </w:t>
      </w:r>
    </w:p>
    <w:p w14:paraId="68524F0E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426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ф</w:t>
      </w:r>
      <w:r w:rsidRPr="009831D6">
        <w:rPr>
          <w:rFonts w:ascii="Times New Roman" w:hAnsi="Times New Roman"/>
          <w:sz w:val="24"/>
        </w:rPr>
        <w:t xml:space="preserve">ормирование и передача данных по оборудованию для дальнейшего использования </w:t>
      </w:r>
      <w:r w:rsidRPr="009831D6">
        <w:rPr>
          <w:rFonts w:ascii="Times New Roman" w:hAnsi="Times New Roman"/>
          <w:sz w:val="24"/>
        </w:rPr>
        <w:lastRenderedPageBreak/>
        <w:t>их при формировании обосновывающих материалов по включению объектов в программу ТПиР.</w:t>
      </w:r>
      <w:r w:rsidRPr="009831D6">
        <w:rPr>
          <w:rFonts w:ascii="Times New Roman" w:hAnsi="Times New Roman"/>
          <w:sz w:val="24"/>
        </w:rPr>
        <w:tab/>
      </w:r>
    </w:p>
    <w:p w14:paraId="38AFAA7F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426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р</w:t>
      </w:r>
      <w:r w:rsidRPr="009831D6">
        <w:rPr>
          <w:rFonts w:ascii="Times New Roman" w:hAnsi="Times New Roman"/>
          <w:sz w:val="24"/>
        </w:rPr>
        <w:t>асчет индекса технического состояния ИЗ.</w:t>
      </w:r>
    </w:p>
    <w:p w14:paraId="462C9EE1" w14:textId="62CA88B4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426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ab/>
        <w:t>формировани</w:t>
      </w:r>
      <w:r>
        <w:rPr>
          <w:rFonts w:ascii="Times New Roman" w:hAnsi="Times New Roman"/>
          <w:sz w:val="24"/>
        </w:rPr>
        <w:t>е</w:t>
      </w:r>
      <w:r w:rsidRPr="009831D6">
        <w:rPr>
          <w:rFonts w:ascii="Times New Roman" w:hAnsi="Times New Roman"/>
          <w:sz w:val="24"/>
        </w:rPr>
        <w:t xml:space="preserve"> и согласовани</w:t>
      </w:r>
      <w:r>
        <w:rPr>
          <w:rFonts w:ascii="Times New Roman" w:hAnsi="Times New Roman"/>
          <w:sz w:val="24"/>
        </w:rPr>
        <w:t>е</w:t>
      </w:r>
      <w:r w:rsidRPr="009831D6">
        <w:rPr>
          <w:rFonts w:ascii="Times New Roman" w:hAnsi="Times New Roman"/>
          <w:sz w:val="24"/>
        </w:rPr>
        <w:t xml:space="preserve"> плана-графика воздействия на оборудование (мероприятия ТОиР и ТПиР) в едином информационном пространстве.</w:t>
      </w:r>
    </w:p>
    <w:p w14:paraId="38D80849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426"/>
        </w:tabs>
        <w:rPr>
          <w:rFonts w:ascii="Times New Roman" w:hAnsi="Times New Roman"/>
          <w:sz w:val="24"/>
        </w:rPr>
      </w:pPr>
      <w:r w:rsidRPr="009831D6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ф</w:t>
      </w:r>
      <w:r w:rsidRPr="009831D6">
        <w:rPr>
          <w:rFonts w:ascii="Times New Roman" w:hAnsi="Times New Roman"/>
          <w:sz w:val="24"/>
        </w:rPr>
        <w:t>ормирование предложений и обоснований в корректировку плана ТОиР на основании информации о плановых и фактических данных реализации программы ТПиР.</w:t>
      </w:r>
    </w:p>
    <w:p w14:paraId="52C2BD99" w14:textId="77777777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426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о</w:t>
      </w:r>
      <w:r w:rsidRPr="009831D6">
        <w:rPr>
          <w:rFonts w:ascii="Times New Roman" w:hAnsi="Times New Roman"/>
          <w:sz w:val="24"/>
        </w:rPr>
        <w:t xml:space="preserve">беспечение учета выполнения программы ТПиР. </w:t>
      </w:r>
    </w:p>
    <w:p w14:paraId="13F071B3" w14:textId="424D4140" w:rsidR="009831D6" w:rsidRPr="009831D6" w:rsidRDefault="009831D6" w:rsidP="009831D6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</w:t>
      </w:r>
      <w:r w:rsidRPr="009831D6">
        <w:rPr>
          <w:rFonts w:ascii="Times New Roman" w:hAnsi="Times New Roman"/>
          <w:sz w:val="24"/>
        </w:rPr>
        <w:t>ормирование отчетности по процессу планирования и учета выполнения ТПиР</w:t>
      </w:r>
      <w:r w:rsidR="00506B46">
        <w:rPr>
          <w:rFonts w:ascii="Times New Roman" w:hAnsi="Times New Roman"/>
          <w:sz w:val="24"/>
        </w:rPr>
        <w:t>.</w:t>
      </w:r>
    </w:p>
    <w:p w14:paraId="0A468EB6" w14:textId="77777777" w:rsidR="00371408" w:rsidRDefault="00427B64" w:rsidP="00427B64">
      <w:pPr>
        <w:pStyle w:val="211"/>
        <w:numPr>
          <w:ilvl w:val="1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284" w:name="_Ref527470240"/>
      <w:bookmarkStart w:id="285" w:name="_Toc21796654"/>
      <w:r w:rsidR="00371408">
        <w:rPr>
          <w:rFonts w:ascii="Times New Roman" w:hAnsi="Times New Roman" w:cs="Times New Roman"/>
        </w:rPr>
        <w:t>Требования к функциям системы</w:t>
      </w:r>
      <w:bookmarkEnd w:id="284"/>
      <w:bookmarkEnd w:id="285"/>
    </w:p>
    <w:p w14:paraId="4FDD95D0" w14:textId="77777777" w:rsidR="009831D6" w:rsidRPr="009831D6" w:rsidRDefault="009831D6" w:rsidP="009831D6">
      <w:pPr>
        <w:pStyle w:val="211"/>
        <w:numPr>
          <w:ilvl w:val="2"/>
          <w:numId w:val="31"/>
        </w:numPr>
        <w:rPr>
          <w:rFonts w:ascii="Times New Roman" w:hAnsi="Times New Roman" w:cs="Times New Roman"/>
        </w:rPr>
      </w:pPr>
      <w:bookmarkStart w:id="286" w:name="_Toc522116582"/>
      <w:bookmarkStart w:id="287" w:name="_Toc21796655"/>
      <w:bookmarkStart w:id="288" w:name="_Toc519501641"/>
      <w:r w:rsidRPr="009831D6">
        <w:rPr>
          <w:rFonts w:ascii="Times New Roman" w:hAnsi="Times New Roman" w:cs="Times New Roman"/>
        </w:rPr>
        <w:t>Формирование, корректировка и согласование инвестиционных заявок для включения объектов в программу ТПиР</w:t>
      </w:r>
      <w:bookmarkEnd w:id="286"/>
      <w:bookmarkEnd w:id="287"/>
    </w:p>
    <w:p w14:paraId="02C92129" w14:textId="28CCFE35" w:rsidR="009831D6" w:rsidRPr="00910D0E" w:rsidRDefault="00910D0E" w:rsidP="009831D6">
      <w:pPr>
        <w:pStyle w:val="18"/>
        <w:tabs>
          <w:tab w:val="left" w:pos="709"/>
        </w:tabs>
        <w:ind w:left="0"/>
        <w:rPr>
          <w:rFonts w:ascii="Times New Roman" w:hAnsi="Times New Roman"/>
          <w:spacing w:val="-1"/>
          <w:sz w:val="24"/>
          <w:szCs w:val="24"/>
        </w:rPr>
      </w:pPr>
      <w:r w:rsidRPr="00910D0E">
        <w:rPr>
          <w:rFonts w:ascii="Times New Roman" w:hAnsi="Times New Roman"/>
          <w:sz w:val="24"/>
          <w:szCs w:val="24"/>
        </w:rPr>
        <w:t>Потенциальная</w:t>
      </w:r>
      <w:r w:rsidR="009831D6" w:rsidRPr="00910D0E">
        <w:rPr>
          <w:rFonts w:ascii="Times New Roman" w:hAnsi="Times New Roman"/>
          <w:sz w:val="24"/>
          <w:szCs w:val="24"/>
        </w:rPr>
        <w:t xml:space="preserve"> схема бизнес-процесса формирования, корректировки и согласования инвестиционных заявок для включения объектов в программу ТПиР</w:t>
      </w:r>
      <w:bookmarkEnd w:id="288"/>
      <w:r w:rsidR="009831D6" w:rsidRPr="00910D0E">
        <w:rPr>
          <w:rFonts w:ascii="Times New Roman" w:hAnsi="Times New Roman"/>
          <w:sz w:val="24"/>
          <w:szCs w:val="24"/>
        </w:rPr>
        <w:t xml:space="preserve"> представлена на рисунке </w:t>
      </w:r>
      <w:r w:rsidRPr="00910D0E">
        <w:rPr>
          <w:rFonts w:ascii="Times New Roman" w:hAnsi="Times New Roman"/>
          <w:sz w:val="24"/>
          <w:szCs w:val="24"/>
        </w:rPr>
        <w:t xml:space="preserve">2 </w:t>
      </w:r>
      <w:r w:rsidRPr="00910D0E">
        <w:rPr>
          <w:rFonts w:ascii="Times New Roman" w:hAnsi="Times New Roman"/>
          <w:kern w:val="32"/>
          <w:sz w:val="24"/>
          <w:szCs w:val="24"/>
        </w:rPr>
        <w:t>(уточняется в ходе проектирования)</w:t>
      </w:r>
      <w:r w:rsidR="009831D6" w:rsidRPr="00910D0E">
        <w:rPr>
          <w:rFonts w:ascii="Times New Roman" w:hAnsi="Times New Roman"/>
          <w:sz w:val="24"/>
          <w:szCs w:val="24"/>
        </w:rPr>
        <w:t>.</w:t>
      </w:r>
    </w:p>
    <w:p w14:paraId="7909D824" w14:textId="77777777" w:rsidR="009831D6" w:rsidRPr="009831D6" w:rsidRDefault="009831D6" w:rsidP="009831D6">
      <w:pPr>
        <w:pStyle w:val="2fd"/>
        <w:tabs>
          <w:tab w:val="left" w:pos="1560"/>
        </w:tabs>
        <w:spacing w:line="276" w:lineRule="auto"/>
        <w:ind w:firstLine="0"/>
        <w:jc w:val="both"/>
        <w:rPr>
          <w:spacing w:val="-1"/>
          <w:sz w:val="24"/>
          <w:szCs w:val="24"/>
          <w:lang w:val="ru-RU"/>
        </w:rPr>
      </w:pPr>
    </w:p>
    <w:p w14:paraId="09B5CA68" w14:textId="77777777" w:rsidR="009831D6" w:rsidRPr="009831D6" w:rsidRDefault="009831D6" w:rsidP="009831D6">
      <w:pPr>
        <w:pStyle w:val="2fd"/>
        <w:tabs>
          <w:tab w:val="left" w:pos="1560"/>
        </w:tabs>
        <w:spacing w:line="276" w:lineRule="auto"/>
        <w:ind w:firstLine="0"/>
        <w:jc w:val="both"/>
        <w:rPr>
          <w:spacing w:val="-1"/>
          <w:sz w:val="24"/>
          <w:szCs w:val="24"/>
        </w:rPr>
      </w:pPr>
      <w:r w:rsidRPr="009831D6">
        <w:rPr>
          <w:noProof/>
          <w:spacing w:val="-1"/>
          <w:sz w:val="24"/>
          <w:szCs w:val="24"/>
          <w:lang w:val="ru-RU" w:eastAsia="ru-RU"/>
        </w:rPr>
        <w:drawing>
          <wp:inline distT="0" distB="0" distL="0" distR="0" wp14:anchorId="361FC210" wp14:editId="7B64B35B">
            <wp:extent cx="5938281" cy="3872285"/>
            <wp:effectExtent l="0" t="0" r="5715" b="0"/>
            <wp:docPr id="13" name="Рисунок 13" descr="C:\Users\frundina-mn\Desktop\180815 - БП - проект 1.3.2 - в5_форм И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rundina-mn\Desktop\180815 - БП - проект 1.3.2 - в5_форм ИЗ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69" cy="387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9C6C" w14:textId="77777777" w:rsidR="009831D6" w:rsidRPr="009831D6" w:rsidRDefault="009831D6" w:rsidP="009831D6">
      <w:pPr>
        <w:pStyle w:val="2fd"/>
        <w:tabs>
          <w:tab w:val="left" w:pos="1560"/>
        </w:tabs>
        <w:spacing w:line="276" w:lineRule="auto"/>
        <w:ind w:firstLine="0"/>
        <w:jc w:val="both"/>
        <w:rPr>
          <w:spacing w:val="-1"/>
          <w:sz w:val="24"/>
          <w:szCs w:val="24"/>
        </w:rPr>
      </w:pPr>
    </w:p>
    <w:p w14:paraId="30D7AE42" w14:textId="77777777" w:rsidR="009831D6" w:rsidRPr="009831D6" w:rsidRDefault="009831D6" w:rsidP="009831D6">
      <w:pPr>
        <w:pStyle w:val="2fd"/>
        <w:tabs>
          <w:tab w:val="left" w:pos="1560"/>
        </w:tabs>
        <w:spacing w:line="276" w:lineRule="auto"/>
        <w:ind w:firstLine="0"/>
        <w:jc w:val="both"/>
        <w:rPr>
          <w:b/>
          <w:spacing w:val="-1"/>
          <w:sz w:val="24"/>
          <w:szCs w:val="24"/>
          <w:lang w:val="ru-RU"/>
        </w:rPr>
      </w:pPr>
      <w:r w:rsidRPr="009831D6">
        <w:rPr>
          <w:b/>
          <w:lang w:val="ru-RU"/>
        </w:rPr>
        <w:t xml:space="preserve">Рис. </w:t>
      </w:r>
      <w:r w:rsidR="00910D0E">
        <w:rPr>
          <w:b/>
          <w:lang w:val="ru-RU"/>
        </w:rPr>
        <w:t>2</w:t>
      </w:r>
      <w:r w:rsidRPr="009831D6">
        <w:rPr>
          <w:b/>
          <w:lang w:val="ru-RU"/>
        </w:rPr>
        <w:t xml:space="preserve"> - Схема бизнес-процесса формирования, корректировки и согласования инвестиционных заявок для включения объектов в программу ТПиР.</w:t>
      </w:r>
    </w:p>
    <w:p w14:paraId="5D44D757" w14:textId="77777777" w:rsidR="009831D6" w:rsidRPr="009831D6" w:rsidRDefault="009831D6" w:rsidP="009831D6">
      <w:pPr>
        <w:pStyle w:val="2fd"/>
        <w:tabs>
          <w:tab w:val="left" w:pos="1560"/>
        </w:tabs>
        <w:spacing w:line="276" w:lineRule="auto"/>
        <w:ind w:firstLine="0"/>
        <w:jc w:val="both"/>
        <w:rPr>
          <w:spacing w:val="-1"/>
          <w:sz w:val="24"/>
          <w:szCs w:val="24"/>
          <w:lang w:val="ru-RU"/>
        </w:rPr>
      </w:pPr>
    </w:p>
    <w:p w14:paraId="35061BBE" w14:textId="77777777" w:rsidR="009831D6" w:rsidRPr="009831D6" w:rsidRDefault="00910D0E" w:rsidP="0008387C">
      <w:pPr>
        <w:pStyle w:val="2fd"/>
        <w:tabs>
          <w:tab w:val="left" w:pos="1560"/>
        </w:tabs>
        <w:spacing w:line="240" w:lineRule="auto"/>
        <w:ind w:firstLine="0"/>
        <w:jc w:val="both"/>
        <w:rPr>
          <w:spacing w:val="-1"/>
          <w:sz w:val="24"/>
          <w:szCs w:val="24"/>
          <w:lang w:val="ru-RU"/>
        </w:rPr>
      </w:pPr>
      <w:r>
        <w:rPr>
          <w:spacing w:val="-1"/>
          <w:sz w:val="24"/>
          <w:szCs w:val="24"/>
          <w:lang w:val="ru-RU"/>
        </w:rPr>
        <w:t>В ходе</w:t>
      </w:r>
      <w:r w:rsidR="009831D6" w:rsidRPr="009831D6">
        <w:rPr>
          <w:spacing w:val="-1"/>
          <w:sz w:val="24"/>
          <w:szCs w:val="24"/>
          <w:lang w:val="ru-RU"/>
        </w:rPr>
        <w:t xml:space="preserve"> проектирования необходимо рассмотреть возможность реализации функционала для формирования, корректировки и согласования ИЗ на базе функционала АСУР ХСИД. </w:t>
      </w:r>
      <w:r w:rsidR="009831D6" w:rsidRPr="009831D6">
        <w:rPr>
          <w:spacing w:val="-1"/>
          <w:sz w:val="24"/>
          <w:szCs w:val="24"/>
          <w:lang w:val="ru-RU"/>
        </w:rPr>
        <w:lastRenderedPageBreak/>
        <w:t xml:space="preserve">Необходимо обеспечить учет работ по инвестиционной деятельности, выполняемых хозяйственным способом ремонтным персоналом при формировании/корректировке ИЗ (перечень оборудования со сроками и объемами выполняемых работ, ведущиеся в АСУР ХСИД).  </w:t>
      </w:r>
    </w:p>
    <w:p w14:paraId="46631A85" w14:textId="5B40F571" w:rsidR="009831D6" w:rsidRPr="009831D6" w:rsidRDefault="009831D6" w:rsidP="0008387C">
      <w:pPr>
        <w:pStyle w:val="2fd"/>
        <w:tabs>
          <w:tab w:val="left" w:pos="1560"/>
        </w:tabs>
        <w:spacing w:line="240" w:lineRule="auto"/>
        <w:ind w:firstLine="0"/>
        <w:jc w:val="both"/>
        <w:rPr>
          <w:spacing w:val="-1"/>
          <w:sz w:val="24"/>
          <w:szCs w:val="24"/>
          <w:lang w:val="ru-RU"/>
        </w:rPr>
      </w:pPr>
      <w:r w:rsidRPr="009831D6">
        <w:rPr>
          <w:spacing w:val="-1"/>
          <w:sz w:val="24"/>
          <w:szCs w:val="24"/>
          <w:lang w:val="ru-RU"/>
        </w:rPr>
        <w:t>При формировании ИЗ на вход необходимо подавать предложения в виде приоритезированного перечня оборудования для включения в программу ТПиР с видом воздействия «замена»</w:t>
      </w:r>
      <w:r w:rsidR="00437B92">
        <w:rPr>
          <w:spacing w:val="-1"/>
          <w:sz w:val="24"/>
          <w:szCs w:val="24"/>
          <w:lang w:val="ru-RU"/>
        </w:rPr>
        <w:t xml:space="preserve"> </w:t>
      </w:r>
      <w:r w:rsidRPr="009831D6">
        <w:rPr>
          <w:spacing w:val="-1"/>
          <w:sz w:val="24"/>
          <w:szCs w:val="24"/>
          <w:lang w:val="ru-RU"/>
        </w:rPr>
        <w:t xml:space="preserve">с учетом индексов технического состояния оборудования. Данные предложения в ТПиР формируются в рамках </w:t>
      </w:r>
      <w:r w:rsidR="00910D0E">
        <w:rPr>
          <w:rFonts w:eastAsia="Times New Roman"/>
          <w:bCs/>
          <w:kern w:val="32"/>
          <w:sz w:val="24"/>
          <w:szCs w:val="24"/>
          <w:lang w:val="ru-RU" w:eastAsia="en-AU"/>
        </w:rPr>
        <w:t>АС УПА ТОиР</w:t>
      </w:r>
      <w:r w:rsidRPr="009831D6">
        <w:rPr>
          <w:spacing w:val="-1"/>
          <w:sz w:val="24"/>
          <w:szCs w:val="24"/>
          <w:lang w:val="ru-RU"/>
        </w:rPr>
        <w:t xml:space="preserve"> и должны импортироваться в функционал формирования ИЗ. </w:t>
      </w:r>
    </w:p>
    <w:p w14:paraId="62FD39A1" w14:textId="6614E71C" w:rsidR="009831D6" w:rsidRPr="00910D0E" w:rsidRDefault="009831D6" w:rsidP="0008387C">
      <w:pPr>
        <w:pStyle w:val="2fd"/>
        <w:tabs>
          <w:tab w:val="left" w:pos="0"/>
        </w:tabs>
        <w:spacing w:line="240" w:lineRule="auto"/>
        <w:ind w:firstLine="0"/>
        <w:jc w:val="both"/>
        <w:rPr>
          <w:spacing w:val="-1"/>
          <w:sz w:val="24"/>
          <w:szCs w:val="24"/>
          <w:lang w:val="ru-RU"/>
        </w:rPr>
      </w:pPr>
      <w:r w:rsidRPr="00910D0E">
        <w:rPr>
          <w:spacing w:val="-1"/>
          <w:sz w:val="24"/>
          <w:szCs w:val="24"/>
          <w:lang w:val="ru-RU"/>
        </w:rPr>
        <w:t>Формирование ИЗ должно быть реализовано в соответствии с актуальными сценарными условиями формирования программы ТПиР. При этом необходимо предусмотреть возможность создания ИЗ по включению в программу ТПиР объектов, которые удовлетворяют актуальным сценарным условиям по критериям, отличным от критерия оценки технического состояния оборудования (моральное устаревание, предписание надзорных органов и пр. согласно регламенту формирования программы по техническому перевооружению, модернизации и реконструкции действующего электросетевого оборудования на объектах ПАО «ФСК ЕЭС» (Приказ ПАО «ФСК ЕЭС» от 30.08.2017 №350).</w:t>
      </w:r>
    </w:p>
    <w:p w14:paraId="2798C31C" w14:textId="77777777" w:rsidR="009831D6" w:rsidRPr="00910D0E" w:rsidRDefault="009831D6" w:rsidP="0008387C">
      <w:pPr>
        <w:pStyle w:val="2fd"/>
        <w:tabs>
          <w:tab w:val="left" w:pos="0"/>
        </w:tabs>
        <w:spacing w:line="240" w:lineRule="auto"/>
        <w:ind w:firstLine="0"/>
        <w:jc w:val="both"/>
        <w:rPr>
          <w:spacing w:val="-1"/>
          <w:sz w:val="24"/>
          <w:szCs w:val="24"/>
          <w:lang w:val="ru-RU"/>
        </w:rPr>
      </w:pPr>
      <w:r w:rsidRPr="00910D0E">
        <w:rPr>
          <w:spacing w:val="-1"/>
          <w:sz w:val="24"/>
          <w:szCs w:val="24"/>
          <w:lang w:val="ru-RU"/>
        </w:rPr>
        <w:t>Необходимо обеспечить возможность выбора объектов, удовлетворяющих сценарным условиям, по следующим критериям отбора:</w:t>
      </w:r>
    </w:p>
    <w:p w14:paraId="2A81D90C" w14:textId="77777777" w:rsidR="009831D6" w:rsidRPr="00910D0E" w:rsidRDefault="009831D6" w:rsidP="0008387C">
      <w:pPr>
        <w:pStyle w:val="18"/>
        <w:tabs>
          <w:tab w:val="left" w:pos="709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eastAsia="en-US"/>
        </w:rPr>
      </w:pPr>
      <w:r w:rsidRPr="00910D0E">
        <w:rPr>
          <w:rFonts w:ascii="Times New Roman" w:hAnsi="Times New Roman"/>
          <w:sz w:val="24"/>
          <w:szCs w:val="24"/>
          <w:lang w:eastAsia="en-US"/>
        </w:rPr>
        <w:t>- организационная единица (ДЗО, филиал, производственное отделение);</w:t>
      </w:r>
    </w:p>
    <w:p w14:paraId="52706CF6" w14:textId="77777777" w:rsidR="009831D6" w:rsidRPr="00910D0E" w:rsidRDefault="009831D6" w:rsidP="0008387C">
      <w:pPr>
        <w:pStyle w:val="18"/>
        <w:tabs>
          <w:tab w:val="left" w:pos="709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eastAsia="en-US"/>
        </w:rPr>
      </w:pPr>
      <w:r w:rsidRPr="00910D0E">
        <w:rPr>
          <w:rFonts w:ascii="Times New Roman" w:hAnsi="Times New Roman"/>
          <w:sz w:val="24"/>
          <w:szCs w:val="24"/>
          <w:lang w:eastAsia="en-US"/>
        </w:rPr>
        <w:t>- объект (ТМ, ЕО);</w:t>
      </w:r>
    </w:p>
    <w:p w14:paraId="3E10FDC6" w14:textId="77777777" w:rsidR="009831D6" w:rsidRPr="00910D0E" w:rsidRDefault="009831D6" w:rsidP="0008387C">
      <w:pPr>
        <w:pStyle w:val="18"/>
        <w:tabs>
          <w:tab w:val="left" w:pos="709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eastAsia="en-US"/>
        </w:rPr>
      </w:pPr>
      <w:r w:rsidRPr="00910D0E">
        <w:rPr>
          <w:rFonts w:ascii="Times New Roman" w:hAnsi="Times New Roman"/>
          <w:sz w:val="24"/>
          <w:szCs w:val="24"/>
          <w:lang w:eastAsia="en-US"/>
        </w:rPr>
        <w:t>- период расчета;</w:t>
      </w:r>
    </w:p>
    <w:p w14:paraId="2CE457B1" w14:textId="77777777" w:rsidR="009831D6" w:rsidRPr="00910D0E" w:rsidRDefault="009831D6" w:rsidP="0008387C">
      <w:pPr>
        <w:pStyle w:val="18"/>
        <w:tabs>
          <w:tab w:val="left" w:pos="709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eastAsia="en-US"/>
        </w:rPr>
      </w:pPr>
      <w:r w:rsidRPr="00910D0E">
        <w:rPr>
          <w:rFonts w:ascii="Times New Roman" w:hAnsi="Times New Roman"/>
          <w:sz w:val="24"/>
          <w:szCs w:val="24"/>
          <w:lang w:eastAsia="en-US"/>
        </w:rPr>
        <w:t xml:space="preserve">- сценарные условия (в том числе с возможностью множественного выбора). </w:t>
      </w:r>
    </w:p>
    <w:p w14:paraId="4F04F512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Необходимо обеспечить формирование ИЗ </w:t>
      </w:r>
      <w:r w:rsidR="00910D0E">
        <w:rPr>
          <w:rFonts w:ascii="Times New Roman" w:hAnsi="Times New Roman"/>
          <w:spacing w:val="-1"/>
          <w:sz w:val="24"/>
        </w:rPr>
        <w:t>на основе объектов</w:t>
      </w:r>
      <w:r w:rsidRPr="009831D6">
        <w:rPr>
          <w:rFonts w:ascii="Times New Roman" w:hAnsi="Times New Roman"/>
          <w:spacing w:val="-1"/>
          <w:sz w:val="24"/>
        </w:rPr>
        <w:t xml:space="preserve"> баз</w:t>
      </w:r>
      <w:r w:rsidR="00910D0E">
        <w:rPr>
          <w:rFonts w:ascii="Times New Roman" w:hAnsi="Times New Roman"/>
          <w:spacing w:val="-1"/>
          <w:sz w:val="24"/>
        </w:rPr>
        <w:t>ы</w:t>
      </w:r>
      <w:r w:rsidRPr="009831D6">
        <w:rPr>
          <w:rFonts w:ascii="Times New Roman" w:hAnsi="Times New Roman"/>
          <w:spacing w:val="-1"/>
          <w:sz w:val="24"/>
        </w:rPr>
        <w:t xml:space="preserve"> </w:t>
      </w:r>
      <w:r w:rsidR="00910D0E">
        <w:rPr>
          <w:rFonts w:ascii="Times New Roman" w:hAnsi="Times New Roman"/>
          <w:spacing w:val="-1"/>
          <w:sz w:val="24"/>
        </w:rPr>
        <w:t xml:space="preserve">данных </w:t>
      </w:r>
      <w:r w:rsidRPr="009831D6">
        <w:rPr>
          <w:rFonts w:ascii="Times New Roman" w:hAnsi="Times New Roman"/>
          <w:spacing w:val="-1"/>
          <w:sz w:val="24"/>
        </w:rPr>
        <w:t xml:space="preserve">оборудования АСУ ТОиР. </w:t>
      </w:r>
      <w:r w:rsidR="00910D0E">
        <w:rPr>
          <w:rFonts w:ascii="Times New Roman" w:hAnsi="Times New Roman"/>
          <w:spacing w:val="-1"/>
          <w:sz w:val="24"/>
        </w:rPr>
        <w:t>В ходе</w:t>
      </w:r>
      <w:r w:rsidRPr="009831D6">
        <w:rPr>
          <w:rFonts w:ascii="Times New Roman" w:hAnsi="Times New Roman"/>
          <w:spacing w:val="-1"/>
          <w:sz w:val="24"/>
        </w:rPr>
        <w:t xml:space="preserve"> проектирования необходимо определить перечень данных, требуемых для формирования ИЗ, которые можно заполнить в автоматизированном режиме. При разработке функционала необходимо обеспечить максимально возможную автоматизацию заполнения данных ИЗ из БДО и данных Систем ТОиР. Разрабатываемый функционал должен позволять вводить в ручном режиме данные, необходимые для формирования ИЗ, но не ведущиеся в БДО и в Системах ТОиР. </w:t>
      </w:r>
    </w:p>
    <w:p w14:paraId="0C3A903B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Расчет стоимости выполнения работ по ТПиР должен осуществляться в соответствии с законодательством в сфере ценообразования. Функционал должен позволять фиксировать плановую стоимость на стадии проектирования и строительства.</w:t>
      </w:r>
    </w:p>
    <w:p w14:paraId="3DBBCEFF" w14:textId="77777777" w:rsidR="009831D6" w:rsidRPr="009831D6" w:rsidRDefault="00910D0E" w:rsidP="0008387C">
      <w:pPr>
        <w:rPr>
          <w:rFonts w:ascii="Times New Roman" w:hAnsi="Times New Roman"/>
          <w:spacing w:val="-1"/>
          <w:sz w:val="24"/>
        </w:rPr>
      </w:pPr>
      <w:r>
        <w:rPr>
          <w:rFonts w:ascii="Times New Roman" w:hAnsi="Times New Roman"/>
          <w:spacing w:val="-1"/>
          <w:sz w:val="24"/>
        </w:rPr>
        <w:t>В ходе</w:t>
      </w:r>
      <w:r w:rsidR="009831D6" w:rsidRPr="009831D6">
        <w:rPr>
          <w:rFonts w:ascii="Times New Roman" w:hAnsi="Times New Roman"/>
          <w:spacing w:val="-1"/>
          <w:sz w:val="24"/>
        </w:rPr>
        <w:t xml:space="preserve"> проектирования </w:t>
      </w:r>
      <w:r>
        <w:rPr>
          <w:rFonts w:ascii="Times New Roman" w:hAnsi="Times New Roman"/>
          <w:spacing w:val="-1"/>
          <w:sz w:val="24"/>
        </w:rPr>
        <w:t xml:space="preserve">необходимо </w:t>
      </w:r>
      <w:r w:rsidR="009831D6" w:rsidRPr="009831D6">
        <w:rPr>
          <w:rFonts w:ascii="Times New Roman" w:hAnsi="Times New Roman"/>
          <w:spacing w:val="-1"/>
          <w:sz w:val="24"/>
        </w:rPr>
        <w:t xml:space="preserve">проработать и оценить возможность ведения в дальнейшем расчета плановой стоимости работ по ТПиР в автоматизированном режиме. </w:t>
      </w:r>
    </w:p>
    <w:p w14:paraId="6900E2E1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Кроме того необходимо обеспечить формирование отчета, консолидирующего данные Систем ТОиР, для дальнейшего их использования при формировании обосновывающих материалов согласно регламенту формирования программы по техническому перевооружению, модернизации и реконструкции действующего электросетевого оборудования на объектах ПАО «ФСК ЕЭС» (Приказ ПАО «ФСК ЕЭС» от 30.08.2017 №350). Обосновывающие материалы формируются за рамками данного проекта. Перечень данных для формирования отчета </w:t>
      </w:r>
      <w:r w:rsidR="00910D0E">
        <w:rPr>
          <w:rFonts w:ascii="Times New Roman" w:hAnsi="Times New Roman"/>
          <w:spacing w:val="-1"/>
          <w:sz w:val="24"/>
        </w:rPr>
        <w:t xml:space="preserve">необходимо </w:t>
      </w:r>
      <w:r w:rsidRPr="009831D6">
        <w:rPr>
          <w:rFonts w:ascii="Times New Roman" w:hAnsi="Times New Roman"/>
          <w:spacing w:val="-1"/>
          <w:sz w:val="24"/>
        </w:rPr>
        <w:t xml:space="preserve">определить </w:t>
      </w:r>
      <w:r w:rsidR="00910D0E">
        <w:rPr>
          <w:rFonts w:ascii="Times New Roman" w:hAnsi="Times New Roman"/>
          <w:spacing w:val="-1"/>
          <w:sz w:val="24"/>
        </w:rPr>
        <w:t>в ходе</w:t>
      </w:r>
      <w:r w:rsidRPr="009831D6">
        <w:rPr>
          <w:rFonts w:ascii="Times New Roman" w:hAnsi="Times New Roman"/>
          <w:spacing w:val="-1"/>
          <w:sz w:val="24"/>
        </w:rPr>
        <w:t xml:space="preserve"> проектирования. Форматы обосновывающих материалов </w:t>
      </w:r>
      <w:r w:rsidR="00910D0E">
        <w:rPr>
          <w:rFonts w:ascii="Times New Roman" w:hAnsi="Times New Roman"/>
          <w:spacing w:val="-1"/>
          <w:sz w:val="24"/>
        </w:rPr>
        <w:t>приведены</w:t>
      </w:r>
      <w:r w:rsidRPr="009831D6">
        <w:rPr>
          <w:rFonts w:ascii="Times New Roman" w:hAnsi="Times New Roman"/>
          <w:spacing w:val="-1"/>
          <w:sz w:val="24"/>
        </w:rPr>
        <w:t xml:space="preserve"> в Приложение 1 к настоящим </w:t>
      </w:r>
      <w:r w:rsidR="00C8034E">
        <w:rPr>
          <w:rFonts w:ascii="Times New Roman" w:hAnsi="Times New Roman"/>
          <w:spacing w:val="-1"/>
          <w:sz w:val="24"/>
        </w:rPr>
        <w:t>ТЗ</w:t>
      </w:r>
      <w:r w:rsidRPr="009831D6">
        <w:rPr>
          <w:rFonts w:ascii="Times New Roman" w:hAnsi="Times New Roman"/>
          <w:spacing w:val="-1"/>
          <w:sz w:val="24"/>
        </w:rPr>
        <w:t>.</w:t>
      </w:r>
    </w:p>
    <w:p w14:paraId="620CAE33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Для возможности в дальнейшем согласования ИЗ необходимо обеспечить </w:t>
      </w:r>
      <w:r w:rsidR="00910D0E">
        <w:rPr>
          <w:rFonts w:ascii="Times New Roman" w:hAnsi="Times New Roman"/>
          <w:spacing w:val="-1"/>
          <w:sz w:val="24"/>
        </w:rPr>
        <w:t>возможность</w:t>
      </w:r>
      <w:r w:rsidRPr="009831D6">
        <w:rPr>
          <w:rFonts w:ascii="Times New Roman" w:hAnsi="Times New Roman"/>
          <w:spacing w:val="-1"/>
          <w:sz w:val="24"/>
        </w:rPr>
        <w:t xml:space="preserve"> прикреплени</w:t>
      </w:r>
      <w:r w:rsidR="00910D0E">
        <w:rPr>
          <w:rFonts w:ascii="Times New Roman" w:hAnsi="Times New Roman"/>
          <w:spacing w:val="-1"/>
          <w:sz w:val="24"/>
        </w:rPr>
        <w:t>я</w:t>
      </w:r>
      <w:r w:rsidRPr="009831D6">
        <w:rPr>
          <w:rFonts w:ascii="Times New Roman" w:hAnsi="Times New Roman"/>
          <w:spacing w:val="-1"/>
          <w:sz w:val="24"/>
        </w:rPr>
        <w:t xml:space="preserve"> к карточке ИЗ  обосновывающих материалов.   </w:t>
      </w:r>
    </w:p>
    <w:p w14:paraId="1B83B9EA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В рамках формирования ИЗ необходимо обеспечить </w:t>
      </w:r>
      <w:bookmarkStart w:id="289" w:name="_Toc519501642"/>
      <w:r w:rsidRPr="009831D6">
        <w:rPr>
          <w:rFonts w:ascii="Times New Roman" w:hAnsi="Times New Roman"/>
          <w:spacing w:val="-1"/>
          <w:sz w:val="24"/>
        </w:rPr>
        <w:t>расчет индекса технического состояния ИЗ для включения объектов в программу ТПиР</w:t>
      </w:r>
      <w:bookmarkEnd w:id="289"/>
      <w:r w:rsidRPr="009831D6">
        <w:rPr>
          <w:rFonts w:ascii="Times New Roman" w:hAnsi="Times New Roman"/>
          <w:spacing w:val="-1"/>
          <w:sz w:val="24"/>
        </w:rPr>
        <w:t xml:space="preserve">. Расчет индекса технического состояния ИЗ должен осуществляться на основании подходов  ПАО «Россети» с учетом их адаптации для ПАО «ФСК ЕЭС» при необходимости. Результаты расчетов должны вестись </w:t>
      </w:r>
      <w:r w:rsidRPr="009831D6">
        <w:rPr>
          <w:rFonts w:ascii="Times New Roman" w:hAnsi="Times New Roman"/>
          <w:spacing w:val="-1"/>
          <w:sz w:val="24"/>
        </w:rPr>
        <w:lastRenderedPageBreak/>
        <w:t>в карточке ИЗ.</w:t>
      </w:r>
    </w:p>
    <w:p w14:paraId="27800241" w14:textId="4AF30F10" w:rsidR="009831D6" w:rsidRPr="009831D6" w:rsidRDefault="009831D6" w:rsidP="0008387C">
      <w:pPr>
        <w:pStyle w:val="2fd"/>
        <w:tabs>
          <w:tab w:val="left" w:pos="1560"/>
        </w:tabs>
        <w:spacing w:line="240" w:lineRule="auto"/>
        <w:ind w:firstLine="0"/>
        <w:jc w:val="both"/>
        <w:rPr>
          <w:lang w:val="ru-RU"/>
        </w:rPr>
      </w:pPr>
      <w:r w:rsidRPr="009831D6">
        <w:rPr>
          <w:spacing w:val="-1"/>
          <w:sz w:val="24"/>
          <w:szCs w:val="24"/>
          <w:lang w:val="ru-RU"/>
        </w:rPr>
        <w:t xml:space="preserve">Функционал расчета индекса технического состояния ИЗ должен обеспечивать расчет ИТС </w:t>
      </w:r>
      <w:r w:rsidRPr="00B1781D">
        <w:rPr>
          <w:sz w:val="24"/>
          <w:szCs w:val="24"/>
          <w:lang w:val="ru-RU"/>
        </w:rPr>
        <w:t>ОЭСХ</w:t>
      </w:r>
      <w:r w:rsidRPr="009831D6">
        <w:rPr>
          <w:spacing w:val="-1"/>
          <w:sz w:val="24"/>
          <w:szCs w:val="24"/>
          <w:lang w:val="ru-RU"/>
        </w:rPr>
        <w:t>, планируемых для включения в программу ТПиР по ЕО, МКО или по набору ЕО, ТМ комплексного или управленческого объекта.</w:t>
      </w:r>
    </w:p>
    <w:p w14:paraId="74E32C96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Разрабатываемый функционал должен позволять вести приоритезацию и согласование ИЗ. Уровни согласования должны быть реализованы в соответствии с регламентом формирования программы по техническому перевооружению, модернизации и реконструкции действующего электросетевого оборудования на объектах ПАО «ФСК ЕЭС» (Приказ ПАО «ФСК ЕЭС» от 30.08.2017 №350).</w:t>
      </w:r>
    </w:p>
    <w:p w14:paraId="4A326071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По результатам формирования и согласования ИЗ</w:t>
      </w:r>
      <w:r w:rsidR="00910D0E">
        <w:rPr>
          <w:rFonts w:ascii="Times New Roman" w:hAnsi="Times New Roman"/>
          <w:spacing w:val="-1"/>
          <w:sz w:val="24"/>
        </w:rPr>
        <w:t xml:space="preserve"> необходимо</w:t>
      </w:r>
      <w:r w:rsidRPr="009831D6">
        <w:rPr>
          <w:rFonts w:ascii="Times New Roman" w:hAnsi="Times New Roman"/>
          <w:spacing w:val="-1"/>
          <w:sz w:val="24"/>
        </w:rPr>
        <w:t xml:space="preserve"> обеспечить передачу в АСКИД согласованного свода ИЗ.</w:t>
      </w:r>
    </w:p>
    <w:p w14:paraId="09AAA2E6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По результатам согласования/корректировки или утверждения программы ТПиР в АСКИД информация о подтверждении/корректировке объемов, сроков и стоимости мероприятий ТПиР должна передаваться в разрабатываемый функционал для возможности формирования предложений по корректировке мероприятий ТОиР и ТПиР.  </w:t>
      </w:r>
    </w:p>
    <w:p w14:paraId="72380ED8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Необходимо обеспечить формирование предложений и обоснований по корректировке плана ТОиР с учетом информации об изменении плановых и фактических сроков и объемов мероприятий ТПиР, а также с учетом регламентированных сроков формирования корректировок планов ТОиР и программ ТПиР. Необходимо обеспечить передачу предложений по корректировке мероприятий ТОиР и ТПиР в функционал </w:t>
      </w:r>
      <w:r w:rsidR="0008387C">
        <w:rPr>
          <w:rFonts w:ascii="Times New Roman" w:hAnsi="Times New Roman"/>
          <w:spacing w:val="-1"/>
          <w:sz w:val="24"/>
        </w:rPr>
        <w:t>АС УПА ТОиР</w:t>
      </w:r>
      <w:r w:rsidRPr="009831D6">
        <w:rPr>
          <w:rFonts w:ascii="Times New Roman" w:hAnsi="Times New Roman"/>
          <w:spacing w:val="-1"/>
          <w:sz w:val="24"/>
        </w:rPr>
        <w:t xml:space="preserve">. </w:t>
      </w:r>
    </w:p>
    <w:p w14:paraId="6B9E64A2" w14:textId="77777777" w:rsidR="009831D6" w:rsidRPr="009831D6" w:rsidRDefault="009831D6" w:rsidP="0008387C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Необходимо обеспечить возможность учета фактических объемов, сроков и затрат на мероприятия ТПиР. </w:t>
      </w:r>
    </w:p>
    <w:p w14:paraId="368797E8" w14:textId="77777777" w:rsidR="009831D6" w:rsidRPr="00910D0E" w:rsidRDefault="009831D6" w:rsidP="00910D0E">
      <w:pPr>
        <w:pStyle w:val="211"/>
        <w:numPr>
          <w:ilvl w:val="2"/>
          <w:numId w:val="31"/>
        </w:numPr>
        <w:rPr>
          <w:rFonts w:ascii="Times New Roman" w:hAnsi="Times New Roman" w:cs="Times New Roman"/>
        </w:rPr>
      </w:pPr>
      <w:bookmarkStart w:id="290" w:name="_Toc519501643"/>
      <w:bookmarkStart w:id="291" w:name="_Toc522116583"/>
      <w:bookmarkStart w:id="292" w:name="_Toc21796656"/>
      <w:r w:rsidRPr="00910D0E">
        <w:rPr>
          <w:rFonts w:ascii="Times New Roman" w:hAnsi="Times New Roman" w:cs="Times New Roman"/>
        </w:rPr>
        <w:t>Формирование плана-графика воздействия</w:t>
      </w:r>
      <w:bookmarkEnd w:id="290"/>
      <w:r w:rsidRPr="00910D0E">
        <w:rPr>
          <w:rFonts w:ascii="Times New Roman" w:hAnsi="Times New Roman" w:cs="Times New Roman"/>
        </w:rPr>
        <w:t xml:space="preserve"> (мероприятий ТПиР и ТОиР) на оборудование</w:t>
      </w:r>
      <w:bookmarkEnd w:id="291"/>
      <w:bookmarkEnd w:id="292"/>
    </w:p>
    <w:p w14:paraId="0ADB7F45" w14:textId="77777777" w:rsidR="009831D6" w:rsidRPr="009831D6" w:rsidRDefault="00910D0E" w:rsidP="009831D6">
      <w:pPr>
        <w:rPr>
          <w:rFonts w:ascii="Times New Roman" w:hAnsi="Times New Roman"/>
          <w:kern w:val="32"/>
          <w:sz w:val="24"/>
        </w:rPr>
      </w:pPr>
      <w:r>
        <w:rPr>
          <w:rFonts w:ascii="Times New Roman" w:hAnsi="Times New Roman"/>
          <w:kern w:val="32"/>
          <w:sz w:val="24"/>
        </w:rPr>
        <w:t>Потенциальная с</w:t>
      </w:r>
      <w:r w:rsidR="009831D6" w:rsidRPr="009831D6">
        <w:rPr>
          <w:rFonts w:ascii="Times New Roman" w:hAnsi="Times New Roman"/>
          <w:kern w:val="32"/>
          <w:sz w:val="24"/>
        </w:rPr>
        <w:t xml:space="preserve">хема формирования плана-графика воздействий (мероприятий ТПиР и ТОиР) на оборудование представлена на рисунке </w:t>
      </w:r>
      <w:r>
        <w:rPr>
          <w:rFonts w:ascii="Times New Roman" w:hAnsi="Times New Roman"/>
          <w:kern w:val="32"/>
          <w:sz w:val="24"/>
        </w:rPr>
        <w:t>3 (уточняется в ходе проектирования)</w:t>
      </w:r>
      <w:r w:rsidR="009831D6" w:rsidRPr="009831D6">
        <w:rPr>
          <w:rFonts w:ascii="Times New Roman" w:hAnsi="Times New Roman"/>
          <w:kern w:val="32"/>
          <w:sz w:val="24"/>
        </w:rPr>
        <w:t xml:space="preserve">. </w:t>
      </w:r>
    </w:p>
    <w:p w14:paraId="21AE2155" w14:textId="77777777" w:rsidR="009831D6" w:rsidRPr="009831D6" w:rsidRDefault="009831D6" w:rsidP="009831D6">
      <w:pPr>
        <w:rPr>
          <w:rFonts w:ascii="Times New Roman" w:hAnsi="Times New Roman"/>
          <w:b/>
          <w:kern w:val="32"/>
          <w:sz w:val="24"/>
        </w:rPr>
      </w:pPr>
      <w:r w:rsidRPr="009831D6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61419834" wp14:editId="2C78DD55">
            <wp:extent cx="5987393" cy="4102873"/>
            <wp:effectExtent l="0" t="0" r="0" b="0"/>
            <wp:docPr id="14" name="Рисунок 14" descr="C:\Users\frundina-mn\Desktop\180815 - БП - проект 1.3.2 - в5_график воздейств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rundina-mn\Desktop\180815 - БП - проект 1.3.2 - в5_график воздействий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594" cy="410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31D6">
        <w:rPr>
          <w:rFonts w:ascii="Times New Roman" w:hAnsi="Times New Roman"/>
          <w:b/>
          <w:kern w:val="32"/>
          <w:sz w:val="24"/>
        </w:rPr>
        <w:t xml:space="preserve">  </w:t>
      </w:r>
    </w:p>
    <w:p w14:paraId="30417440" w14:textId="77777777" w:rsidR="009831D6" w:rsidRPr="009831D6" w:rsidRDefault="009831D6" w:rsidP="009831D6">
      <w:pPr>
        <w:rPr>
          <w:rFonts w:ascii="Times New Roman" w:hAnsi="Times New Roman"/>
          <w:b/>
          <w:kern w:val="32"/>
          <w:sz w:val="24"/>
        </w:rPr>
      </w:pPr>
      <w:r w:rsidRPr="009831D6">
        <w:rPr>
          <w:rFonts w:ascii="Times New Roman" w:hAnsi="Times New Roman"/>
          <w:b/>
          <w:kern w:val="32"/>
          <w:sz w:val="24"/>
        </w:rPr>
        <w:t>Рис.</w:t>
      </w:r>
      <w:r w:rsidR="00910D0E">
        <w:rPr>
          <w:rFonts w:ascii="Times New Roman" w:hAnsi="Times New Roman"/>
          <w:b/>
          <w:kern w:val="32"/>
          <w:sz w:val="24"/>
        </w:rPr>
        <w:t>3</w:t>
      </w:r>
      <w:r w:rsidRPr="009831D6">
        <w:rPr>
          <w:rFonts w:ascii="Times New Roman" w:hAnsi="Times New Roman"/>
          <w:b/>
          <w:kern w:val="32"/>
          <w:sz w:val="24"/>
        </w:rPr>
        <w:t xml:space="preserve"> - Схема формирования плана-графика воздействий (мероприятий ТПиР и ТОиР) на оборудование.</w:t>
      </w:r>
    </w:p>
    <w:p w14:paraId="5A1581D5" w14:textId="77777777" w:rsidR="009831D6" w:rsidRPr="009831D6" w:rsidRDefault="009831D6" w:rsidP="009831D6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На вход функционала по формированию плана-графика воздействий должен подаваться приоритезированный перечень ИЗ, сформированный в разрабатываемом функционале по формированию ИЗ. Также необходимо отражать план-график мероприятий ТОиР (проект плана, сформированного в </w:t>
      </w:r>
      <w:r w:rsidR="00910D0E">
        <w:rPr>
          <w:rFonts w:ascii="Times New Roman" w:hAnsi="Times New Roman"/>
          <w:spacing w:val="-1"/>
          <w:sz w:val="24"/>
        </w:rPr>
        <w:t>АС УПА ТОиР</w:t>
      </w:r>
      <w:r w:rsidRPr="009831D6">
        <w:rPr>
          <w:rFonts w:ascii="Times New Roman" w:hAnsi="Times New Roman"/>
          <w:spacing w:val="-1"/>
          <w:sz w:val="24"/>
        </w:rPr>
        <w:t xml:space="preserve"> и утвержденный). </w:t>
      </w:r>
    </w:p>
    <w:p w14:paraId="0622A645" w14:textId="77777777" w:rsidR="009831D6" w:rsidRPr="009831D6" w:rsidRDefault="009831D6" w:rsidP="009831D6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Для объектов, соответствующих критериям формирования инвестиционной программы, должна быть реализована возможность формирования планов-графиков воздействий с горизонтом планирования 12 лет в едином информационном пространстве. При этом необходимо обеспечить возможность формирования плана-графика воздействий в виде диаграммы Гантта. </w:t>
      </w:r>
    </w:p>
    <w:p w14:paraId="7A514907" w14:textId="77777777" w:rsidR="009831D6" w:rsidRPr="009831D6" w:rsidRDefault="009831D6" w:rsidP="009831D6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В рамках реализации данного функционала необходимо обеспечить возможность:</w:t>
      </w:r>
    </w:p>
    <w:p w14:paraId="1B6B98F1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>- формировать план-график воздействий в разрезе организационной единицы (</w:t>
      </w:r>
      <w:r w:rsidR="00382C01">
        <w:rPr>
          <w:rFonts w:ascii="Times New Roman" w:hAnsi="Times New Roman"/>
          <w:spacing w:val="-1"/>
          <w:sz w:val="24"/>
        </w:rPr>
        <w:t>ПАО «</w:t>
      </w:r>
      <w:r w:rsidRPr="009831D6">
        <w:rPr>
          <w:rFonts w:ascii="Times New Roman" w:hAnsi="Times New Roman"/>
          <w:spacing w:val="-1"/>
          <w:sz w:val="24"/>
        </w:rPr>
        <w:t>ФСК</w:t>
      </w:r>
      <w:r w:rsidR="00382C01">
        <w:rPr>
          <w:rFonts w:ascii="Times New Roman" w:hAnsi="Times New Roman"/>
          <w:spacing w:val="-1"/>
          <w:sz w:val="24"/>
        </w:rPr>
        <w:t xml:space="preserve"> ЕЭС»</w:t>
      </w:r>
      <w:r w:rsidRPr="009831D6">
        <w:rPr>
          <w:rFonts w:ascii="Times New Roman" w:hAnsi="Times New Roman"/>
          <w:spacing w:val="-1"/>
          <w:sz w:val="24"/>
        </w:rPr>
        <w:t>, МЭС, ПМЭС);</w:t>
      </w:r>
    </w:p>
    <w:p w14:paraId="09D711B9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 xml:space="preserve">- формировать план-график воздействий в разрезе мероприятий только по ТОиР или только по ТПиР; </w:t>
      </w:r>
    </w:p>
    <w:p w14:paraId="1ACF9437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>- формировать предложения по корректировке плана  мероприятий ТПиР и ТОиР с контролем соблюдения доступных лимитов финансирования;</w:t>
      </w:r>
    </w:p>
    <w:p w14:paraId="2875C9B0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 xml:space="preserve">- корректировать план-график воздействий в части ТПиР с учетом информации, передаваемой из </w:t>
      </w:r>
      <w:r w:rsidR="0008387C">
        <w:rPr>
          <w:rFonts w:ascii="Times New Roman" w:hAnsi="Times New Roman"/>
          <w:spacing w:val="-1"/>
          <w:sz w:val="24"/>
        </w:rPr>
        <w:t>АСКИД</w:t>
      </w:r>
      <w:r w:rsidRPr="009831D6">
        <w:rPr>
          <w:rFonts w:ascii="Times New Roman" w:hAnsi="Times New Roman"/>
          <w:spacing w:val="-1"/>
          <w:sz w:val="24"/>
        </w:rPr>
        <w:t xml:space="preserve">, об утвержденных плановых,  скорректированных, утвержденных  сроках и объемах мероприятий ТПиР и предложений по корректировке; </w:t>
      </w:r>
    </w:p>
    <w:p w14:paraId="49C73842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 xml:space="preserve">- сохранять версионность планов-графиков воздействий (данное требование должно быть уточнено </w:t>
      </w:r>
      <w:r w:rsidR="00910D0E">
        <w:rPr>
          <w:rFonts w:ascii="Times New Roman" w:hAnsi="Times New Roman"/>
          <w:spacing w:val="-1"/>
          <w:sz w:val="24"/>
        </w:rPr>
        <w:t>в ходе</w:t>
      </w:r>
      <w:r w:rsidRPr="009831D6">
        <w:rPr>
          <w:rFonts w:ascii="Times New Roman" w:hAnsi="Times New Roman"/>
          <w:spacing w:val="-1"/>
          <w:sz w:val="24"/>
        </w:rPr>
        <w:t xml:space="preserve"> проектирования с целью минимизации количества сохраняемых версий и соответствующей нагрузки на систему);</w:t>
      </w:r>
    </w:p>
    <w:p w14:paraId="7AC61537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t>- согласовывать планы-графики воздействий;</w:t>
      </w:r>
    </w:p>
    <w:p w14:paraId="1C28C5A2" w14:textId="77777777" w:rsidR="009831D6" w:rsidRPr="009831D6" w:rsidRDefault="009831D6" w:rsidP="009831D6">
      <w:pPr>
        <w:rPr>
          <w:rFonts w:ascii="Times New Roman" w:hAnsi="Times New Roman"/>
          <w:spacing w:val="-1"/>
        </w:rPr>
      </w:pPr>
      <w:r w:rsidRPr="009831D6">
        <w:rPr>
          <w:rFonts w:ascii="Times New Roman" w:hAnsi="Times New Roman"/>
          <w:spacing w:val="-1"/>
          <w:sz w:val="24"/>
        </w:rPr>
        <w:lastRenderedPageBreak/>
        <w:t>- выгружать планы-графики воздействий в форматы MS Excel.</w:t>
      </w:r>
    </w:p>
    <w:p w14:paraId="6332ABFF" w14:textId="77777777" w:rsidR="009831D6" w:rsidRPr="009831D6" w:rsidRDefault="009831D6" w:rsidP="009831D6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Необходимо обеспечить формирование предложений и обоснований по корректировке плана ТОиР с учетом информации об изменении плановых и фактических сроках и объемах мероприятий ТПиР, а также с учетом регламентированных сроков формирования корректировок планов ТОиР и программ ТПиР.</w:t>
      </w:r>
    </w:p>
    <w:p w14:paraId="29FD2ECE" w14:textId="77777777" w:rsidR="009831D6" w:rsidRPr="009831D6" w:rsidRDefault="0047487D" w:rsidP="009831D6">
      <w:pPr>
        <w:rPr>
          <w:rFonts w:ascii="Times New Roman" w:hAnsi="Times New Roman"/>
          <w:spacing w:val="-1"/>
          <w:sz w:val="24"/>
        </w:rPr>
      </w:pPr>
      <w:r>
        <w:rPr>
          <w:rFonts w:ascii="Times New Roman" w:hAnsi="Times New Roman"/>
          <w:spacing w:val="-1"/>
          <w:sz w:val="24"/>
        </w:rPr>
        <w:t>П</w:t>
      </w:r>
      <w:r w:rsidR="009831D6" w:rsidRPr="009831D6">
        <w:rPr>
          <w:rFonts w:ascii="Times New Roman" w:hAnsi="Times New Roman"/>
          <w:spacing w:val="-1"/>
          <w:sz w:val="24"/>
        </w:rPr>
        <w:t xml:space="preserve">о результатам проектирования </w:t>
      </w:r>
      <w:r>
        <w:rPr>
          <w:rFonts w:ascii="Times New Roman" w:hAnsi="Times New Roman"/>
          <w:spacing w:val="-1"/>
          <w:sz w:val="24"/>
        </w:rPr>
        <w:t xml:space="preserve">в рамках проекта необходимо </w:t>
      </w:r>
      <w:r w:rsidR="009831D6" w:rsidRPr="009831D6">
        <w:rPr>
          <w:rFonts w:ascii="Times New Roman" w:hAnsi="Times New Roman"/>
          <w:spacing w:val="-1"/>
          <w:sz w:val="24"/>
        </w:rPr>
        <w:t xml:space="preserve">подготовить предложения по внесению изменений в бизнес-процессы формирования и корректировки программы ТПиР и плана ТОиР при выявлении методологических разрывов, несинхронизации регламентных сроков, затрудняющих выполнение задачи по формированию планов-графиков воздействий в едином информационном пространстве. </w:t>
      </w:r>
    </w:p>
    <w:p w14:paraId="70F94E27" w14:textId="6995B63F" w:rsidR="009831D6" w:rsidRPr="00910D0E" w:rsidRDefault="009831D6" w:rsidP="00910D0E">
      <w:pPr>
        <w:pStyle w:val="211"/>
        <w:numPr>
          <w:ilvl w:val="2"/>
          <w:numId w:val="31"/>
        </w:numPr>
        <w:rPr>
          <w:rFonts w:ascii="Times New Roman" w:hAnsi="Times New Roman" w:cs="Times New Roman"/>
        </w:rPr>
      </w:pPr>
      <w:bookmarkStart w:id="293" w:name="_Toc522116584"/>
      <w:bookmarkStart w:id="294" w:name="_Toc21796657"/>
      <w:r w:rsidRPr="00910D0E">
        <w:rPr>
          <w:rFonts w:ascii="Times New Roman" w:hAnsi="Times New Roman" w:cs="Times New Roman"/>
        </w:rPr>
        <w:t>Ведение НСИ</w:t>
      </w:r>
      <w:r w:rsidR="00983ABB">
        <w:rPr>
          <w:rFonts w:ascii="Times New Roman" w:hAnsi="Times New Roman" w:cs="Times New Roman"/>
        </w:rPr>
        <w:t xml:space="preserve"> </w:t>
      </w:r>
      <w:r w:rsidRPr="00910D0E">
        <w:rPr>
          <w:rFonts w:ascii="Times New Roman" w:hAnsi="Times New Roman" w:cs="Times New Roman"/>
        </w:rPr>
        <w:t>и БДО</w:t>
      </w:r>
      <w:bookmarkEnd w:id="293"/>
      <w:bookmarkEnd w:id="294"/>
      <w:r w:rsidRPr="00910D0E">
        <w:rPr>
          <w:rFonts w:ascii="Times New Roman" w:hAnsi="Times New Roman" w:cs="Times New Roman"/>
        </w:rPr>
        <w:t xml:space="preserve"> </w:t>
      </w:r>
    </w:p>
    <w:p w14:paraId="27382CA6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 xml:space="preserve">В рамках проекта необходимо актуализировать/разработать порядок ведения НСИ и БДО, разработанных и используемых и формируемых в рамках реализации данного проекта. </w:t>
      </w:r>
    </w:p>
    <w:p w14:paraId="3115A729" w14:textId="2F7D7C22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>В рамках выполнения проекта должно быть реализовано ведение сценарных условий формирования программы ТПиР</w:t>
      </w:r>
      <w:r w:rsidR="008E33FF">
        <w:rPr>
          <w:rFonts w:ascii="Times New Roman" w:hAnsi="Times New Roman"/>
          <w:spacing w:val="-1"/>
          <w:sz w:val="24"/>
        </w:rPr>
        <w:t xml:space="preserve"> </w:t>
      </w:r>
      <w:r w:rsidRPr="00910D0E">
        <w:rPr>
          <w:rFonts w:ascii="Times New Roman" w:hAnsi="Times New Roman"/>
          <w:spacing w:val="-1"/>
          <w:sz w:val="24"/>
        </w:rPr>
        <w:t xml:space="preserve">с обеспечением возможности </w:t>
      </w:r>
      <w:r w:rsidRPr="009831D6">
        <w:rPr>
          <w:rFonts w:ascii="Times New Roman" w:hAnsi="Times New Roman"/>
          <w:spacing w:val="-1"/>
          <w:sz w:val="24"/>
        </w:rPr>
        <w:t xml:space="preserve">сохранения версионности сценарных условий и выполняемых расчетов (с указанием основных </w:t>
      </w:r>
      <w:r w:rsidRPr="00910D0E">
        <w:rPr>
          <w:rFonts w:ascii="Times New Roman" w:hAnsi="Times New Roman"/>
          <w:spacing w:val="-1"/>
          <w:sz w:val="24"/>
        </w:rPr>
        <w:t>реквизитов: дата, номер, версия сценарных условий).</w:t>
      </w:r>
    </w:p>
    <w:p w14:paraId="26BA94FB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>В рамках выполнения работ по проекту необходимо обеспечить актуализацию и расширение структуры данных НСИ и БДО (признаки, характеристики и т.д.) в объеме, необходимом для реализации планирования и учета выполнения мероприятий ТПиР.</w:t>
      </w:r>
    </w:p>
    <w:p w14:paraId="5EF226CA" w14:textId="7C0FF7BE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>Необходимо разработать в рамках проекта алгоритмы проверки полноты ведения данных</w:t>
      </w:r>
      <w:r w:rsidR="003F2144">
        <w:rPr>
          <w:rFonts w:ascii="Times New Roman" w:hAnsi="Times New Roman"/>
          <w:spacing w:val="-1"/>
          <w:sz w:val="24"/>
        </w:rPr>
        <w:t xml:space="preserve"> </w:t>
      </w:r>
      <w:r w:rsidRPr="00910D0E">
        <w:rPr>
          <w:rFonts w:ascii="Times New Roman" w:hAnsi="Times New Roman"/>
          <w:spacing w:val="-1"/>
          <w:sz w:val="24"/>
        </w:rPr>
        <w:t xml:space="preserve">внутри системы и в смежных интегрированных системах. </w:t>
      </w:r>
    </w:p>
    <w:p w14:paraId="0AC709C6" w14:textId="77777777" w:rsidR="009831D6" w:rsidRPr="00910D0E" w:rsidRDefault="009831D6" w:rsidP="00910D0E">
      <w:pPr>
        <w:pStyle w:val="211"/>
        <w:numPr>
          <w:ilvl w:val="2"/>
          <w:numId w:val="31"/>
        </w:numPr>
        <w:rPr>
          <w:rFonts w:ascii="Times New Roman" w:hAnsi="Times New Roman" w:cs="Times New Roman"/>
        </w:rPr>
      </w:pPr>
      <w:bookmarkStart w:id="295" w:name="_Toc519501644"/>
      <w:bookmarkStart w:id="296" w:name="_Toc522116585"/>
      <w:bookmarkStart w:id="297" w:name="_Toc21796658"/>
      <w:r w:rsidRPr="00910D0E">
        <w:rPr>
          <w:rFonts w:ascii="Times New Roman" w:hAnsi="Times New Roman" w:cs="Times New Roman"/>
        </w:rPr>
        <w:t>Отчетность</w:t>
      </w:r>
      <w:bookmarkEnd w:id="295"/>
      <w:bookmarkEnd w:id="296"/>
      <w:bookmarkEnd w:id="297"/>
    </w:p>
    <w:p w14:paraId="10CEA41C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 xml:space="preserve">Разрабатываемый функционал должен позволять формировать отчетные формы в соответствии с Приложением 2 к настоящим </w:t>
      </w:r>
      <w:r w:rsidR="00C8034E">
        <w:rPr>
          <w:rFonts w:ascii="Times New Roman" w:hAnsi="Times New Roman"/>
          <w:spacing w:val="-1"/>
          <w:sz w:val="24"/>
        </w:rPr>
        <w:t>ТЗ</w:t>
      </w:r>
      <w:r w:rsidR="00C8034E" w:rsidRPr="00910D0E">
        <w:rPr>
          <w:rFonts w:ascii="Times New Roman" w:hAnsi="Times New Roman"/>
          <w:spacing w:val="-1"/>
          <w:sz w:val="24"/>
        </w:rPr>
        <w:t xml:space="preserve"> </w:t>
      </w:r>
      <w:r w:rsidRPr="00910D0E">
        <w:rPr>
          <w:rFonts w:ascii="Times New Roman" w:hAnsi="Times New Roman"/>
          <w:spacing w:val="-1"/>
          <w:sz w:val="24"/>
        </w:rPr>
        <w:t xml:space="preserve">в разрезе </w:t>
      </w:r>
      <w:r w:rsidR="00C8034E">
        <w:rPr>
          <w:rFonts w:ascii="Times New Roman" w:hAnsi="Times New Roman"/>
          <w:spacing w:val="-1"/>
          <w:sz w:val="24"/>
        </w:rPr>
        <w:t>ПАО «ФСК ЕЭС»</w:t>
      </w:r>
      <w:r w:rsidRPr="00910D0E">
        <w:rPr>
          <w:rFonts w:ascii="Times New Roman" w:hAnsi="Times New Roman"/>
          <w:spacing w:val="-1"/>
          <w:sz w:val="24"/>
        </w:rPr>
        <w:t xml:space="preserve">, МЭС, ПМЭС по объектам,  включенным в утвержденную программу ТПиР или в проект программы ТПиР. </w:t>
      </w:r>
    </w:p>
    <w:p w14:paraId="627A7BF8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>При формировании отчетов обеспечить возможность заполнения всех данных в автоматизированном режиме, имеющихся в БДО и Системах ТОиР, а также в реализуемых системах в рамках проектов Плана развития СУПА ПАО «ФСК ЕЭС».</w:t>
      </w:r>
    </w:p>
    <w:p w14:paraId="0FF2C2F8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>Должна быть реализована возможность экспорта отчетных форм в форматы MS Word или MS Excel.</w:t>
      </w:r>
    </w:p>
    <w:p w14:paraId="6F2E70D1" w14:textId="77777777" w:rsidR="009831D6" w:rsidRPr="009831D6" w:rsidRDefault="009831D6" w:rsidP="00910D0E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 xml:space="preserve">Формирование необходимых видов отчетных форм должно осуществляться с помощью единого интерфейса (запроса). </w:t>
      </w:r>
    </w:p>
    <w:p w14:paraId="63AB0220" w14:textId="77777777" w:rsidR="009831D6" w:rsidRPr="00910D0E" w:rsidRDefault="009831D6" w:rsidP="00910D0E">
      <w:pPr>
        <w:rPr>
          <w:rFonts w:ascii="Times New Roman" w:hAnsi="Times New Roman"/>
          <w:spacing w:val="-1"/>
          <w:sz w:val="24"/>
        </w:rPr>
      </w:pPr>
      <w:r w:rsidRPr="009831D6">
        <w:rPr>
          <w:rFonts w:ascii="Times New Roman" w:hAnsi="Times New Roman"/>
          <w:spacing w:val="-1"/>
          <w:sz w:val="24"/>
        </w:rPr>
        <w:t>Функционал должен обеспечивать формирование преднастроенных отчетов.</w:t>
      </w:r>
    </w:p>
    <w:p w14:paraId="327D7DBC" w14:textId="77777777" w:rsidR="009831D6" w:rsidRPr="00910D0E" w:rsidRDefault="009831D6" w:rsidP="009831D6">
      <w:pPr>
        <w:rPr>
          <w:rFonts w:ascii="Times New Roman" w:hAnsi="Times New Roman"/>
          <w:spacing w:val="-1"/>
          <w:sz w:val="24"/>
        </w:rPr>
      </w:pPr>
      <w:r w:rsidRPr="00910D0E">
        <w:rPr>
          <w:rFonts w:ascii="Times New Roman" w:hAnsi="Times New Roman"/>
          <w:spacing w:val="-1"/>
          <w:sz w:val="24"/>
        </w:rPr>
        <w:t xml:space="preserve">Конечный формат отчетности </w:t>
      </w:r>
      <w:r w:rsidR="00910D0E">
        <w:rPr>
          <w:rFonts w:ascii="Times New Roman" w:hAnsi="Times New Roman"/>
          <w:spacing w:val="-1"/>
          <w:sz w:val="24"/>
        </w:rPr>
        <w:t xml:space="preserve">должен быть </w:t>
      </w:r>
      <w:r w:rsidRPr="00910D0E">
        <w:rPr>
          <w:rFonts w:ascii="Times New Roman" w:hAnsi="Times New Roman"/>
          <w:spacing w:val="-1"/>
          <w:sz w:val="24"/>
        </w:rPr>
        <w:t>уточн</w:t>
      </w:r>
      <w:r w:rsidR="00910D0E">
        <w:rPr>
          <w:rFonts w:ascii="Times New Roman" w:hAnsi="Times New Roman"/>
          <w:spacing w:val="-1"/>
          <w:sz w:val="24"/>
        </w:rPr>
        <w:t>ен</w:t>
      </w:r>
      <w:r w:rsidRPr="00910D0E">
        <w:rPr>
          <w:rFonts w:ascii="Times New Roman" w:hAnsi="Times New Roman"/>
          <w:spacing w:val="-1"/>
          <w:sz w:val="24"/>
        </w:rPr>
        <w:t xml:space="preserve"> </w:t>
      </w:r>
      <w:r w:rsidR="00910D0E">
        <w:rPr>
          <w:rFonts w:ascii="Times New Roman" w:hAnsi="Times New Roman"/>
          <w:spacing w:val="-1"/>
          <w:sz w:val="24"/>
        </w:rPr>
        <w:t>в ходе</w:t>
      </w:r>
      <w:r w:rsidRPr="00910D0E">
        <w:rPr>
          <w:rFonts w:ascii="Times New Roman" w:hAnsi="Times New Roman"/>
          <w:spacing w:val="-1"/>
          <w:sz w:val="24"/>
        </w:rPr>
        <w:t xml:space="preserve"> проектирования, </w:t>
      </w:r>
      <w:r w:rsidR="00910D0E">
        <w:rPr>
          <w:rFonts w:ascii="Times New Roman" w:hAnsi="Times New Roman"/>
          <w:spacing w:val="-1"/>
          <w:sz w:val="24"/>
        </w:rPr>
        <w:t>в т.ч. с учетом</w:t>
      </w:r>
      <w:r w:rsidRPr="00910D0E">
        <w:rPr>
          <w:rFonts w:ascii="Times New Roman" w:hAnsi="Times New Roman"/>
          <w:spacing w:val="-1"/>
          <w:sz w:val="24"/>
        </w:rPr>
        <w:t xml:space="preserve"> требовани</w:t>
      </w:r>
      <w:r w:rsidR="00910D0E">
        <w:rPr>
          <w:rFonts w:ascii="Times New Roman" w:hAnsi="Times New Roman"/>
          <w:spacing w:val="-1"/>
          <w:sz w:val="24"/>
        </w:rPr>
        <w:t>й</w:t>
      </w:r>
      <w:r w:rsidRPr="00910D0E">
        <w:rPr>
          <w:rFonts w:ascii="Times New Roman" w:hAnsi="Times New Roman"/>
          <w:spacing w:val="-1"/>
          <w:sz w:val="24"/>
        </w:rPr>
        <w:t xml:space="preserve"> ОРД ПАО «Россети», ПАО «ФСК ЕЭС», а также </w:t>
      </w:r>
      <w:r w:rsidR="002B4334">
        <w:rPr>
          <w:rFonts w:ascii="Times New Roman" w:hAnsi="Times New Roman"/>
          <w:spacing w:val="-1"/>
          <w:sz w:val="24"/>
        </w:rPr>
        <w:t>руководящих</w:t>
      </w:r>
      <w:r w:rsidR="00C8034E">
        <w:rPr>
          <w:rFonts w:ascii="Times New Roman" w:hAnsi="Times New Roman"/>
          <w:spacing w:val="-1"/>
          <w:sz w:val="24"/>
        </w:rPr>
        <w:t xml:space="preserve"> документов</w:t>
      </w:r>
      <w:r w:rsidR="00C8034E" w:rsidRPr="00910D0E">
        <w:rPr>
          <w:rFonts w:ascii="Times New Roman" w:hAnsi="Times New Roman"/>
          <w:spacing w:val="-1"/>
          <w:sz w:val="24"/>
        </w:rPr>
        <w:t xml:space="preserve"> </w:t>
      </w:r>
      <w:r w:rsidRPr="00910D0E">
        <w:rPr>
          <w:rFonts w:ascii="Times New Roman" w:hAnsi="Times New Roman"/>
          <w:spacing w:val="-1"/>
          <w:sz w:val="24"/>
        </w:rPr>
        <w:t>Минэнерго РФ и Правительства РФ.</w:t>
      </w:r>
    </w:p>
    <w:p w14:paraId="134D75A8" w14:textId="77777777" w:rsidR="00624706" w:rsidRPr="00D61937" w:rsidRDefault="007231CE" w:rsidP="009B4370">
      <w:pPr>
        <w:pStyle w:val="211"/>
        <w:numPr>
          <w:ilvl w:val="0"/>
          <w:numId w:val="21"/>
        </w:numPr>
        <w:tabs>
          <w:tab w:val="num" w:pos="576"/>
        </w:tabs>
        <w:ind w:left="0" w:firstLine="0"/>
        <w:rPr>
          <w:rFonts w:ascii="Times New Roman" w:hAnsi="Times New Roman" w:cs="Times New Roman"/>
        </w:rPr>
      </w:pPr>
      <w:bookmarkStart w:id="298" w:name="_Toc21796659"/>
      <w:r w:rsidRPr="00D61937">
        <w:rPr>
          <w:rFonts w:ascii="Times New Roman" w:hAnsi="Times New Roman" w:cs="Times New Roman"/>
        </w:rPr>
        <w:t>Требования к составу и структуре ИС</w:t>
      </w:r>
      <w:bookmarkStart w:id="299" w:name="_Состав_и_структура_АС"/>
      <w:bookmarkStart w:id="300" w:name="_Toc182077791"/>
      <w:bookmarkStart w:id="301" w:name="_Toc179114037"/>
      <w:bookmarkEnd w:id="298"/>
      <w:bookmarkEnd w:id="299"/>
    </w:p>
    <w:p w14:paraId="1DA77823" w14:textId="77777777" w:rsidR="008C48AA" w:rsidRPr="008C48AA" w:rsidRDefault="008C48AA" w:rsidP="009B4370">
      <w:pPr>
        <w:pStyle w:val="afd"/>
        <w:keepNext/>
        <w:widowControl/>
        <w:numPr>
          <w:ilvl w:val="0"/>
          <w:numId w:val="32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302" w:name="_Toc353967650"/>
      <w:bookmarkStart w:id="303" w:name="_Toc353980029"/>
      <w:bookmarkStart w:id="304" w:name="_Toc382320416"/>
      <w:bookmarkStart w:id="305" w:name="_Toc383093038"/>
      <w:bookmarkStart w:id="306" w:name="_Toc383093104"/>
      <w:bookmarkStart w:id="307" w:name="_Toc383094533"/>
      <w:bookmarkStart w:id="308" w:name="_Toc414286199"/>
      <w:bookmarkStart w:id="309" w:name="_Toc414286265"/>
      <w:bookmarkStart w:id="310" w:name="_Toc414287614"/>
      <w:bookmarkStart w:id="311" w:name="_Toc415830197"/>
      <w:bookmarkStart w:id="312" w:name="_Toc453254237"/>
      <w:bookmarkStart w:id="313" w:name="_Toc461446373"/>
      <w:bookmarkStart w:id="314" w:name="_Toc473018985"/>
      <w:bookmarkStart w:id="315" w:name="_Toc473023145"/>
      <w:bookmarkStart w:id="316" w:name="_Toc473023200"/>
      <w:bookmarkStart w:id="317" w:name="_Toc521924152"/>
      <w:bookmarkStart w:id="318" w:name="_Toc521924220"/>
      <w:bookmarkStart w:id="319" w:name="_Toc522618308"/>
      <w:bookmarkStart w:id="320" w:name="_Toc522618373"/>
      <w:bookmarkStart w:id="321" w:name="_Toc522619985"/>
      <w:bookmarkStart w:id="322" w:name="_Toc527301857"/>
      <w:bookmarkStart w:id="323" w:name="_Toc527453510"/>
      <w:bookmarkStart w:id="324" w:name="_Toc527453569"/>
      <w:bookmarkStart w:id="325" w:name="_Toc527470749"/>
      <w:bookmarkStart w:id="326" w:name="_Toc527471031"/>
      <w:bookmarkStart w:id="327" w:name="_Toc527471093"/>
      <w:bookmarkStart w:id="328" w:name="_Toc529860949"/>
      <w:bookmarkStart w:id="329" w:name="_Toc21796660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14:paraId="3CB8A2D8" w14:textId="77777777" w:rsidR="008C48AA" w:rsidRPr="008C48AA" w:rsidRDefault="008C48AA" w:rsidP="009B4370">
      <w:pPr>
        <w:pStyle w:val="afd"/>
        <w:keepNext/>
        <w:widowControl/>
        <w:numPr>
          <w:ilvl w:val="0"/>
          <w:numId w:val="32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330" w:name="_Toc353967651"/>
      <w:bookmarkStart w:id="331" w:name="_Toc353980030"/>
      <w:bookmarkStart w:id="332" w:name="_Toc382320417"/>
      <w:bookmarkStart w:id="333" w:name="_Toc383093039"/>
      <w:bookmarkStart w:id="334" w:name="_Toc383093105"/>
      <w:bookmarkStart w:id="335" w:name="_Toc383094534"/>
      <w:bookmarkStart w:id="336" w:name="_Toc414286200"/>
      <w:bookmarkStart w:id="337" w:name="_Toc414286266"/>
      <w:bookmarkStart w:id="338" w:name="_Toc414287615"/>
      <w:bookmarkStart w:id="339" w:name="_Toc415830198"/>
      <w:bookmarkStart w:id="340" w:name="_Toc453254238"/>
      <w:bookmarkStart w:id="341" w:name="_Toc461446374"/>
      <w:bookmarkStart w:id="342" w:name="_Toc473018986"/>
      <w:bookmarkStart w:id="343" w:name="_Toc473023146"/>
      <w:bookmarkStart w:id="344" w:name="_Toc473023201"/>
      <w:bookmarkStart w:id="345" w:name="_Toc521924153"/>
      <w:bookmarkStart w:id="346" w:name="_Toc521924221"/>
      <w:bookmarkStart w:id="347" w:name="_Toc522618309"/>
      <w:bookmarkStart w:id="348" w:name="_Toc522618374"/>
      <w:bookmarkStart w:id="349" w:name="_Toc522619986"/>
      <w:bookmarkStart w:id="350" w:name="_Toc527301858"/>
      <w:bookmarkStart w:id="351" w:name="_Toc527453511"/>
      <w:bookmarkStart w:id="352" w:name="_Toc527453570"/>
      <w:bookmarkStart w:id="353" w:name="_Toc527470750"/>
      <w:bookmarkStart w:id="354" w:name="_Toc527471032"/>
      <w:bookmarkStart w:id="355" w:name="_Toc527471094"/>
      <w:bookmarkStart w:id="356" w:name="_Toc529860950"/>
      <w:bookmarkStart w:id="357" w:name="_Toc21796661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</w:p>
    <w:p w14:paraId="124C00ED" w14:textId="77777777" w:rsidR="008C48AA" w:rsidRPr="008C48AA" w:rsidRDefault="008C48AA" w:rsidP="009B4370">
      <w:pPr>
        <w:pStyle w:val="afd"/>
        <w:keepNext/>
        <w:widowControl/>
        <w:numPr>
          <w:ilvl w:val="0"/>
          <w:numId w:val="32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358" w:name="_Toc353967652"/>
      <w:bookmarkStart w:id="359" w:name="_Toc353980031"/>
      <w:bookmarkStart w:id="360" w:name="_Toc382320418"/>
      <w:bookmarkStart w:id="361" w:name="_Toc383093040"/>
      <w:bookmarkStart w:id="362" w:name="_Toc383093106"/>
      <w:bookmarkStart w:id="363" w:name="_Toc383094535"/>
      <w:bookmarkStart w:id="364" w:name="_Toc414286201"/>
      <w:bookmarkStart w:id="365" w:name="_Toc414286267"/>
      <w:bookmarkStart w:id="366" w:name="_Toc414287616"/>
      <w:bookmarkStart w:id="367" w:name="_Toc415830199"/>
      <w:bookmarkStart w:id="368" w:name="_Toc453254239"/>
      <w:bookmarkStart w:id="369" w:name="_Toc461446375"/>
      <w:bookmarkStart w:id="370" w:name="_Toc473018987"/>
      <w:bookmarkStart w:id="371" w:name="_Toc473023147"/>
      <w:bookmarkStart w:id="372" w:name="_Toc473023202"/>
      <w:bookmarkStart w:id="373" w:name="_Toc521924154"/>
      <w:bookmarkStart w:id="374" w:name="_Toc521924222"/>
      <w:bookmarkStart w:id="375" w:name="_Toc522618310"/>
      <w:bookmarkStart w:id="376" w:name="_Toc522618375"/>
      <w:bookmarkStart w:id="377" w:name="_Toc522619987"/>
      <w:bookmarkStart w:id="378" w:name="_Toc527301859"/>
      <w:bookmarkStart w:id="379" w:name="_Toc527453512"/>
      <w:bookmarkStart w:id="380" w:name="_Toc527453571"/>
      <w:bookmarkStart w:id="381" w:name="_Toc527470751"/>
      <w:bookmarkStart w:id="382" w:name="_Toc527471033"/>
      <w:bookmarkStart w:id="383" w:name="_Toc527471095"/>
      <w:bookmarkStart w:id="384" w:name="_Toc529860951"/>
      <w:bookmarkStart w:id="385" w:name="_Toc21796662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</w:p>
    <w:p w14:paraId="08CC5061" w14:textId="77777777" w:rsidR="008C48AA" w:rsidRPr="008C48AA" w:rsidRDefault="008C48AA" w:rsidP="009B4370">
      <w:pPr>
        <w:pStyle w:val="afd"/>
        <w:keepNext/>
        <w:widowControl/>
        <w:numPr>
          <w:ilvl w:val="0"/>
          <w:numId w:val="32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386" w:name="_Toc353967653"/>
      <w:bookmarkStart w:id="387" w:name="_Toc353980032"/>
      <w:bookmarkStart w:id="388" w:name="_Toc382320419"/>
      <w:bookmarkStart w:id="389" w:name="_Toc383093041"/>
      <w:bookmarkStart w:id="390" w:name="_Toc383093107"/>
      <w:bookmarkStart w:id="391" w:name="_Toc383094536"/>
      <w:bookmarkStart w:id="392" w:name="_Toc414286202"/>
      <w:bookmarkStart w:id="393" w:name="_Toc414286268"/>
      <w:bookmarkStart w:id="394" w:name="_Toc414287617"/>
      <w:bookmarkStart w:id="395" w:name="_Toc415830200"/>
      <w:bookmarkStart w:id="396" w:name="_Toc453254240"/>
      <w:bookmarkStart w:id="397" w:name="_Toc461446376"/>
      <w:bookmarkStart w:id="398" w:name="_Toc473018988"/>
      <w:bookmarkStart w:id="399" w:name="_Toc473023148"/>
      <w:bookmarkStart w:id="400" w:name="_Toc473023203"/>
      <w:bookmarkStart w:id="401" w:name="_Toc521924155"/>
      <w:bookmarkStart w:id="402" w:name="_Toc521924223"/>
      <w:bookmarkStart w:id="403" w:name="_Toc522618311"/>
      <w:bookmarkStart w:id="404" w:name="_Toc522618376"/>
      <w:bookmarkStart w:id="405" w:name="_Toc522619988"/>
      <w:bookmarkStart w:id="406" w:name="_Toc527301860"/>
      <w:bookmarkStart w:id="407" w:name="_Toc527453513"/>
      <w:bookmarkStart w:id="408" w:name="_Toc527453572"/>
      <w:bookmarkStart w:id="409" w:name="_Toc527470752"/>
      <w:bookmarkStart w:id="410" w:name="_Toc527471034"/>
      <w:bookmarkStart w:id="411" w:name="_Toc527471096"/>
      <w:bookmarkStart w:id="412" w:name="_Toc529860952"/>
      <w:bookmarkStart w:id="413" w:name="_Toc21796663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</w:p>
    <w:p w14:paraId="21344945" w14:textId="77777777" w:rsidR="008C48AA" w:rsidRPr="008C48AA" w:rsidRDefault="008C48AA" w:rsidP="009B4370">
      <w:pPr>
        <w:pStyle w:val="afd"/>
        <w:keepNext/>
        <w:widowControl/>
        <w:numPr>
          <w:ilvl w:val="0"/>
          <w:numId w:val="32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414" w:name="_Toc353967654"/>
      <w:bookmarkStart w:id="415" w:name="_Toc353980033"/>
      <w:bookmarkStart w:id="416" w:name="_Toc382320420"/>
      <w:bookmarkStart w:id="417" w:name="_Toc383093042"/>
      <w:bookmarkStart w:id="418" w:name="_Toc383093108"/>
      <w:bookmarkStart w:id="419" w:name="_Toc383094537"/>
      <w:bookmarkStart w:id="420" w:name="_Toc414286203"/>
      <w:bookmarkStart w:id="421" w:name="_Toc414286269"/>
      <w:bookmarkStart w:id="422" w:name="_Toc414287618"/>
      <w:bookmarkStart w:id="423" w:name="_Toc415830201"/>
      <w:bookmarkStart w:id="424" w:name="_Toc453254241"/>
      <w:bookmarkStart w:id="425" w:name="_Toc461446377"/>
      <w:bookmarkStart w:id="426" w:name="_Toc473018989"/>
      <w:bookmarkStart w:id="427" w:name="_Toc473023149"/>
      <w:bookmarkStart w:id="428" w:name="_Toc473023204"/>
      <w:bookmarkStart w:id="429" w:name="_Toc521924156"/>
      <w:bookmarkStart w:id="430" w:name="_Toc521924224"/>
      <w:bookmarkStart w:id="431" w:name="_Toc522618312"/>
      <w:bookmarkStart w:id="432" w:name="_Toc522618377"/>
      <w:bookmarkStart w:id="433" w:name="_Toc522619989"/>
      <w:bookmarkStart w:id="434" w:name="_Toc527301861"/>
      <w:bookmarkStart w:id="435" w:name="_Toc527453514"/>
      <w:bookmarkStart w:id="436" w:name="_Toc527453573"/>
      <w:bookmarkStart w:id="437" w:name="_Toc527470753"/>
      <w:bookmarkStart w:id="438" w:name="_Toc527471035"/>
      <w:bookmarkStart w:id="439" w:name="_Toc527471097"/>
      <w:bookmarkStart w:id="440" w:name="_Toc529860953"/>
      <w:bookmarkStart w:id="441" w:name="_Toc21796664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</w:p>
    <w:p w14:paraId="6DEBA019" w14:textId="77777777" w:rsidR="007266FD" w:rsidRPr="007266FD" w:rsidRDefault="00BC241F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442" w:name="_Toc21796665"/>
      <w:r>
        <w:rPr>
          <w:rFonts w:ascii="Times New Roman" w:hAnsi="Times New Roman" w:cs="Times New Roman"/>
        </w:rPr>
        <w:t>Требования к архитектуре ИС</w:t>
      </w:r>
      <w:bookmarkEnd w:id="442"/>
    </w:p>
    <w:p w14:paraId="0369DC97" w14:textId="77777777" w:rsidR="007266FD" w:rsidRPr="007266FD" w:rsidRDefault="007266FD" w:rsidP="00BC241F">
      <w:pPr>
        <w:rPr>
          <w:rFonts w:ascii="Times New Roman" w:hAnsi="Times New Roman"/>
          <w:sz w:val="24"/>
        </w:rPr>
      </w:pPr>
      <w:r w:rsidRPr="007266FD">
        <w:rPr>
          <w:rFonts w:ascii="Times New Roman" w:hAnsi="Times New Roman"/>
          <w:sz w:val="24"/>
        </w:rPr>
        <w:t xml:space="preserve">Общая архитектура </w:t>
      </w:r>
      <w:r w:rsidR="00A01749">
        <w:rPr>
          <w:rFonts w:ascii="Times New Roman" w:hAnsi="Times New Roman"/>
          <w:sz w:val="24"/>
        </w:rPr>
        <w:t>Системы</w:t>
      </w:r>
      <w:r w:rsidRPr="007266FD">
        <w:rPr>
          <w:rFonts w:ascii="Times New Roman" w:hAnsi="Times New Roman"/>
          <w:sz w:val="24"/>
        </w:rPr>
        <w:t xml:space="preserve"> должна быть реализована в соответствии с признанными лучшими мировыми практиками хранения и обработки информации в различных гетерогенных информационных системах на уровне предприятия. Архитектура системы должна быть реализована в соответствии со следующими принципами:</w:t>
      </w:r>
    </w:p>
    <w:p w14:paraId="0F4049ED" w14:textId="77777777" w:rsidR="007266FD" w:rsidRPr="007266FD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7266FD">
        <w:rPr>
          <w:rFonts w:ascii="Times New Roman" w:hAnsi="Times New Roman"/>
          <w:sz w:val="24"/>
        </w:rPr>
        <w:t xml:space="preserve">Модульность. Информационные системы должны иметь возможность </w:t>
      </w:r>
      <w:r w:rsidRPr="007266FD">
        <w:rPr>
          <w:rFonts w:ascii="Times New Roman" w:hAnsi="Times New Roman"/>
          <w:sz w:val="24"/>
        </w:rPr>
        <w:lastRenderedPageBreak/>
        <w:t>функционирования в автономном режиме;</w:t>
      </w:r>
    </w:p>
    <w:p w14:paraId="3060BE00" w14:textId="77777777" w:rsidR="007266FD" w:rsidRPr="007266FD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7266FD">
        <w:rPr>
          <w:rFonts w:ascii="Times New Roman" w:hAnsi="Times New Roman"/>
          <w:sz w:val="24"/>
        </w:rPr>
        <w:t xml:space="preserve">Стандартизация и унификация взаимодействия между различными ИС. Должны быть реализованы и внедрены механизмы взаимодействия между системами, входящими в КИСУ </w:t>
      </w:r>
      <w:r w:rsidR="00D0042E">
        <w:rPr>
          <w:rFonts w:ascii="Times New Roman" w:hAnsi="Times New Roman"/>
          <w:sz w:val="24"/>
        </w:rPr>
        <w:t>ПАО</w:t>
      </w:r>
      <w:r w:rsidRPr="007266FD">
        <w:rPr>
          <w:rFonts w:ascii="Times New Roman" w:hAnsi="Times New Roman"/>
          <w:sz w:val="24"/>
        </w:rPr>
        <w:t xml:space="preserve"> «ФСК ЕЭС»;</w:t>
      </w:r>
    </w:p>
    <w:p w14:paraId="0A65C29F" w14:textId="77777777" w:rsidR="007266FD" w:rsidRPr="007266FD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7266FD">
        <w:rPr>
          <w:rFonts w:ascii="Times New Roman" w:hAnsi="Times New Roman"/>
          <w:sz w:val="24"/>
        </w:rPr>
        <w:t xml:space="preserve">Использование по возможности существующих решений и стандартных решений SAP AG и технической инфраструктуры </w:t>
      </w:r>
      <w:r w:rsidR="00C8034E">
        <w:rPr>
          <w:rFonts w:ascii="Times New Roman" w:hAnsi="Times New Roman"/>
          <w:sz w:val="24"/>
        </w:rPr>
        <w:t>ПАО «ФСК ЕЭС»</w:t>
      </w:r>
      <w:r w:rsidRPr="007266FD">
        <w:rPr>
          <w:rFonts w:ascii="Times New Roman" w:hAnsi="Times New Roman"/>
          <w:sz w:val="24"/>
        </w:rPr>
        <w:t>.</w:t>
      </w:r>
    </w:p>
    <w:p w14:paraId="7CE7FF36" w14:textId="77777777" w:rsidR="00DB400E" w:rsidRPr="00DB400E" w:rsidRDefault="00DB400E" w:rsidP="00DB400E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443" w:name="_Toc517882858"/>
      <w:bookmarkStart w:id="444" w:name="_Toc21796666"/>
      <w:r w:rsidRPr="00DB400E">
        <w:rPr>
          <w:rFonts w:ascii="Times New Roman" w:hAnsi="Times New Roman" w:cs="Times New Roman"/>
        </w:rPr>
        <w:t>Целевая схема архитектуры решения</w:t>
      </w:r>
      <w:bookmarkEnd w:id="443"/>
      <w:bookmarkEnd w:id="444"/>
    </w:p>
    <w:p w14:paraId="6B36B652" w14:textId="77777777" w:rsidR="00DB400E" w:rsidRDefault="00DB400E" w:rsidP="004A5E32">
      <w:pPr>
        <w:spacing w:before="120" w:after="1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Целевая схема архитектуры решения приведена на рисунке </w:t>
      </w:r>
      <w:r w:rsidR="0047487D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:</w:t>
      </w:r>
    </w:p>
    <w:p w14:paraId="2CFD63CC" w14:textId="5AC9CA7D" w:rsidR="00DB400E" w:rsidRDefault="00506B46" w:rsidP="004A5E32">
      <w:pPr>
        <w:spacing w:before="120" w:after="120"/>
        <w:rPr>
          <w:rFonts w:ascii="Times New Roman" w:hAnsi="Times New Roman"/>
          <w:sz w:val="24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33CFC292" wp14:editId="154031F9">
                <wp:extent cx="5856605" cy="4633595"/>
                <wp:effectExtent l="22860" t="18415" r="6985" b="5715"/>
                <wp:docPr id="37" name="Полотно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" name="Прямоугольник 33"/>
                        <wps:cNvSpPr>
                          <a:spLocks noChangeArrowheads="1"/>
                        </wps:cNvSpPr>
                        <wps:spPr bwMode="auto">
                          <a:xfrm>
                            <a:off x="723301" y="3053363"/>
                            <a:ext cx="2449102" cy="55651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F0534B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SAP PPM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Прямоугольник 32"/>
                        <wps:cNvSpPr>
                          <a:spLocks noChangeArrowheads="1"/>
                        </wps:cNvSpPr>
                        <wps:spPr bwMode="auto">
                          <a:xfrm>
                            <a:off x="179900" y="15900"/>
                            <a:ext cx="5298505" cy="303746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42F80" w14:textId="77777777" w:rsidR="00436AA9" w:rsidRPr="009C4B12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SAP HANA</w:t>
                              </w:r>
                              <w:r>
                                <w:rPr>
                                  <w:rFonts w:eastAsia="Calibri"/>
                                </w:rPr>
                                <w:t xml:space="preserve"> (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PM</w:t>
                              </w:r>
                              <w:r>
                                <w:rPr>
                                  <w:rFonts w:eastAsia="Calibri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Прямоугольник 40"/>
                        <wps:cNvSpPr>
                          <a:spLocks noChangeArrowheads="1"/>
                        </wps:cNvSpPr>
                        <wps:spPr bwMode="auto">
                          <a:xfrm>
                            <a:off x="3927203" y="1293327"/>
                            <a:ext cx="1453501" cy="915619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prstDash val="lgDashDot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5B6D71" w14:textId="77777777" w:rsidR="00436AA9" w:rsidRPr="008C619D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rFonts w:eastAsiaTheme="minorHAnsi"/>
                                  <w:b/>
                                  <w:sz w:val="14"/>
                                  <w:szCs w:val="14"/>
                                  <w:lang w:eastAsia="en-US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sz w:val="14"/>
                                  <w:szCs w:val="14"/>
                                  <w:lang w:eastAsia="en-US"/>
                                </w:rPr>
                                <w:t>АС УПА ТОиР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" name="Прямоугольник 7"/>
                        <wps:cNvSpPr>
                          <a:spLocks noChangeArrowheads="1"/>
                        </wps:cNvSpPr>
                        <wps:spPr bwMode="auto">
                          <a:xfrm>
                            <a:off x="1501401" y="60201"/>
                            <a:ext cx="1446401" cy="75021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9BD1DF" w14:textId="77777777" w:rsidR="00436AA9" w:rsidRDefault="00436AA9" w:rsidP="0047487D">
                              <w:pPr>
                                <w:pStyle w:val="1f5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БДО,</w:t>
                              </w:r>
                            </w:p>
                            <w:p w14:paraId="1FCF2471" w14:textId="77777777" w:rsidR="00436AA9" w:rsidRDefault="00436AA9" w:rsidP="0047487D">
                              <w:pPr>
                                <w:pStyle w:val="1f5"/>
                              </w:pPr>
                              <w:r>
                                <w:rPr>
                                  <w:sz w:val="22"/>
                                </w:rPr>
                                <w:t xml:space="preserve">Системы </w:t>
                              </w:r>
                              <w:r w:rsidRPr="00655BC5">
                                <w:rPr>
                                  <w:sz w:val="22"/>
                                </w:rPr>
                                <w:t>ТОи</w:t>
                              </w:r>
                              <w:r>
                                <w:rPr>
                                  <w:sz w:val="22"/>
                                </w:rPr>
                                <w:t>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" name="Прямоугольник 39"/>
                        <wps:cNvSpPr>
                          <a:spLocks noChangeArrowheads="1"/>
                        </wps:cNvSpPr>
                        <wps:spPr bwMode="auto">
                          <a:xfrm>
                            <a:off x="1492601" y="2817258"/>
                            <a:ext cx="1453901" cy="6429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A989D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rFonts w:eastAsiaTheme="minorHAnsi"/>
                                  <w:szCs w:val="22"/>
                                  <w:lang w:eastAsia="en-US"/>
                                </w:rPr>
                              </w:pPr>
                              <w:r>
                                <w:rPr>
                                  <w:rFonts w:eastAsiaTheme="minorHAnsi"/>
                                  <w:szCs w:val="22"/>
                                  <w:lang w:eastAsia="en-US"/>
                                </w:rPr>
                                <w:t>АСУР ХСИД</w:t>
                              </w:r>
                            </w:p>
                            <w:p w14:paraId="547D7090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rFonts w:eastAsiaTheme="minorHAnsi"/>
                                  <w:szCs w:val="22"/>
                                  <w:lang w:eastAsia="en-US"/>
                                </w:rPr>
                                <w:t>АСКИД (</w:t>
                              </w:r>
                              <w:r w:rsidRPr="004A31D3">
                                <w:rPr>
                                  <w:rFonts w:eastAsiaTheme="minorHAnsi"/>
                                  <w:szCs w:val="22"/>
                                  <w:lang w:eastAsia="en-US"/>
                                </w:rPr>
                                <w:t>АСИ</w:t>
                              </w:r>
                              <w:r>
                                <w:rPr>
                                  <w:rFonts w:eastAsiaTheme="minorHAnsi"/>
                                  <w:szCs w:val="22"/>
                                  <w:lang w:eastAsia="en-US"/>
                                </w:rPr>
                                <w:t xml:space="preserve">П), </w:t>
                              </w:r>
                              <w:r w:rsidRPr="004A31D3">
                                <w:rPr>
                                  <w:rFonts w:eastAsiaTheme="minorHAnsi"/>
                                  <w:i/>
                                  <w:sz w:val="18"/>
                                  <w:szCs w:val="22"/>
                                  <w:lang w:eastAsia="en-US"/>
                                </w:rPr>
                                <w:t>(</w:t>
                              </w:r>
                              <w:r>
                                <w:rPr>
                                  <w:rFonts w:eastAsiaTheme="minorHAnsi"/>
                                  <w:i/>
                                  <w:sz w:val="18"/>
                                  <w:szCs w:val="22"/>
                                  <w:lang w:eastAsia="en-US"/>
                                </w:rPr>
                                <w:t>Программа ТПиР)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" name="Прямоугольник 46"/>
                        <wps:cNvSpPr>
                          <a:spLocks noChangeArrowheads="1"/>
                        </wps:cNvSpPr>
                        <wps:spPr bwMode="auto">
                          <a:xfrm>
                            <a:off x="1501001" y="1296527"/>
                            <a:ext cx="1445301" cy="91551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prstDash val="lgDashDot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746B93" w14:textId="77777777" w:rsidR="00436AA9" w:rsidRPr="005A4DD5" w:rsidRDefault="00436AA9" w:rsidP="0047487D">
                              <w:pPr>
                                <w:pStyle w:val="1f5"/>
                                <w:rPr>
                                  <w:b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b/>
                                  <w:sz w:val="15"/>
                                  <w:szCs w:val="15"/>
                                </w:rPr>
                                <w:t>Разрабатываемый ф</w:t>
                              </w:r>
                              <w:r w:rsidRPr="005A4DD5">
                                <w:rPr>
                                  <w:b/>
                                  <w:sz w:val="15"/>
                                  <w:szCs w:val="15"/>
                                </w:rPr>
                                <w:t xml:space="preserve">ункционал </w:t>
                              </w:r>
                              <w:r>
                                <w:rPr>
                                  <w:b/>
                                  <w:sz w:val="15"/>
                                  <w:szCs w:val="15"/>
                                </w:rPr>
                                <w:t>формирования</w:t>
                              </w:r>
                              <w:r w:rsidRPr="005A4DD5">
                                <w:rPr>
                                  <w:b/>
                                  <w:sz w:val="15"/>
                                  <w:szCs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5"/>
                                  <w:szCs w:val="15"/>
                                </w:rPr>
                                <w:t xml:space="preserve">инвестиционных заявок в </w:t>
                              </w:r>
                              <w:r w:rsidRPr="005A4DD5">
                                <w:rPr>
                                  <w:b/>
                                  <w:sz w:val="15"/>
                                  <w:szCs w:val="15"/>
                                </w:rPr>
                                <w:t xml:space="preserve">ТПиР и </w:t>
                              </w:r>
                            </w:p>
                            <w:p w14:paraId="2E4FAAF7" w14:textId="77777777" w:rsidR="00436AA9" w:rsidRPr="00A53230" w:rsidRDefault="00436AA9" w:rsidP="0047487D">
                              <w:pPr>
                                <w:pStyle w:val="1f5"/>
                                <w:rPr>
                                  <w:b/>
                                  <w:i/>
                                  <w:sz w:val="15"/>
                                  <w:szCs w:val="15"/>
                                  <w:lang w:val="en-US"/>
                                </w:rPr>
                              </w:pPr>
                              <w:r w:rsidRPr="005A4DD5">
                                <w:rPr>
                                  <w:b/>
                                  <w:sz w:val="15"/>
                                  <w:szCs w:val="15"/>
                                </w:rPr>
                                <w:t>формирования план</w:t>
                              </w:r>
                              <w:r>
                                <w:rPr>
                                  <w:b/>
                                  <w:sz w:val="15"/>
                                  <w:szCs w:val="15"/>
                                </w:rPr>
                                <w:t>а</w:t>
                              </w:r>
                              <w:r w:rsidRPr="005A4DD5">
                                <w:rPr>
                                  <w:b/>
                                  <w:sz w:val="15"/>
                                  <w:szCs w:val="15"/>
                                </w:rPr>
                                <w:t>-графика во</w:t>
                              </w:r>
                              <w:r>
                                <w:rPr>
                                  <w:b/>
                                  <w:sz w:val="15"/>
                                  <w:szCs w:val="15"/>
                                </w:rPr>
                                <w:t>здействий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" name="Надпись 155"/>
                        <wps:cNvSpPr txBox="1">
                          <a:spLocks noChangeArrowheads="1"/>
                        </wps:cNvSpPr>
                        <wps:spPr bwMode="auto">
                          <a:xfrm>
                            <a:off x="544800" y="3832179"/>
                            <a:ext cx="1461201" cy="38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84CA9A" w14:textId="77777777" w:rsidR="00436AA9" w:rsidRDefault="00436AA9" w:rsidP="0047487D">
                              <w:pPr>
                                <w:pStyle w:val="1f5"/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Создаваемый функционал</w:t>
                              </w:r>
                            </w:p>
                            <w:p w14:paraId="3E5D733A" w14:textId="77777777" w:rsidR="00436AA9" w:rsidRPr="003B2393" w:rsidRDefault="00436AA9" w:rsidP="0047487D">
                              <w:pPr>
                                <w:pStyle w:val="1f5"/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в рамках данного проекта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Прямая со стрелкой 64"/>
                        <wps:cNvCnPr>
                          <a:cxnSpLocks noChangeShapeType="1"/>
                        </wps:cNvCnPr>
                        <wps:spPr bwMode="auto">
                          <a:xfrm>
                            <a:off x="2229402" y="815717"/>
                            <a:ext cx="0" cy="4589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Прямая со стрелкой 66"/>
                        <wps:cNvCnPr>
                          <a:cxnSpLocks noChangeShapeType="1"/>
                        </wps:cNvCnPr>
                        <wps:spPr bwMode="auto">
                          <a:xfrm flipV="1">
                            <a:off x="2277902" y="2212045"/>
                            <a:ext cx="0" cy="6052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Прямая со стрелкой 67"/>
                        <wps:cNvCnPr>
                          <a:cxnSpLocks noChangeShapeType="1"/>
                        </wps:cNvCnPr>
                        <wps:spPr bwMode="auto">
                          <a:xfrm>
                            <a:off x="2088002" y="2212045"/>
                            <a:ext cx="0" cy="6052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1344301" y="815317"/>
                            <a:ext cx="205700" cy="24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03CF9" w14:textId="77777777" w:rsidR="00436AA9" w:rsidRPr="00704A28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704A28">
                                <w:rPr>
                                  <w:rFonts w:eastAsia="Calibri"/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2975603" y="864218"/>
                            <a:ext cx="823001" cy="56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A3E56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>Предложения по</w:t>
                              </w:r>
                            </w:p>
                            <w:p w14:paraId="28E60CD6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корректировке </w:t>
                              </w:r>
                            </w:p>
                            <w:p w14:paraId="1C872BEF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>плана ТОиР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2209802" y="2560953"/>
                            <a:ext cx="1185501" cy="296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12034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</w:pP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план/факт сроков</w:t>
                              </w: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, </w:t>
                              </w:r>
                            </w:p>
                            <w:p w14:paraId="4F8D6EB0" w14:textId="77777777" w:rsidR="00436AA9" w:rsidRPr="005A4DD5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объемов и </w:t>
                              </w: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стоимост</w:t>
                              </w: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и</w:t>
                              </w: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замены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1090901" y="2291047"/>
                            <a:ext cx="1012201" cy="398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D1557" w14:textId="77777777" w:rsidR="00436AA9" w:rsidRPr="005A4DD5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инвест. заявки в ТПиР, </w:t>
                              </w: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</w:p>
                            <w:p w14:paraId="50F886D7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данные для о</w:t>
                              </w:r>
                              <w:r w:rsidRPr="005A4DD5"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боснования</w:t>
                              </w: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,</w:t>
                              </w:r>
                            </w:p>
                            <w:p w14:paraId="6959D6F2" w14:textId="77777777" w:rsidR="00436AA9" w:rsidRPr="005A4DD5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 в т.ч.ИТС инвест.заявки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Прямая со стрелкой 2"/>
                        <wps:cNvCnPr>
                          <a:cxnSpLocks noChangeShapeType="1"/>
                        </wps:cNvCnPr>
                        <wps:spPr bwMode="auto">
                          <a:xfrm>
                            <a:off x="2988103" y="1428929"/>
                            <a:ext cx="93870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Прямая со стрелкой 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975903" y="2069642"/>
                            <a:ext cx="950501" cy="55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2826402" y="2073243"/>
                            <a:ext cx="1261101" cy="409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0E850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Приоритезированные</w:t>
                              </w:r>
                            </w:p>
                            <w:p w14:paraId="03DD3994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>предложения в ТПиР с</w:t>
                              </w:r>
                            </w:p>
                            <w:p w14:paraId="58F6A7A0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12"/>
                                  <w:szCs w:val="12"/>
                                </w:rPr>
                                <w:t xml:space="preserve"> учетом ИТС, план-график ТОиР 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Прямоугольник 42"/>
                        <wps:cNvSpPr>
                          <a:spLocks noChangeArrowheads="1"/>
                        </wps:cNvSpPr>
                        <wps:spPr bwMode="auto">
                          <a:xfrm>
                            <a:off x="245200" y="3931881"/>
                            <a:ext cx="299900" cy="14990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prstDash val="lgDashDot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E402F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" name="Прямоугольник 54"/>
                        <wps:cNvSpPr>
                          <a:spLocks noChangeArrowheads="1"/>
                        </wps:cNvSpPr>
                        <wps:spPr bwMode="auto">
                          <a:xfrm>
                            <a:off x="226900" y="4276888"/>
                            <a:ext cx="343700" cy="2425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  <a:alpha val="36862"/>
                            </a:schemeClr>
                          </a:solidFill>
                          <a:ln w="25400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dashDot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6" name="Прямоугольник 45"/>
                        <wps:cNvSpPr>
                          <a:spLocks noChangeArrowheads="1"/>
                        </wps:cNvSpPr>
                        <wps:spPr bwMode="auto">
                          <a:xfrm>
                            <a:off x="2997303" y="3886180"/>
                            <a:ext cx="365800" cy="19560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prstDash val="lgDashDot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B16EC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7" name="Надпись 155"/>
                        <wps:cNvSpPr txBox="1">
                          <a:spLocks noChangeArrowheads="1"/>
                        </wps:cNvSpPr>
                        <wps:spPr bwMode="auto">
                          <a:xfrm>
                            <a:off x="3476003" y="3785878"/>
                            <a:ext cx="1475701" cy="388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11801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Создаваемый функционал</w:t>
                              </w:r>
                            </w:p>
                            <w:p w14:paraId="4002C28B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 xml:space="preserve"> в рамках других проектов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Надпись 155"/>
                        <wps:cNvSpPr txBox="1">
                          <a:spLocks noChangeArrowheads="1"/>
                        </wps:cNvSpPr>
                        <wps:spPr bwMode="auto">
                          <a:xfrm>
                            <a:off x="570200" y="4187786"/>
                            <a:ext cx="1900602" cy="384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6A69C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 xml:space="preserve">Область взаимосвязи создаваемого </w:t>
                              </w:r>
                            </w:p>
                            <w:p w14:paraId="4022B099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функционала с другими системами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996301" y="810217"/>
                            <a:ext cx="1207101" cy="449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47DFB" w14:textId="77777777" w:rsidR="00436AA9" w:rsidRPr="002D778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  <w:u w:val="single"/>
                                </w:rPr>
                              </w:pPr>
                              <w:r w:rsidRPr="002D7789">
                                <w:rPr>
                                  <w:i/>
                                  <w:iCs/>
                                  <w:sz w:val="14"/>
                                  <w:szCs w:val="14"/>
                                  <w:u w:val="single"/>
                                </w:rPr>
                                <w:t>БДО,</w:t>
                              </w:r>
                            </w:p>
                            <w:p w14:paraId="7A81AE6B" w14:textId="77777777" w:rsidR="00436AA9" w:rsidRPr="002D778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  <w:u w:val="single"/>
                                </w:rPr>
                              </w:pPr>
                              <w:r w:rsidRPr="002D7789">
                                <w:rPr>
                                  <w:i/>
                                  <w:iCs/>
                                  <w:sz w:val="14"/>
                                  <w:szCs w:val="14"/>
                                  <w:u w:val="single"/>
                                </w:rPr>
                                <w:t xml:space="preserve"> данные для формирования</w:t>
                              </w:r>
                            </w:p>
                            <w:p w14:paraId="5C0D2D77" w14:textId="77777777" w:rsidR="00436AA9" w:rsidRPr="00243282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 w:rsidRPr="002D7789">
                                <w:rPr>
                                  <w:i/>
                                  <w:iCs/>
                                  <w:sz w:val="14"/>
                                  <w:szCs w:val="14"/>
                                  <w:u w:val="single"/>
                                </w:rPr>
                                <w:t xml:space="preserve"> ИЗ и обоснования ИЗ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Прямоугольник 34"/>
                        <wps:cNvSpPr>
                          <a:spLocks noChangeArrowheads="1"/>
                        </wps:cNvSpPr>
                        <wps:spPr bwMode="auto">
                          <a:xfrm>
                            <a:off x="3028903" y="3053763"/>
                            <a:ext cx="2448602" cy="556111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5E57D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SAP BI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Прямоугольник 35"/>
                        <wps:cNvSpPr>
                          <a:spLocks noChangeArrowheads="1"/>
                        </wps:cNvSpPr>
                        <wps:spPr bwMode="auto">
                          <a:xfrm>
                            <a:off x="3833803" y="3132164"/>
                            <a:ext cx="1444601" cy="32800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prstDash val="lgDashDot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FC9FF" w14:textId="77777777" w:rsidR="00436AA9" w:rsidRPr="001E5A6C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sz w:val="15"/>
                                  <w:szCs w:val="15"/>
                                </w:rPr>
                                <w:t>График воздействий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" name="Прямая со стрелкой 36"/>
                        <wps:cNvCnPr>
                          <a:cxnSpLocks noChangeShapeType="1"/>
                        </wps:cNvCnPr>
                        <wps:spPr bwMode="auto">
                          <a:xfrm>
                            <a:off x="4649904" y="2208945"/>
                            <a:ext cx="0" cy="9232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Прямая со стрелкой 37"/>
                        <wps:cNvCnPr>
                          <a:cxnSpLocks noChangeShapeType="1"/>
                        </wps:cNvCnPr>
                        <wps:spPr bwMode="auto">
                          <a:xfrm>
                            <a:off x="2742902" y="2212045"/>
                            <a:ext cx="1542801" cy="9201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4611404" y="2444750"/>
                            <a:ext cx="661001" cy="42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74B15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График </w:t>
                              </w:r>
                            </w:p>
                            <w:p w14:paraId="2DB85C37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воздействий </w:t>
                              </w:r>
                            </w:p>
                            <w:p w14:paraId="14B67FED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>ТОиР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Надпись 120"/>
                        <wps:cNvSpPr txBox="1">
                          <a:spLocks noChangeArrowheads="1"/>
                        </wps:cNvSpPr>
                        <wps:spPr bwMode="auto">
                          <a:xfrm>
                            <a:off x="3726203" y="2560953"/>
                            <a:ext cx="661001" cy="42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49471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График </w:t>
                              </w:r>
                            </w:p>
                            <w:p w14:paraId="274F9429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 xml:space="preserve">воздействий </w:t>
                              </w:r>
                            </w:p>
                            <w:p w14:paraId="32F3ABF5" w14:textId="77777777" w:rsidR="00436AA9" w:rsidRDefault="00436AA9" w:rsidP="0047487D">
                              <w:pPr>
                                <w:pStyle w:val="affff6"/>
                                <w:spacing w:before="0" w:after="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14"/>
                                  <w:szCs w:val="14"/>
                                </w:rPr>
                                <w:t>ТПиР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Прямая соединительная линия 8"/>
                        <wps:cNvCnPr>
                          <a:cxnSpLocks noChangeShapeType="1"/>
                        </wps:cNvCnPr>
                        <wps:spPr bwMode="auto">
                          <a:xfrm>
                            <a:off x="1430201" y="3053763"/>
                            <a:ext cx="156710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CFC292" id="Полотно 58" o:spid="_x0000_s1026" editas="canvas" style="width:461.15pt;height:364.85pt;mso-position-horizontal-relative:char;mso-position-vertical-relative:line" coordsize="58566,46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566;height:46335;visibility:visible;mso-wrap-style:square" stroked="t" strokecolor="black [3213]">
                  <v:fill o:detectmouseclick="t"/>
                  <v:path o:connecttype="none"/>
                </v:shape>
                <v:rect id="Прямоугольник 33" o:spid="_x0000_s1028" style="position:absolute;left:7233;top:30533;width:24491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" fillcolor="#c2d69b [1942]" strokecolor="black [3200]" strokeweight="2pt">
                  <v:textbox>
                    <w:txbxContent>
                      <w:p w14:paraId="36F0534B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SAP PPM</w:t>
                        </w:r>
                      </w:p>
                    </w:txbxContent>
                  </v:textbox>
                </v:rect>
                <v:rect id="Прямоугольник 32" o:spid="_x0000_s1029" style="position:absolute;left:1799;top:159;width:52985;height:30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" fillcolor="#b8cce4 [1300]" strokecolor="black [3200]" strokeweight="2pt">
                  <v:textbox>
                    <w:txbxContent>
                      <w:p w14:paraId="7F642F80" w14:textId="77777777" w:rsidR="00436AA9" w:rsidRPr="009C4B12" w:rsidRDefault="00436AA9" w:rsidP="0047487D">
                        <w:pPr>
                          <w:pStyle w:val="affff6"/>
                          <w:spacing w:before="0" w:after="0" w:line="276" w:lineRule="auto"/>
                          <w:jc w:val="right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SAP HANA</w:t>
                        </w:r>
                        <w:r>
                          <w:rPr>
                            <w:rFonts w:eastAsia="Calibri"/>
                          </w:rPr>
                          <w:t xml:space="preserve"> (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>PM</w:t>
                        </w:r>
                        <w:r>
                          <w:rPr>
                            <w:rFonts w:eastAsia="Calibri"/>
                          </w:rPr>
                          <w:t>)</w:t>
                        </w:r>
                      </w:p>
                    </w:txbxContent>
                  </v:textbox>
                </v:rect>
                <v:rect id="Прямоугольник 40" o:spid="_x0000_s1030" style="position:absolute;left:39272;top:12933;width:14535;height:9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" fillcolor="#ddd8c2 [2894]" strokecolor="black [3200]" strokeweight="2pt">
                  <v:stroke dashstyle="longDashDot"/>
                  <v:textbox>
                    <w:txbxContent>
                      <w:p w14:paraId="4C5B6D71" w14:textId="77777777" w:rsidR="00436AA9" w:rsidRPr="008C619D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rFonts w:eastAsiaTheme="minorHAnsi"/>
                            <w:b/>
                            <w:sz w:val="14"/>
                            <w:szCs w:val="14"/>
                            <w:lang w:eastAsia="en-US"/>
                          </w:rPr>
                        </w:pPr>
                        <w:r>
                          <w:rPr>
                            <w:rFonts w:eastAsiaTheme="minorHAnsi"/>
                            <w:b/>
                            <w:sz w:val="14"/>
                            <w:szCs w:val="14"/>
                            <w:lang w:eastAsia="en-US"/>
                          </w:rPr>
                          <w:t>АС УПА ТОиР</w:t>
                        </w:r>
                      </w:p>
                    </w:txbxContent>
                  </v:textbox>
                </v:rect>
                <v:rect id="Прямоугольник 7" o:spid="_x0000_s1031" style="position:absolute;left:15014;top:602;width:14464;height:7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" fillcolor="white [3212]" strokecolor="black [3200]" strokeweight="2pt">
                  <v:textbox>
                    <w:txbxContent>
                      <w:p w14:paraId="279BD1DF" w14:textId="77777777" w:rsidR="00436AA9" w:rsidRDefault="00436AA9" w:rsidP="0047487D">
                        <w:pPr>
                          <w:pStyle w:val="1f5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БДО,</w:t>
                        </w:r>
                      </w:p>
                      <w:p w14:paraId="1FCF2471" w14:textId="77777777" w:rsidR="00436AA9" w:rsidRDefault="00436AA9" w:rsidP="0047487D">
                        <w:pPr>
                          <w:pStyle w:val="1f5"/>
                        </w:pPr>
                        <w:r>
                          <w:rPr>
                            <w:sz w:val="22"/>
                          </w:rPr>
                          <w:t xml:space="preserve">Системы </w:t>
                        </w:r>
                        <w:r w:rsidRPr="00655BC5">
                          <w:rPr>
                            <w:sz w:val="22"/>
                          </w:rPr>
                          <w:t>ТОи</w:t>
                        </w:r>
                        <w:r>
                          <w:rPr>
                            <w:sz w:val="22"/>
                          </w:rPr>
                          <w:t>Р</w:t>
                        </w:r>
                      </w:p>
                    </w:txbxContent>
                  </v:textbox>
                </v:rect>
                <v:rect id="Прямоугольник 39" o:spid="_x0000_s1032" style="position:absolute;left:14926;top:28172;width:14539;height:6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" fillcolor="white [3212]" strokecolor="black [3200]" strokeweight="2pt">
                  <v:textbox>
                    <w:txbxContent>
                      <w:p w14:paraId="1FBA989D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rFonts w:eastAsiaTheme="minorHAnsi"/>
                            <w:szCs w:val="22"/>
                            <w:lang w:eastAsia="en-US"/>
                          </w:rPr>
                        </w:pPr>
                        <w:r>
                          <w:rPr>
                            <w:rFonts w:eastAsiaTheme="minorHAnsi"/>
                            <w:szCs w:val="22"/>
                            <w:lang w:eastAsia="en-US"/>
                          </w:rPr>
                          <w:t>АСУР ХСИД</w:t>
                        </w:r>
                      </w:p>
                      <w:p w14:paraId="547D7090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rFonts w:eastAsiaTheme="minorHAnsi"/>
                            <w:szCs w:val="22"/>
                            <w:lang w:eastAsia="en-US"/>
                          </w:rPr>
                          <w:t>АСКИД (</w:t>
                        </w:r>
                        <w:r w:rsidRPr="004A31D3">
                          <w:rPr>
                            <w:rFonts w:eastAsiaTheme="minorHAnsi"/>
                            <w:szCs w:val="22"/>
                            <w:lang w:eastAsia="en-US"/>
                          </w:rPr>
                          <w:t>АСИ</w:t>
                        </w:r>
                        <w:r>
                          <w:rPr>
                            <w:rFonts w:eastAsiaTheme="minorHAnsi"/>
                            <w:szCs w:val="22"/>
                            <w:lang w:eastAsia="en-US"/>
                          </w:rPr>
                          <w:t xml:space="preserve">П), </w:t>
                        </w:r>
                        <w:r w:rsidRPr="004A31D3">
                          <w:rPr>
                            <w:rFonts w:eastAsiaTheme="minorHAnsi"/>
                            <w:i/>
                            <w:sz w:val="18"/>
                            <w:szCs w:val="22"/>
                            <w:lang w:eastAsia="en-US"/>
                          </w:rPr>
                          <w:t>(</w:t>
                        </w:r>
                        <w:r>
                          <w:rPr>
                            <w:rFonts w:eastAsiaTheme="minorHAnsi"/>
                            <w:i/>
                            <w:sz w:val="18"/>
                            <w:szCs w:val="22"/>
                            <w:lang w:eastAsia="en-US"/>
                          </w:rPr>
                          <w:t>Программа ТПиР)</w:t>
                        </w:r>
                      </w:p>
                    </w:txbxContent>
                  </v:textbox>
                </v:rect>
                <v:rect id="Прямоугольник 46" o:spid="_x0000_s1033" style="position:absolute;left:15010;top:12965;width:14453;height:9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" fillcolor="#bfbfbf [2412]" strokecolor="black [3200]" strokeweight="2pt">
                  <v:stroke dashstyle="longDashDot"/>
                  <v:textbox>
                    <w:txbxContent>
                      <w:p w14:paraId="15746B93" w14:textId="77777777" w:rsidR="00436AA9" w:rsidRPr="005A4DD5" w:rsidRDefault="00436AA9" w:rsidP="0047487D">
                        <w:pPr>
                          <w:pStyle w:val="1f5"/>
                          <w:rPr>
                            <w:b/>
                            <w:sz w:val="15"/>
                            <w:szCs w:val="15"/>
                          </w:rPr>
                        </w:pPr>
                        <w:r>
                          <w:rPr>
                            <w:b/>
                            <w:sz w:val="15"/>
                            <w:szCs w:val="15"/>
                          </w:rPr>
                          <w:t>Разрабатываемый ф</w:t>
                        </w:r>
                        <w:r w:rsidRPr="005A4DD5">
                          <w:rPr>
                            <w:b/>
                            <w:sz w:val="15"/>
                            <w:szCs w:val="15"/>
                          </w:rPr>
                          <w:t xml:space="preserve">ункционал </w:t>
                        </w:r>
                        <w:r>
                          <w:rPr>
                            <w:b/>
                            <w:sz w:val="15"/>
                            <w:szCs w:val="15"/>
                          </w:rPr>
                          <w:t>формирования</w:t>
                        </w:r>
                        <w:r w:rsidRPr="005A4DD5">
                          <w:rPr>
                            <w:b/>
                            <w:sz w:val="15"/>
                            <w:szCs w:val="15"/>
                          </w:rPr>
                          <w:t xml:space="preserve"> </w:t>
                        </w:r>
                        <w:r>
                          <w:rPr>
                            <w:b/>
                            <w:sz w:val="15"/>
                            <w:szCs w:val="15"/>
                          </w:rPr>
                          <w:t xml:space="preserve">инвестиционных заявок в </w:t>
                        </w:r>
                        <w:r w:rsidRPr="005A4DD5">
                          <w:rPr>
                            <w:b/>
                            <w:sz w:val="15"/>
                            <w:szCs w:val="15"/>
                          </w:rPr>
                          <w:t xml:space="preserve">ТПиР и </w:t>
                        </w:r>
                      </w:p>
                      <w:p w14:paraId="2E4FAAF7" w14:textId="77777777" w:rsidR="00436AA9" w:rsidRPr="00A53230" w:rsidRDefault="00436AA9" w:rsidP="0047487D">
                        <w:pPr>
                          <w:pStyle w:val="1f5"/>
                          <w:rPr>
                            <w:b/>
                            <w:i/>
                            <w:sz w:val="15"/>
                            <w:szCs w:val="15"/>
                            <w:lang w:val="en-US"/>
                          </w:rPr>
                        </w:pPr>
                        <w:r w:rsidRPr="005A4DD5">
                          <w:rPr>
                            <w:b/>
                            <w:sz w:val="15"/>
                            <w:szCs w:val="15"/>
                          </w:rPr>
                          <w:t>формирования план</w:t>
                        </w:r>
                        <w:r>
                          <w:rPr>
                            <w:b/>
                            <w:sz w:val="15"/>
                            <w:szCs w:val="15"/>
                          </w:rPr>
                          <w:t>а</w:t>
                        </w:r>
                        <w:r w:rsidRPr="005A4DD5">
                          <w:rPr>
                            <w:b/>
                            <w:sz w:val="15"/>
                            <w:szCs w:val="15"/>
                          </w:rPr>
                          <w:t>-графика во</w:t>
                        </w:r>
                        <w:r>
                          <w:rPr>
                            <w:b/>
                            <w:sz w:val="15"/>
                            <w:szCs w:val="15"/>
                          </w:rPr>
                          <w:t>здействий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55" o:spid="_x0000_s1034" type="#_x0000_t202" style="position:absolute;left:5448;top:38321;width:14612;height:38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" filled="f" stroked="f" strokeweight=".5pt">
                  <v:textbox>
                    <w:txbxContent>
                      <w:p w14:paraId="6184CA9A" w14:textId="77777777" w:rsidR="00436AA9" w:rsidRDefault="00436AA9" w:rsidP="0047487D">
                        <w:pPr>
                          <w:pStyle w:val="1f5"/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Создаваемый функционал</w:t>
                        </w:r>
                      </w:p>
                      <w:p w14:paraId="3E5D733A" w14:textId="77777777" w:rsidR="00436AA9" w:rsidRPr="003B2393" w:rsidRDefault="00436AA9" w:rsidP="0047487D">
                        <w:pPr>
                          <w:pStyle w:val="1f5"/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в рамках данного проекта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64" o:spid="_x0000_s1035" type="#_x0000_t32" style="position:absolute;left:22294;top:8157;width:0;height:45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" strokecolor="#4579b8 [3044]">
                  <v:stroke endarrow="open"/>
                </v:shape>
                <v:shape id="Прямая со стрелкой 66" o:spid="_x0000_s1036" type="#_x0000_t32" style="position:absolute;left:22779;top:22120;width:0;height:60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" strokecolor="#4579b8 [3044]">
                  <v:stroke endarrow="open"/>
                </v:shape>
                <v:shape id="Прямая со стрелкой 67" o:spid="_x0000_s1037" type="#_x0000_t32" style="position:absolute;left:20880;top:22120;width:0;height:60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" strokecolor="#4579b8 [3044]">
                  <v:stroke endarrow="open"/>
                </v:shape>
                <v:shape id="Надпись 120" o:spid="_x0000_s1038" type="#_x0000_t202" style="position:absolute;left:13443;top:8153;width:2057;height:24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" filled="f" stroked="f" strokeweight=".5pt">
                  <v:textbox>
                    <w:txbxContent>
                      <w:p w14:paraId="65103CF9" w14:textId="77777777" w:rsidR="00436AA9" w:rsidRPr="00704A28" w:rsidRDefault="00436AA9" w:rsidP="0047487D">
                        <w:pPr>
                          <w:pStyle w:val="affff6"/>
                          <w:spacing w:before="0" w:after="0" w:line="276" w:lineRule="auto"/>
                          <w:rPr>
                            <w:sz w:val="14"/>
                            <w:szCs w:val="14"/>
                          </w:rPr>
                        </w:pPr>
                        <w:r w:rsidRPr="00704A28">
                          <w:rPr>
                            <w:rFonts w:eastAsia="Calibri"/>
                            <w:i/>
                            <w:iCs/>
                            <w:sz w:val="14"/>
                            <w:szCs w:val="1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Надпись 120" o:spid="_x0000_s1039" type="#_x0000_t202" style="position:absolute;left:29756;top:8642;width:8230;height:56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" filled="f" stroked="f" strokeweight=".5pt">
                  <v:textbox>
                    <w:txbxContent>
                      <w:p w14:paraId="0A6A3E56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</w:rPr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>Предложения по</w:t>
                        </w:r>
                      </w:p>
                      <w:p w14:paraId="28E60CD6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</w:rPr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 xml:space="preserve">корректировке </w:t>
                        </w:r>
                      </w:p>
                      <w:p w14:paraId="1C872BEF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</w:rPr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>плана ТОиР</w:t>
                        </w:r>
                      </w:p>
                    </w:txbxContent>
                  </v:textbox>
                </v:shape>
                <v:shape id="Надпись 120" o:spid="_x0000_s1040" type="#_x0000_t202" style="position:absolute;left:22098;top:25609;width:11855;height:296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" filled="f" stroked="f" strokeweight=".5pt">
                  <v:textbox>
                    <w:txbxContent>
                      <w:p w14:paraId="79912034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2"/>
                            <w:szCs w:val="12"/>
                          </w:rPr>
                        </w:pP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>план/факт сроков</w:t>
                        </w: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, </w:t>
                        </w:r>
                      </w:p>
                      <w:p w14:paraId="4F8D6EB0" w14:textId="77777777" w:rsidR="00436AA9" w:rsidRPr="005A4DD5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объемов и </w:t>
                        </w: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>стоимост</w:t>
                        </w: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>и</w:t>
                        </w: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 </w:t>
                        </w: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>замены</w:t>
                        </w:r>
                      </w:p>
                    </w:txbxContent>
                  </v:textbox>
                </v:shape>
                <v:shape id="Надпись 120" o:spid="_x0000_s1041" type="#_x0000_t202" style="position:absolute;left:10909;top:22910;width:10122;height:39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" filled="f" stroked="f" strokeweight=".5pt">
                  <v:textbox>
                    <w:txbxContent>
                      <w:p w14:paraId="400D1557" w14:textId="77777777" w:rsidR="00436AA9" w:rsidRPr="005A4DD5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инвест. заявки в ТПиР, </w:t>
                        </w: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 </w:t>
                        </w:r>
                      </w:p>
                      <w:p w14:paraId="50F886D7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>данные для о</w:t>
                        </w:r>
                        <w:r w:rsidRPr="005A4DD5">
                          <w:rPr>
                            <w:i/>
                            <w:iCs/>
                            <w:sz w:val="12"/>
                            <w:szCs w:val="12"/>
                          </w:rPr>
                          <w:t>боснования</w:t>
                        </w: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>,</w:t>
                        </w:r>
                      </w:p>
                      <w:p w14:paraId="6959D6F2" w14:textId="77777777" w:rsidR="00436AA9" w:rsidRPr="005A4DD5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 в т.ч.ИТС инвест.заявки</w:t>
                        </w:r>
                      </w:p>
                    </w:txbxContent>
                  </v:textbox>
                </v:shape>
                <v:shape id="Прямая со стрелкой 2" o:spid="_x0000_s1042" type="#_x0000_t32" style="position:absolute;left:29881;top:14289;width:93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" strokecolor="#4579b8 [3044]">
                  <v:stroke endarrow="open"/>
                </v:shape>
                <v:shape id="Прямая со стрелкой 4" o:spid="_x0000_s1043" type="#_x0000_t32" style="position:absolute;left:29759;top:20696;width:9505;height: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" strokecolor="#4579b8 [3044]">
                  <v:stroke endarrow="open"/>
                </v:shape>
                <v:shape id="Надпись 120" o:spid="_x0000_s1044" type="#_x0000_t202" style="position:absolute;left:28264;top:20732;width:12611;height:40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" filled="f" stroked="f" strokeweight=".5pt">
                  <v:textbox>
                    <w:txbxContent>
                      <w:p w14:paraId="7E00E850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>Приоритезированные</w:t>
                        </w:r>
                      </w:p>
                      <w:p w14:paraId="03DD3994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2"/>
                            <w:szCs w:val="12"/>
                          </w:rPr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>предложения в ТПиР с</w:t>
                        </w:r>
                      </w:p>
                      <w:p w14:paraId="58F6A7A0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sz w:val="12"/>
                            <w:szCs w:val="12"/>
                          </w:rPr>
                          <w:t xml:space="preserve"> учетом ИТС, план-график ТОиР </w:t>
                        </w:r>
                      </w:p>
                    </w:txbxContent>
                  </v:textbox>
                </v:shape>
                <v:rect id="Прямоугольник 42" o:spid="_x0000_s1045" style="position:absolute;left:2452;top:39318;width:2999;height:1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" fillcolor="#bfbfbf [2412]" strokecolor="black [3200]" strokeweight="2pt">
                  <v:stroke dashstyle="longDashDot"/>
                  <v:textbox>
                    <w:txbxContent>
                      <w:p w14:paraId="7A6E402F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</w:p>
                    </w:txbxContent>
                  </v:textbox>
                </v:rect>
                <v:rect id="Прямоугольник 54" o:spid="_x0000_s1046" style="position:absolute;left:2269;top:42768;width:3437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" fillcolor="#4f81bd [3204]" strokecolor="#243f60 [1604]" strokeweight="2pt">
                  <v:fill opacity="24158f"/>
                  <v:stroke dashstyle="dashDot"/>
                </v:rect>
                <v:rect id="Прямоугольник 45" o:spid="_x0000_s1047" style="position:absolute;left:29973;top:38861;width:3658;height:1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" fillcolor="#ddd8c2 [2894]" strokecolor="black [3200]" strokeweight="2pt">
                  <v:stroke dashstyle="longDashDot"/>
                  <v:textbox>
                    <w:txbxContent>
                      <w:p w14:paraId="309B16EC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</w:p>
                    </w:txbxContent>
                  </v:textbox>
                </v:rect>
                <v:shape id="Надпись 155" o:spid="_x0000_s1048" type="#_x0000_t202" style="position:absolute;left:34760;top:37858;width:14757;height:38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" filled="f" stroked="f" strokeweight=".5pt">
                  <v:textbox>
                    <w:txbxContent>
                      <w:p w14:paraId="37011801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Создаваемый функционал</w:t>
                        </w:r>
                      </w:p>
                      <w:p w14:paraId="4002C28B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 xml:space="preserve"> в рамках других проектов</w:t>
                        </w:r>
                      </w:p>
                    </w:txbxContent>
                  </v:textbox>
                </v:shape>
                <v:shape id="Надпись 155" o:spid="_x0000_s1049" type="#_x0000_t202" style="position:absolute;left:5702;top:41877;width:19006;height:384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" filled="f" stroked="f" strokeweight=".5pt">
                  <v:textbox>
                    <w:txbxContent>
                      <w:p w14:paraId="7EB6A69C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 xml:space="preserve">Область взаимосвязи создаваемого </w:t>
                        </w:r>
                      </w:p>
                      <w:p w14:paraId="4022B099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функционала с другими системами</w:t>
                        </w:r>
                      </w:p>
                    </w:txbxContent>
                  </v:textbox>
                </v:shape>
                <v:shape id="Надпись 120" o:spid="_x0000_s1050" type="#_x0000_t202" style="position:absolute;left:9963;top:8102;width:12071;height:44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" filled="f" stroked="f" strokeweight=".5pt">
                  <v:textbox>
                    <w:txbxContent>
                      <w:p w14:paraId="0DA47DFB" w14:textId="77777777" w:rsidR="00436AA9" w:rsidRPr="002D778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  <w:u w:val="single"/>
                          </w:rPr>
                        </w:pPr>
                        <w:r w:rsidRPr="002D7789">
                          <w:rPr>
                            <w:i/>
                            <w:iCs/>
                            <w:sz w:val="14"/>
                            <w:szCs w:val="14"/>
                            <w:u w:val="single"/>
                          </w:rPr>
                          <w:t>БДО,</w:t>
                        </w:r>
                      </w:p>
                      <w:p w14:paraId="7A81AE6B" w14:textId="77777777" w:rsidR="00436AA9" w:rsidRPr="002D778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  <w:u w:val="single"/>
                          </w:rPr>
                        </w:pPr>
                        <w:r w:rsidRPr="002D7789">
                          <w:rPr>
                            <w:i/>
                            <w:iCs/>
                            <w:sz w:val="14"/>
                            <w:szCs w:val="14"/>
                            <w:u w:val="single"/>
                          </w:rPr>
                          <w:t xml:space="preserve"> данные для формирования</w:t>
                        </w:r>
                      </w:p>
                      <w:p w14:paraId="5C0D2D77" w14:textId="77777777" w:rsidR="00436AA9" w:rsidRPr="00243282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 w:rsidRPr="002D7789">
                          <w:rPr>
                            <w:i/>
                            <w:iCs/>
                            <w:sz w:val="14"/>
                            <w:szCs w:val="14"/>
                            <w:u w:val="single"/>
                          </w:rPr>
                          <w:t xml:space="preserve"> ИЗ и обоснования ИЗ</w:t>
                        </w:r>
                      </w:p>
                    </w:txbxContent>
                  </v:textbox>
                </v:shape>
                <v:rect id="Прямоугольник 34" o:spid="_x0000_s1051" style="position:absolute;left:30289;top:30537;width:24486;height:5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" fillcolor="#fabf8f [1945]" strokecolor="black [3200]" strokeweight="2pt">
                  <v:textbox>
                    <w:txbxContent>
                      <w:p w14:paraId="1755E57D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</w:pPr>
                        <w:r>
                          <w:rPr>
                            <w:rFonts w:eastAsia="Calibri"/>
                            <w:lang w:val="en-US"/>
                          </w:rPr>
                          <w:t>SAP BI</w:t>
                        </w:r>
                      </w:p>
                    </w:txbxContent>
                  </v:textbox>
                </v:rect>
                <v:rect id="Прямоугольник 35" o:spid="_x0000_s1052" style="position:absolute;left:38338;top:31321;width:14446;height:3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" fillcolor="#bfbfbf [2412]" strokecolor="black [3200]" strokeweight="2pt">
                  <v:stroke dashstyle="longDashDot"/>
                  <v:textbox>
                    <w:txbxContent>
                      <w:p w14:paraId="39BFC9FF" w14:textId="77777777" w:rsidR="00436AA9" w:rsidRPr="001E5A6C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  <w:sz w:val="15"/>
                            <w:szCs w:val="15"/>
                          </w:rPr>
                          <w:t>График воздействий</w:t>
                        </w:r>
                      </w:p>
                    </w:txbxContent>
                  </v:textbox>
                </v:rect>
                <v:shape id="Прямая со стрелкой 36" o:spid="_x0000_s1053" type="#_x0000_t32" style="position:absolute;left:46499;top:22089;width:0;height:92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" strokecolor="#4579b8 [3044]">
                  <v:stroke endarrow="open"/>
                </v:shape>
                <v:shape id="Прямая со стрелкой 37" o:spid="_x0000_s1054" type="#_x0000_t32" style="position:absolute;left:27429;top:22120;width:15428;height:9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" strokecolor="#4579b8 [3044]">
                  <v:stroke endarrow="open"/>
                </v:shape>
                <v:shape id="Надпись 120" o:spid="_x0000_s1055" type="#_x0000_t202" style="position:absolute;left:46114;top:24447;width:6610;height:42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" filled="f" stroked="f" strokeweight=".5pt">
                  <v:textbox>
                    <w:txbxContent>
                      <w:p w14:paraId="78674B15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</w:rPr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 xml:space="preserve">График </w:t>
                        </w:r>
                      </w:p>
                      <w:p w14:paraId="2DB85C37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  <w:rPr>
                            <w:i/>
                            <w:iCs/>
                            <w:sz w:val="14"/>
                            <w:szCs w:val="14"/>
                          </w:rPr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 xml:space="preserve">воздействий </w:t>
                        </w:r>
                      </w:p>
                      <w:p w14:paraId="14B67FED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>ТОиР</w:t>
                        </w:r>
                      </w:p>
                    </w:txbxContent>
                  </v:textbox>
                </v:shape>
                <v:shape id="Надпись 120" o:spid="_x0000_s1056" type="#_x0000_t202" style="position:absolute;left:37262;top:25609;width:6610;height:42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" filled="f" stroked="f" strokeweight=".5pt">
                  <v:textbox>
                    <w:txbxContent>
                      <w:p w14:paraId="65D49471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 xml:space="preserve">График </w:t>
                        </w:r>
                      </w:p>
                      <w:p w14:paraId="274F9429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 xml:space="preserve">воздействий </w:t>
                        </w:r>
                      </w:p>
                      <w:p w14:paraId="32F3ABF5" w14:textId="77777777" w:rsidR="00436AA9" w:rsidRDefault="00436AA9" w:rsidP="0047487D">
                        <w:pPr>
                          <w:pStyle w:val="affff6"/>
                          <w:spacing w:before="0" w:after="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sz w:val="14"/>
                            <w:szCs w:val="14"/>
                          </w:rPr>
                          <w:t>ТПиР</w:t>
                        </w:r>
                      </w:p>
                    </w:txbxContent>
                  </v:textbox>
                </v:shape>
                <v:line id="Прямая соединительная линия 8" o:spid="_x0000_s1057" style="position:absolute;visibility:visible;mso-wrap-style:square" from="14302,30537" to="29973,30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" strokecolor="black [3213]" strokeweight="2pt">
                  <v:stroke dashstyle="dash"/>
                </v:line>
                <w10:anchorlock/>
              </v:group>
            </w:pict>
          </mc:Fallback>
        </mc:AlternateContent>
      </w:r>
    </w:p>
    <w:p w14:paraId="0FEA5444" w14:textId="77777777" w:rsidR="00AA6582" w:rsidRDefault="00AA6582" w:rsidP="00AA6582">
      <w:pPr>
        <w:spacing w:before="120" w:after="120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</w:t>
      </w:r>
      <w:r w:rsidR="0047487D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. Схема архитектуры решения </w:t>
      </w:r>
    </w:p>
    <w:p w14:paraId="2BAF6F4C" w14:textId="77777777" w:rsidR="004A5E32" w:rsidRPr="007A2B8B" w:rsidRDefault="004A5E32" w:rsidP="00DB3E87">
      <w:pPr>
        <w:rPr>
          <w:rFonts w:ascii="Times New Roman" w:hAnsi="Times New Roman"/>
          <w:sz w:val="24"/>
          <w:lang w:eastAsia="ru-RU"/>
        </w:rPr>
      </w:pPr>
      <w:r w:rsidRPr="00B91AF5">
        <w:rPr>
          <w:rFonts w:ascii="Times New Roman" w:hAnsi="Times New Roman"/>
          <w:sz w:val="24"/>
          <w:lang w:eastAsia="ru-RU"/>
        </w:rPr>
        <w:t xml:space="preserve">В случае, если для достижения надлежащего результата  работ возникнет необходимость в использовании дополнительного программного обеспечения (ПО), отсутствующего у Заказчика, Исполнитель, по согласованию с Заказчиком, приобретает такое ПО за свой счет без изменения объема </w:t>
      </w:r>
      <w:r>
        <w:rPr>
          <w:rFonts w:ascii="Times New Roman" w:hAnsi="Times New Roman"/>
          <w:sz w:val="24"/>
          <w:lang w:eastAsia="ru-RU"/>
        </w:rPr>
        <w:t xml:space="preserve">и стоимости </w:t>
      </w:r>
      <w:r w:rsidRPr="00B91AF5">
        <w:rPr>
          <w:rFonts w:ascii="Times New Roman" w:hAnsi="Times New Roman"/>
          <w:sz w:val="24"/>
          <w:lang w:eastAsia="ru-RU"/>
        </w:rPr>
        <w:t xml:space="preserve">работ по Проекту. Дополнительно приобретенное и установленное Исполнителем ПО, становится неотъемлемой частью </w:t>
      </w:r>
      <w:r>
        <w:rPr>
          <w:rFonts w:ascii="Times New Roman" w:hAnsi="Times New Roman"/>
          <w:sz w:val="24"/>
          <w:lang w:eastAsia="ru-RU"/>
        </w:rPr>
        <w:t>Системы</w:t>
      </w:r>
      <w:r w:rsidRPr="00B91AF5">
        <w:rPr>
          <w:rFonts w:ascii="Times New Roman" w:hAnsi="Times New Roman"/>
          <w:sz w:val="24"/>
          <w:lang w:eastAsia="ru-RU"/>
        </w:rPr>
        <w:t>. Документация по установке, настройке и доступу к такому ПО передается Исполнителем Заказчику вместе с результатами работ по Проекту.</w:t>
      </w:r>
    </w:p>
    <w:p w14:paraId="044D921A" w14:textId="77777777" w:rsidR="007266FD" w:rsidRPr="007266FD" w:rsidRDefault="007266FD" w:rsidP="00DB3E87">
      <w:pPr>
        <w:rPr>
          <w:rFonts w:ascii="Times New Roman" w:hAnsi="Times New Roman"/>
          <w:sz w:val="24"/>
          <w:lang w:eastAsia="ru-RU"/>
        </w:rPr>
      </w:pPr>
      <w:r w:rsidRPr="007266FD">
        <w:rPr>
          <w:rFonts w:ascii="Times New Roman" w:hAnsi="Times New Roman"/>
          <w:sz w:val="24"/>
          <w:lang w:eastAsia="ru-RU"/>
        </w:rPr>
        <w:t>В качестве стандарта на рабочих местах пользователей рекомендуется использовать операционн</w:t>
      </w:r>
      <w:r w:rsidR="00476541">
        <w:rPr>
          <w:rFonts w:ascii="Times New Roman" w:hAnsi="Times New Roman"/>
          <w:sz w:val="24"/>
          <w:lang w:eastAsia="ru-RU"/>
        </w:rPr>
        <w:t>ую</w:t>
      </w:r>
      <w:r w:rsidRPr="007266FD">
        <w:rPr>
          <w:rFonts w:ascii="Times New Roman" w:hAnsi="Times New Roman"/>
          <w:sz w:val="24"/>
          <w:lang w:eastAsia="ru-RU"/>
        </w:rPr>
        <w:t xml:space="preserve"> систем</w:t>
      </w:r>
      <w:r w:rsidR="00476541">
        <w:rPr>
          <w:rFonts w:ascii="Times New Roman" w:hAnsi="Times New Roman"/>
          <w:sz w:val="24"/>
          <w:lang w:eastAsia="ru-RU"/>
        </w:rPr>
        <w:t xml:space="preserve">у </w:t>
      </w:r>
      <w:r w:rsidRPr="007266FD">
        <w:rPr>
          <w:rFonts w:ascii="Times New Roman" w:hAnsi="Times New Roman"/>
          <w:sz w:val="24"/>
          <w:lang w:eastAsia="ru-RU"/>
        </w:rPr>
        <w:t xml:space="preserve">MS Windows </w:t>
      </w:r>
      <w:r w:rsidR="00476541">
        <w:rPr>
          <w:rFonts w:ascii="Times New Roman" w:hAnsi="Times New Roman"/>
          <w:sz w:val="24"/>
          <w:lang w:eastAsia="ru-RU"/>
        </w:rPr>
        <w:t xml:space="preserve">версии не ниже </w:t>
      </w:r>
      <w:r w:rsidRPr="007266FD">
        <w:rPr>
          <w:rFonts w:ascii="Times New Roman" w:hAnsi="Times New Roman"/>
          <w:sz w:val="24"/>
          <w:lang w:eastAsia="ru-RU"/>
        </w:rPr>
        <w:t>7 с установленными последними пакетами обновлений и SAP GUI не ниже версии 7.</w:t>
      </w:r>
      <w:r w:rsidR="009C4B12" w:rsidRPr="009C4B12">
        <w:rPr>
          <w:rFonts w:ascii="Times New Roman" w:hAnsi="Times New Roman"/>
          <w:sz w:val="24"/>
          <w:lang w:eastAsia="ru-RU"/>
        </w:rPr>
        <w:t>6</w:t>
      </w:r>
      <w:r w:rsidRPr="007266FD">
        <w:rPr>
          <w:rFonts w:ascii="Times New Roman" w:hAnsi="Times New Roman"/>
          <w:sz w:val="24"/>
          <w:lang w:eastAsia="ru-RU"/>
        </w:rPr>
        <w:t xml:space="preserve">0. Также рекомендуется установить Microsoft Excel, Microsoft Word и Adobe Acrobat Reader для просмотра, анализа и печати </w:t>
      </w:r>
      <w:r w:rsidRPr="007266FD">
        <w:rPr>
          <w:rFonts w:ascii="Times New Roman" w:hAnsi="Times New Roman"/>
          <w:sz w:val="24"/>
          <w:lang w:eastAsia="ru-RU"/>
        </w:rPr>
        <w:lastRenderedPageBreak/>
        <w:t>отчётов и форм первичных учетных документов.</w:t>
      </w:r>
    </w:p>
    <w:p w14:paraId="2EEA9A9B" w14:textId="77777777" w:rsidR="007266FD" w:rsidRPr="007266FD" w:rsidRDefault="007266FD" w:rsidP="00DB3E87">
      <w:pPr>
        <w:rPr>
          <w:rFonts w:ascii="Times New Roman" w:hAnsi="Times New Roman"/>
          <w:sz w:val="24"/>
          <w:lang w:eastAsia="ru-RU"/>
        </w:rPr>
      </w:pPr>
      <w:r w:rsidRPr="007266FD">
        <w:rPr>
          <w:rFonts w:ascii="Times New Roman" w:hAnsi="Times New Roman"/>
          <w:sz w:val="24"/>
          <w:lang w:eastAsia="ru-RU"/>
        </w:rPr>
        <w:t xml:space="preserve">Все работы по приобретению, установке и настройке АРМ </w:t>
      </w:r>
      <w:r w:rsidR="003B6795">
        <w:rPr>
          <w:rFonts w:ascii="Times New Roman" w:hAnsi="Times New Roman"/>
          <w:sz w:val="24"/>
          <w:lang w:eastAsia="ru-RU"/>
        </w:rPr>
        <w:t xml:space="preserve">пользователей </w:t>
      </w:r>
      <w:r w:rsidRPr="007266FD">
        <w:rPr>
          <w:rFonts w:ascii="Times New Roman" w:hAnsi="Times New Roman"/>
          <w:sz w:val="24"/>
          <w:lang w:eastAsia="ru-RU"/>
        </w:rPr>
        <w:t>выполняются силами и за счёт Заказчика.</w:t>
      </w:r>
    </w:p>
    <w:p w14:paraId="7939F7C2" w14:textId="77777777" w:rsidR="007266FD" w:rsidRPr="007266FD" w:rsidRDefault="007266FD" w:rsidP="00DB3E87">
      <w:pPr>
        <w:rPr>
          <w:rFonts w:ascii="Times New Roman" w:hAnsi="Times New Roman"/>
          <w:sz w:val="24"/>
          <w:lang w:eastAsia="ru-RU"/>
        </w:rPr>
      </w:pPr>
      <w:r w:rsidRPr="007266FD">
        <w:rPr>
          <w:rFonts w:ascii="Times New Roman" w:hAnsi="Times New Roman"/>
          <w:sz w:val="24"/>
          <w:lang w:eastAsia="ru-RU"/>
        </w:rPr>
        <w:t xml:space="preserve">При автоматизации должна обеспечиваться корректная обработка ситуаций, когда несколько пользователей одновременно выполняют изменения одних и тех же данных.  </w:t>
      </w:r>
    </w:p>
    <w:p w14:paraId="3FE2CA4F" w14:textId="77777777" w:rsidR="007266FD" w:rsidRPr="007266FD" w:rsidRDefault="007266FD" w:rsidP="00DB3E87">
      <w:pPr>
        <w:rPr>
          <w:rFonts w:ascii="Times New Roman" w:hAnsi="Times New Roman"/>
          <w:sz w:val="24"/>
          <w:lang w:eastAsia="ru-RU"/>
        </w:rPr>
      </w:pPr>
      <w:r w:rsidRPr="007266FD">
        <w:rPr>
          <w:rFonts w:ascii="Times New Roman" w:hAnsi="Times New Roman"/>
          <w:sz w:val="24"/>
          <w:lang w:eastAsia="ru-RU"/>
        </w:rPr>
        <w:t xml:space="preserve">Разрабатываемая </w:t>
      </w:r>
      <w:r w:rsidR="00D0042E">
        <w:rPr>
          <w:rFonts w:ascii="Times New Roman" w:hAnsi="Times New Roman"/>
          <w:sz w:val="24"/>
          <w:lang w:eastAsia="ru-RU"/>
        </w:rPr>
        <w:t>Система</w:t>
      </w:r>
      <w:r w:rsidRPr="007266FD">
        <w:rPr>
          <w:rFonts w:ascii="Times New Roman" w:hAnsi="Times New Roman"/>
          <w:sz w:val="24"/>
          <w:lang w:eastAsia="ru-RU"/>
        </w:rPr>
        <w:t xml:space="preserve"> должна допускать следующую модернизацию:</w:t>
      </w:r>
    </w:p>
    <w:p w14:paraId="7A7803D9" w14:textId="77777777" w:rsidR="007266FD" w:rsidRPr="001D7EB1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1D7EB1">
        <w:rPr>
          <w:rFonts w:ascii="Times New Roman" w:hAnsi="Times New Roman"/>
          <w:sz w:val="24"/>
        </w:rPr>
        <w:t>Развитие сетевого оборудования и архитектуры вычислительных сетей.</w:t>
      </w:r>
    </w:p>
    <w:p w14:paraId="6938A326" w14:textId="77777777" w:rsidR="007266FD" w:rsidRPr="001D7EB1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1D7EB1">
        <w:rPr>
          <w:rFonts w:ascii="Times New Roman" w:hAnsi="Times New Roman"/>
          <w:sz w:val="24"/>
        </w:rPr>
        <w:t>Замену персональных компьютеров.</w:t>
      </w:r>
    </w:p>
    <w:p w14:paraId="3CD7EACE" w14:textId="77777777" w:rsidR="007266FD" w:rsidRPr="001D7EB1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1D7EB1">
        <w:rPr>
          <w:rFonts w:ascii="Times New Roman" w:hAnsi="Times New Roman"/>
          <w:sz w:val="24"/>
        </w:rPr>
        <w:t>Обновление версий системы.</w:t>
      </w:r>
    </w:p>
    <w:p w14:paraId="4257C04B" w14:textId="77777777" w:rsidR="007266FD" w:rsidRPr="001D7EB1" w:rsidRDefault="007266FD" w:rsidP="009B4370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1D7EB1">
        <w:rPr>
          <w:rFonts w:ascii="Times New Roman" w:hAnsi="Times New Roman"/>
          <w:sz w:val="24"/>
        </w:rPr>
        <w:t>Расширение функциональности системы.</w:t>
      </w:r>
    </w:p>
    <w:p w14:paraId="3B78E6D2" w14:textId="77777777" w:rsidR="00E74218" w:rsidRPr="00D61937" w:rsidRDefault="00E74218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445" w:name="_Toc384283215"/>
      <w:bookmarkStart w:id="446" w:name="_Toc384285114"/>
      <w:bookmarkStart w:id="447" w:name="_Toc335906508"/>
      <w:bookmarkStart w:id="448" w:name="_Toc335911049"/>
      <w:bookmarkStart w:id="449" w:name="_Toc335911317"/>
      <w:bookmarkStart w:id="450" w:name="_Toc335911585"/>
      <w:bookmarkStart w:id="451" w:name="_Toc335906509"/>
      <w:bookmarkStart w:id="452" w:name="_Toc335911050"/>
      <w:bookmarkStart w:id="453" w:name="_Toc335911318"/>
      <w:bookmarkStart w:id="454" w:name="_Toc335911586"/>
      <w:bookmarkStart w:id="455" w:name="_Toc335906510"/>
      <w:bookmarkStart w:id="456" w:name="_Toc335911051"/>
      <w:bookmarkStart w:id="457" w:name="_Toc335911319"/>
      <w:bookmarkStart w:id="458" w:name="_Toc335911587"/>
      <w:bookmarkStart w:id="459" w:name="_Toc335906511"/>
      <w:bookmarkStart w:id="460" w:name="_Toc335911052"/>
      <w:bookmarkStart w:id="461" w:name="_Toc335911320"/>
      <w:bookmarkStart w:id="462" w:name="_Toc335911588"/>
      <w:bookmarkStart w:id="463" w:name="_Toc335906512"/>
      <w:bookmarkStart w:id="464" w:name="_Toc335911053"/>
      <w:bookmarkStart w:id="465" w:name="_Toc335911321"/>
      <w:bookmarkStart w:id="466" w:name="_Toc335911589"/>
      <w:bookmarkStart w:id="467" w:name="_Toc173234771"/>
      <w:bookmarkStart w:id="468" w:name="_Toc173235186"/>
      <w:bookmarkStart w:id="469" w:name="_Toc173235602"/>
      <w:bookmarkStart w:id="470" w:name="_Toc173236019"/>
      <w:bookmarkStart w:id="471" w:name="_Toc173240576"/>
      <w:bookmarkStart w:id="472" w:name="_Toc173242463"/>
      <w:bookmarkStart w:id="473" w:name="_Toc173242889"/>
      <w:bookmarkStart w:id="474" w:name="_Toc173297688"/>
      <w:bookmarkStart w:id="475" w:name="_Toc173234772"/>
      <w:bookmarkStart w:id="476" w:name="_Toc173235187"/>
      <w:bookmarkStart w:id="477" w:name="_Toc173235603"/>
      <w:bookmarkStart w:id="478" w:name="_Toc173236020"/>
      <w:bookmarkStart w:id="479" w:name="_Toc173240577"/>
      <w:bookmarkStart w:id="480" w:name="_Toc173242464"/>
      <w:bookmarkStart w:id="481" w:name="_Toc173242890"/>
      <w:bookmarkStart w:id="482" w:name="_Toc173297689"/>
      <w:bookmarkStart w:id="483" w:name="_Toc173234773"/>
      <w:bookmarkStart w:id="484" w:name="_Toc173235188"/>
      <w:bookmarkStart w:id="485" w:name="_Toc173235604"/>
      <w:bookmarkStart w:id="486" w:name="_Toc173236021"/>
      <w:bookmarkStart w:id="487" w:name="_Toc173240578"/>
      <w:bookmarkStart w:id="488" w:name="_Toc173242465"/>
      <w:bookmarkStart w:id="489" w:name="_Toc173242891"/>
      <w:bookmarkStart w:id="490" w:name="_Toc173297690"/>
      <w:bookmarkStart w:id="491" w:name="_Toc173234774"/>
      <w:bookmarkStart w:id="492" w:name="_Toc173235189"/>
      <w:bookmarkStart w:id="493" w:name="_Toc173235605"/>
      <w:bookmarkStart w:id="494" w:name="_Toc173236022"/>
      <w:bookmarkStart w:id="495" w:name="_Toc173240579"/>
      <w:bookmarkStart w:id="496" w:name="_Toc173242466"/>
      <w:bookmarkStart w:id="497" w:name="_Toc173242892"/>
      <w:bookmarkStart w:id="498" w:name="_Toc173297691"/>
      <w:bookmarkStart w:id="499" w:name="_Toc335906513"/>
      <w:bookmarkStart w:id="500" w:name="_Toc335911054"/>
      <w:bookmarkStart w:id="501" w:name="_Toc335911322"/>
      <w:bookmarkStart w:id="502" w:name="_Toc335911590"/>
      <w:bookmarkStart w:id="503" w:name="_Toc384285117"/>
      <w:bookmarkStart w:id="504" w:name="_Toc384285118"/>
      <w:bookmarkStart w:id="505" w:name="_Toc384285119"/>
      <w:bookmarkStart w:id="506" w:name="_Toc384285120"/>
      <w:bookmarkStart w:id="507" w:name="_Toc384285121"/>
      <w:bookmarkStart w:id="508" w:name="_Toc384285122"/>
      <w:bookmarkStart w:id="509" w:name="_Toc384285123"/>
      <w:bookmarkStart w:id="510" w:name="_Toc384285124"/>
      <w:bookmarkStart w:id="511" w:name="_Toc384285125"/>
      <w:bookmarkStart w:id="512" w:name="_Toc384285126"/>
      <w:bookmarkStart w:id="513" w:name="_Toc335911058"/>
      <w:bookmarkStart w:id="514" w:name="_Toc335911326"/>
      <w:bookmarkStart w:id="515" w:name="_Toc335911594"/>
      <w:bookmarkStart w:id="516" w:name="_Toc335911059"/>
      <w:bookmarkStart w:id="517" w:name="_Toc335911327"/>
      <w:bookmarkStart w:id="518" w:name="_Toc335911595"/>
      <w:bookmarkStart w:id="519" w:name="_Toc335911060"/>
      <w:bookmarkStart w:id="520" w:name="_Toc335911328"/>
      <w:bookmarkStart w:id="521" w:name="_Toc335911596"/>
      <w:bookmarkStart w:id="522" w:name="_Toc335911062"/>
      <w:bookmarkStart w:id="523" w:name="_Toc335911330"/>
      <w:bookmarkStart w:id="524" w:name="_Toc335911598"/>
      <w:bookmarkStart w:id="525" w:name="_Toc335911063"/>
      <w:bookmarkStart w:id="526" w:name="_Toc335911331"/>
      <w:bookmarkStart w:id="527" w:name="_Toc335911599"/>
      <w:bookmarkStart w:id="528" w:name="_Toc335911095"/>
      <w:bookmarkStart w:id="529" w:name="_Toc335911363"/>
      <w:bookmarkStart w:id="530" w:name="_Toc335911631"/>
      <w:bookmarkStart w:id="531" w:name="_Toc335911096"/>
      <w:bookmarkStart w:id="532" w:name="_Toc335911364"/>
      <w:bookmarkStart w:id="533" w:name="_Toc335911632"/>
      <w:bookmarkStart w:id="534" w:name="_Toc335911097"/>
      <w:bookmarkStart w:id="535" w:name="_Toc335911365"/>
      <w:bookmarkStart w:id="536" w:name="_Toc335911633"/>
      <w:bookmarkStart w:id="537" w:name="_Toc335911098"/>
      <w:bookmarkStart w:id="538" w:name="_Toc335911366"/>
      <w:bookmarkStart w:id="539" w:name="_Toc335911634"/>
      <w:bookmarkStart w:id="540" w:name="_Toc335911103"/>
      <w:bookmarkStart w:id="541" w:name="_Toc335911371"/>
      <w:bookmarkStart w:id="542" w:name="_Toc335911639"/>
      <w:bookmarkStart w:id="543" w:name="_Toc335911107"/>
      <w:bookmarkStart w:id="544" w:name="_Toc335911375"/>
      <w:bookmarkStart w:id="545" w:name="_Toc335911643"/>
      <w:bookmarkStart w:id="546" w:name="_Toc179092938"/>
      <w:bookmarkStart w:id="547" w:name="_Toc179099539"/>
      <w:bookmarkStart w:id="548" w:name="_Toc216159011"/>
      <w:bookmarkStart w:id="549" w:name="_Toc21796667"/>
      <w:bookmarkEnd w:id="300"/>
      <w:bookmarkEnd w:id="301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r w:rsidRPr="00D61937">
        <w:rPr>
          <w:rFonts w:ascii="Times New Roman" w:hAnsi="Times New Roman" w:cs="Times New Roman"/>
        </w:rPr>
        <w:t>Требования к способам и средствам связи между компо</w:t>
      </w:r>
      <w:r w:rsidR="00F94371" w:rsidRPr="00D61937">
        <w:rPr>
          <w:rFonts w:ascii="Times New Roman" w:hAnsi="Times New Roman" w:cs="Times New Roman"/>
        </w:rPr>
        <w:t>нентами И</w:t>
      </w:r>
      <w:r w:rsidRPr="00D61937">
        <w:rPr>
          <w:rFonts w:ascii="Times New Roman" w:hAnsi="Times New Roman" w:cs="Times New Roman"/>
        </w:rPr>
        <w:t>С</w:t>
      </w:r>
      <w:bookmarkEnd w:id="546"/>
      <w:bookmarkEnd w:id="547"/>
      <w:bookmarkEnd w:id="548"/>
      <w:bookmarkEnd w:id="549"/>
    </w:p>
    <w:p w14:paraId="283BDD82" w14:textId="77777777" w:rsidR="00482FF0" w:rsidRPr="00DB3E87" w:rsidRDefault="00BC241F" w:rsidP="00DB3E87">
      <w:pPr>
        <w:rPr>
          <w:rFonts w:ascii="Times New Roman" w:hAnsi="Times New Roman"/>
          <w:sz w:val="24"/>
          <w:lang w:eastAsia="ru-RU"/>
        </w:rPr>
      </w:pPr>
      <w:bookmarkStart w:id="550" w:name="_Toc179099543"/>
      <w:bookmarkStart w:id="551" w:name="_Toc216159012"/>
      <w:r w:rsidRPr="00DB3E87">
        <w:rPr>
          <w:rFonts w:ascii="Times New Roman" w:hAnsi="Times New Roman"/>
          <w:sz w:val="24"/>
          <w:lang w:eastAsia="ru-RU"/>
        </w:rPr>
        <w:t xml:space="preserve">При разработке Системы должна быть обеспечена программная интеграция со связанными информационными системами в составе КИСУ (в т.ч. модулями SAP </w:t>
      </w:r>
      <w:r w:rsidR="009C4B12">
        <w:rPr>
          <w:rFonts w:ascii="Times New Roman" w:hAnsi="Times New Roman"/>
          <w:sz w:val="24"/>
          <w:lang w:val="en-US" w:eastAsia="ru-RU"/>
        </w:rPr>
        <w:t>HANA</w:t>
      </w:r>
      <w:r w:rsidRPr="00DB3E87">
        <w:rPr>
          <w:rFonts w:ascii="Times New Roman" w:hAnsi="Times New Roman"/>
          <w:sz w:val="24"/>
          <w:lang w:eastAsia="ru-RU"/>
        </w:rPr>
        <w:t xml:space="preserve">)  без применения ручного экспорта/импорта через внешние файлы. </w:t>
      </w:r>
      <w:r w:rsidR="0031248D" w:rsidRPr="00DB3E87">
        <w:rPr>
          <w:rFonts w:ascii="Times New Roman" w:hAnsi="Times New Roman"/>
          <w:sz w:val="24"/>
          <w:lang w:eastAsia="ru-RU"/>
        </w:rPr>
        <w:t>Интеграция компонент</w:t>
      </w:r>
      <w:r w:rsidR="007266FD" w:rsidRPr="00DB3E87">
        <w:rPr>
          <w:rFonts w:ascii="Times New Roman" w:hAnsi="Times New Roman"/>
          <w:sz w:val="24"/>
          <w:lang w:eastAsia="ru-RU"/>
        </w:rPr>
        <w:t>ов</w:t>
      </w:r>
      <w:r w:rsidR="0031248D" w:rsidRPr="00DB3E87">
        <w:rPr>
          <w:rFonts w:ascii="Times New Roman" w:hAnsi="Times New Roman"/>
          <w:sz w:val="24"/>
          <w:lang w:eastAsia="ru-RU"/>
        </w:rPr>
        <w:t xml:space="preserve"> КИСУ </w:t>
      </w:r>
      <w:r w:rsidR="00D0042E" w:rsidRPr="00DB3E87">
        <w:rPr>
          <w:rFonts w:ascii="Times New Roman" w:hAnsi="Times New Roman"/>
          <w:sz w:val="24"/>
          <w:lang w:eastAsia="ru-RU"/>
        </w:rPr>
        <w:t>ПАО</w:t>
      </w:r>
      <w:r w:rsidR="0031248D" w:rsidRPr="00DB3E87">
        <w:rPr>
          <w:rFonts w:ascii="Times New Roman" w:hAnsi="Times New Roman"/>
          <w:sz w:val="24"/>
          <w:lang w:eastAsia="ru-RU"/>
        </w:rPr>
        <w:t xml:space="preserve"> «ФСК ЕЭС», реализованны</w:t>
      </w:r>
      <w:r w:rsidR="007266FD" w:rsidRPr="00DB3E87">
        <w:rPr>
          <w:rFonts w:ascii="Times New Roman" w:hAnsi="Times New Roman"/>
          <w:sz w:val="24"/>
          <w:lang w:eastAsia="ru-RU"/>
        </w:rPr>
        <w:t>х</w:t>
      </w:r>
      <w:r w:rsidR="0031248D" w:rsidRPr="00DB3E87">
        <w:rPr>
          <w:rFonts w:ascii="Times New Roman" w:hAnsi="Times New Roman"/>
          <w:sz w:val="24"/>
          <w:lang w:eastAsia="ru-RU"/>
        </w:rPr>
        <w:t xml:space="preserve"> на платформе SAP</w:t>
      </w:r>
      <w:r w:rsidR="007266FD" w:rsidRPr="00DB3E87">
        <w:rPr>
          <w:rFonts w:ascii="Times New Roman" w:hAnsi="Times New Roman"/>
          <w:sz w:val="24"/>
          <w:lang w:eastAsia="ru-RU"/>
        </w:rPr>
        <w:t>,</w:t>
      </w:r>
      <w:r w:rsidR="0031248D" w:rsidRPr="00DB3E87">
        <w:rPr>
          <w:rFonts w:ascii="Times New Roman" w:hAnsi="Times New Roman"/>
          <w:sz w:val="24"/>
          <w:lang w:eastAsia="ru-RU"/>
        </w:rPr>
        <w:t xml:space="preserve"> обеспечивается стандартными средствами SAP.</w:t>
      </w:r>
    </w:p>
    <w:p w14:paraId="1BAD8830" w14:textId="77777777" w:rsidR="00BC241F" w:rsidRPr="00DB3E87" w:rsidRDefault="00A01749" w:rsidP="00DB3E87">
      <w:pPr>
        <w:rPr>
          <w:rFonts w:ascii="Times New Roman" w:hAnsi="Times New Roman"/>
          <w:sz w:val="24"/>
          <w:lang w:eastAsia="ru-RU"/>
        </w:rPr>
      </w:pPr>
      <w:r w:rsidRPr="00DB3E87">
        <w:rPr>
          <w:rFonts w:ascii="Times New Roman" w:hAnsi="Times New Roman"/>
          <w:sz w:val="24"/>
          <w:lang w:eastAsia="ru-RU"/>
        </w:rPr>
        <w:t>Обмен данными c внешн</w:t>
      </w:r>
      <w:r w:rsidR="0047487D">
        <w:rPr>
          <w:rFonts w:ascii="Times New Roman" w:hAnsi="Times New Roman"/>
          <w:sz w:val="24"/>
          <w:lang w:eastAsia="ru-RU"/>
        </w:rPr>
        <w:t>ими</w:t>
      </w:r>
      <w:r w:rsidRPr="00DB3E87">
        <w:rPr>
          <w:rFonts w:ascii="Times New Roman" w:hAnsi="Times New Roman"/>
          <w:sz w:val="24"/>
          <w:lang w:eastAsia="ru-RU"/>
        </w:rPr>
        <w:t xml:space="preserve"> по отношению к контуру КИСУ систем</w:t>
      </w:r>
      <w:r w:rsidR="0047487D">
        <w:rPr>
          <w:rFonts w:ascii="Times New Roman" w:hAnsi="Times New Roman"/>
          <w:sz w:val="24"/>
          <w:lang w:eastAsia="ru-RU"/>
        </w:rPr>
        <w:t>ами в рамках проекта не предусмотрена.</w:t>
      </w:r>
      <w:r w:rsidRPr="00DB3E87">
        <w:rPr>
          <w:rFonts w:ascii="Times New Roman" w:hAnsi="Times New Roman"/>
          <w:sz w:val="24"/>
          <w:lang w:eastAsia="ru-RU"/>
        </w:rPr>
        <w:t xml:space="preserve"> </w:t>
      </w:r>
    </w:p>
    <w:p w14:paraId="6B4E699C" w14:textId="77777777" w:rsidR="007266FD" w:rsidRPr="007266FD" w:rsidRDefault="007266FD" w:rsidP="009B4370">
      <w:pPr>
        <w:pStyle w:val="211"/>
        <w:numPr>
          <w:ilvl w:val="0"/>
          <w:numId w:val="32"/>
        </w:numPr>
        <w:rPr>
          <w:rFonts w:ascii="Times New Roman" w:hAnsi="Times New Roman" w:cs="Times New Roman"/>
          <w:iCs/>
        </w:rPr>
      </w:pPr>
      <w:bookmarkStart w:id="552" w:name="_Toc412712694"/>
      <w:bookmarkStart w:id="553" w:name="_Toc21796668"/>
      <w:r w:rsidRPr="007266FD">
        <w:rPr>
          <w:rFonts w:ascii="Times New Roman" w:hAnsi="Times New Roman" w:cs="Times New Roman"/>
        </w:rPr>
        <w:t>Эксплуатационные требования к ИС</w:t>
      </w:r>
      <w:bookmarkEnd w:id="552"/>
      <w:bookmarkEnd w:id="553"/>
    </w:p>
    <w:p w14:paraId="3A366D26" w14:textId="77777777" w:rsidR="000B2337" w:rsidRPr="007266FD" w:rsidRDefault="000B2337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  <w:iCs/>
        </w:rPr>
      </w:pPr>
      <w:bookmarkStart w:id="554" w:name="_Toc21796669"/>
      <w:bookmarkStart w:id="555" w:name="_Toc110677632"/>
      <w:bookmarkStart w:id="556" w:name="_Toc115163467"/>
      <w:bookmarkStart w:id="557" w:name="_Toc132778990"/>
      <w:bookmarkStart w:id="558" w:name="_Toc157587937"/>
      <w:bookmarkStart w:id="559" w:name="_Toc167012810"/>
      <w:bookmarkStart w:id="560" w:name="_Toc179099552"/>
      <w:bookmarkStart w:id="561" w:name="_Toc216159020"/>
      <w:bookmarkEnd w:id="550"/>
      <w:bookmarkEnd w:id="551"/>
      <w:r>
        <w:rPr>
          <w:rFonts w:ascii="Times New Roman" w:hAnsi="Times New Roman" w:cs="Times New Roman"/>
        </w:rPr>
        <w:t>Требования к надежности ИС</w:t>
      </w:r>
      <w:bookmarkEnd w:id="554"/>
    </w:p>
    <w:p w14:paraId="55061ECC" w14:textId="77777777" w:rsidR="000B2337" w:rsidRPr="000B2337" w:rsidRDefault="000B2337" w:rsidP="00DB3E87">
      <w:pPr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Система должна обладать надежностью, обеспечивающей работу пользователей в штатном режиме и оперативное восстановление работоспособности при сбоях</w:t>
      </w:r>
      <w:r w:rsidR="00742FF4">
        <w:rPr>
          <w:rFonts w:ascii="Times New Roman" w:hAnsi="Times New Roman"/>
          <w:sz w:val="24"/>
        </w:rPr>
        <w:t>. Данные требования</w:t>
      </w:r>
      <w:r w:rsidR="00742FF4" w:rsidRPr="00742FF4">
        <w:rPr>
          <w:rFonts w:ascii="Times New Roman" w:hAnsi="Times New Roman"/>
          <w:sz w:val="24"/>
        </w:rPr>
        <w:t xml:space="preserve"> </w:t>
      </w:r>
      <w:r w:rsidR="00742FF4">
        <w:rPr>
          <w:rFonts w:ascii="Times New Roman" w:hAnsi="Times New Roman"/>
          <w:sz w:val="24"/>
        </w:rPr>
        <w:t>соответствуют</w:t>
      </w:r>
      <w:r w:rsidR="00742FF4" w:rsidRPr="000B2337">
        <w:rPr>
          <w:rFonts w:ascii="Times New Roman" w:hAnsi="Times New Roman"/>
          <w:sz w:val="24"/>
        </w:rPr>
        <w:t xml:space="preserve"> требованиям, предъявляемым к функционированию компонентов КИСУ </w:t>
      </w:r>
      <w:r w:rsidR="00D0042E">
        <w:rPr>
          <w:rFonts w:ascii="Times New Roman" w:hAnsi="Times New Roman"/>
          <w:sz w:val="24"/>
        </w:rPr>
        <w:t>ПАО</w:t>
      </w:r>
      <w:r w:rsidR="00742FF4" w:rsidRPr="000B2337">
        <w:rPr>
          <w:rFonts w:ascii="Times New Roman" w:hAnsi="Times New Roman"/>
          <w:sz w:val="24"/>
        </w:rPr>
        <w:t xml:space="preserve"> «ФСК ЕЭС»</w:t>
      </w:r>
      <w:r w:rsidRPr="000B2337">
        <w:rPr>
          <w:rFonts w:ascii="Times New Roman" w:hAnsi="Times New Roman"/>
          <w:sz w:val="24"/>
        </w:rPr>
        <w:t xml:space="preserve">. </w:t>
      </w:r>
      <w:r w:rsidR="00742FF4">
        <w:rPr>
          <w:rFonts w:ascii="Times New Roman" w:hAnsi="Times New Roman"/>
          <w:sz w:val="24"/>
        </w:rPr>
        <w:t>В</w:t>
      </w:r>
      <w:r w:rsidRPr="000B2337">
        <w:rPr>
          <w:rFonts w:ascii="Times New Roman" w:hAnsi="Times New Roman"/>
          <w:sz w:val="24"/>
        </w:rPr>
        <w:t xml:space="preserve"> </w:t>
      </w:r>
      <w:r w:rsidR="00742FF4">
        <w:rPr>
          <w:rFonts w:ascii="Times New Roman" w:hAnsi="Times New Roman"/>
          <w:sz w:val="24"/>
        </w:rPr>
        <w:t xml:space="preserve">целях обеспечения требований к надежности </w:t>
      </w:r>
      <w:r w:rsidR="00E7742E">
        <w:rPr>
          <w:rFonts w:ascii="Times New Roman" w:hAnsi="Times New Roman"/>
          <w:sz w:val="24"/>
        </w:rPr>
        <w:t xml:space="preserve">в </w:t>
      </w:r>
      <w:r w:rsidRPr="000B2337">
        <w:rPr>
          <w:rFonts w:ascii="Times New Roman" w:hAnsi="Times New Roman"/>
          <w:sz w:val="24"/>
        </w:rPr>
        <w:t xml:space="preserve">системах </w:t>
      </w:r>
      <w:r w:rsidR="008436E5">
        <w:rPr>
          <w:rFonts w:ascii="Times New Roman" w:hAnsi="Times New Roman"/>
          <w:sz w:val="24"/>
        </w:rPr>
        <w:t xml:space="preserve">КИСУ </w:t>
      </w:r>
      <w:r w:rsidR="00D0042E">
        <w:rPr>
          <w:rFonts w:ascii="Times New Roman" w:hAnsi="Times New Roman"/>
          <w:sz w:val="24"/>
        </w:rPr>
        <w:t>ПАО</w:t>
      </w:r>
      <w:r w:rsidR="008436E5">
        <w:rPr>
          <w:rFonts w:ascii="Times New Roman" w:hAnsi="Times New Roman"/>
          <w:sz w:val="24"/>
        </w:rPr>
        <w:t xml:space="preserve"> «ФСК ЕЭС»</w:t>
      </w:r>
      <w:r w:rsidR="00E7742E">
        <w:rPr>
          <w:rFonts w:ascii="Times New Roman" w:hAnsi="Times New Roman"/>
          <w:sz w:val="24"/>
        </w:rPr>
        <w:t xml:space="preserve"> обеспечено</w:t>
      </w:r>
      <w:r w:rsidRPr="000B2337">
        <w:rPr>
          <w:rFonts w:ascii="Times New Roman" w:hAnsi="Times New Roman"/>
          <w:sz w:val="24"/>
        </w:rPr>
        <w:t>:</w:t>
      </w:r>
    </w:p>
    <w:p w14:paraId="66D869B3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использование сертифицированного и лицензионного программного обеспечения;</w:t>
      </w:r>
    </w:p>
    <w:p w14:paraId="175BDFF5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контроль целостности данных на уровне СУБД;</w:t>
      </w:r>
    </w:p>
    <w:p w14:paraId="3AAB6B02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сохранение целостности данных в БД при нештатном завершении программы;</w:t>
      </w:r>
    </w:p>
    <w:p w14:paraId="5D34FD9F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сохранение работоспособности программного обеспечения при некорректных действиях пользователя;</w:t>
      </w:r>
    </w:p>
    <w:p w14:paraId="54F2AB0E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автоматическая поддержка данных в непротиворечивом состоянии и стабильная работа ИС при многопользовательском режиме работы.</w:t>
      </w:r>
    </w:p>
    <w:p w14:paraId="7C99204F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наличие средств обеспечения резервного копирования данных. Резервное копирование не треб</w:t>
      </w:r>
      <w:r w:rsidR="008436E5">
        <w:rPr>
          <w:rFonts w:ascii="Times New Roman" w:hAnsi="Times New Roman"/>
          <w:sz w:val="24"/>
        </w:rPr>
        <w:t>ует</w:t>
      </w:r>
      <w:r w:rsidRPr="000B2337">
        <w:rPr>
          <w:rFonts w:ascii="Times New Roman" w:hAnsi="Times New Roman"/>
          <w:sz w:val="24"/>
        </w:rPr>
        <w:t xml:space="preserve"> остановки системы;</w:t>
      </w:r>
    </w:p>
    <w:p w14:paraId="197969F1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проведение профилактических мероприятий и регламентных работ по техническому обслуживанию Системы;</w:t>
      </w:r>
    </w:p>
    <w:p w14:paraId="61E2041C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применение источников бесперебойного питания;</w:t>
      </w:r>
    </w:p>
    <w:p w14:paraId="36C4A3E7" w14:textId="77777777" w:rsidR="000B2337" w:rsidRPr="008436E5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наличие механизмов своевременного оповещения обслуживающего персонала технических и программных средств системы в случае возникновения проблемных ситуаций.</w:t>
      </w:r>
    </w:p>
    <w:p w14:paraId="30D0A6D1" w14:textId="77777777" w:rsidR="000B2337" w:rsidRPr="000B2337" w:rsidRDefault="00B20A6D" w:rsidP="00DB3E8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При реализации </w:t>
      </w:r>
      <w:r w:rsidR="009A2AEA">
        <w:rPr>
          <w:rFonts w:ascii="Times New Roman" w:hAnsi="Times New Roman"/>
          <w:sz w:val="24"/>
        </w:rPr>
        <w:t>Системы</w:t>
      </w:r>
      <w:r w:rsidRPr="000B2337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необходимо учитывать и соблюдать требования к надежности</w:t>
      </w:r>
      <w:r w:rsidR="00742FF4"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sz w:val="24"/>
        </w:rPr>
        <w:t xml:space="preserve"> в рамках которых функционирует КИСУ </w:t>
      </w:r>
      <w:r w:rsidR="00D0042E">
        <w:rPr>
          <w:rFonts w:ascii="Times New Roman" w:hAnsi="Times New Roman"/>
          <w:sz w:val="24"/>
        </w:rPr>
        <w:t>ПАО</w:t>
      </w:r>
      <w:r>
        <w:rPr>
          <w:rFonts w:ascii="Times New Roman" w:hAnsi="Times New Roman"/>
          <w:sz w:val="24"/>
        </w:rPr>
        <w:t xml:space="preserve"> «ФСК ЕЭС»</w:t>
      </w:r>
      <w:r w:rsidR="00E7742E">
        <w:rPr>
          <w:rFonts w:ascii="Times New Roman" w:hAnsi="Times New Roman"/>
          <w:sz w:val="24"/>
        </w:rPr>
        <w:t xml:space="preserve"> </w:t>
      </w:r>
      <w:r w:rsidR="00FF4DD0">
        <w:rPr>
          <w:rFonts w:ascii="Times New Roman" w:hAnsi="Times New Roman"/>
          <w:sz w:val="24"/>
        </w:rPr>
        <w:t xml:space="preserve">в </w:t>
      </w:r>
      <w:r w:rsidR="00E7742E">
        <w:rPr>
          <w:rFonts w:ascii="Times New Roman" w:hAnsi="Times New Roman"/>
          <w:sz w:val="24"/>
        </w:rPr>
        <w:t xml:space="preserve"> которой реализуется ИС</w:t>
      </w:r>
      <w:r w:rsidR="00742FF4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</w:t>
      </w:r>
      <w:r w:rsidR="00742FF4">
        <w:rPr>
          <w:rFonts w:ascii="Times New Roman" w:hAnsi="Times New Roman"/>
          <w:sz w:val="24"/>
        </w:rPr>
        <w:t>И</w:t>
      </w:r>
      <w:r w:rsidR="000B2337" w:rsidRPr="000B2337">
        <w:rPr>
          <w:rFonts w:ascii="Times New Roman" w:hAnsi="Times New Roman"/>
          <w:sz w:val="24"/>
        </w:rPr>
        <w:t xml:space="preserve">зменение </w:t>
      </w:r>
      <w:r w:rsidR="00742FF4">
        <w:rPr>
          <w:rFonts w:ascii="Times New Roman" w:hAnsi="Times New Roman"/>
          <w:sz w:val="24"/>
        </w:rPr>
        <w:t>требований к надежности</w:t>
      </w:r>
      <w:r w:rsidR="00742FF4" w:rsidRPr="000B2337">
        <w:rPr>
          <w:rFonts w:ascii="Times New Roman" w:hAnsi="Times New Roman"/>
          <w:sz w:val="24"/>
        </w:rPr>
        <w:t xml:space="preserve"> </w:t>
      </w:r>
      <w:r w:rsidR="00742FF4">
        <w:rPr>
          <w:rFonts w:ascii="Times New Roman" w:hAnsi="Times New Roman"/>
          <w:sz w:val="24"/>
        </w:rPr>
        <w:t>или реализаци</w:t>
      </w:r>
      <w:r w:rsidR="00E7742E">
        <w:rPr>
          <w:rFonts w:ascii="Times New Roman" w:hAnsi="Times New Roman"/>
          <w:sz w:val="24"/>
        </w:rPr>
        <w:t>я</w:t>
      </w:r>
      <w:r w:rsidR="00742FF4">
        <w:rPr>
          <w:rFonts w:ascii="Times New Roman" w:hAnsi="Times New Roman"/>
          <w:sz w:val="24"/>
        </w:rPr>
        <w:t xml:space="preserve"> дополнительных мер по обеспечению надежности </w:t>
      </w:r>
      <w:r w:rsidR="000B2337" w:rsidRPr="000B2337">
        <w:rPr>
          <w:rFonts w:ascii="Times New Roman" w:hAnsi="Times New Roman"/>
          <w:sz w:val="24"/>
        </w:rPr>
        <w:t xml:space="preserve">в рамках проекта не требуется. </w:t>
      </w:r>
    </w:p>
    <w:p w14:paraId="4F9C67DB" w14:textId="77777777" w:rsidR="00884545" w:rsidRPr="00B63962" w:rsidRDefault="00884545" w:rsidP="00B63962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62" w:name="_Toc384283220"/>
      <w:bookmarkStart w:id="563" w:name="_Toc384285129"/>
      <w:bookmarkStart w:id="564" w:name="_Toc415132971"/>
      <w:bookmarkStart w:id="565" w:name="_Toc464469487"/>
      <w:bookmarkStart w:id="566" w:name="_Toc474752956"/>
      <w:bookmarkStart w:id="567" w:name="_Toc484453597"/>
      <w:bookmarkStart w:id="568" w:name="_Toc21796670"/>
      <w:bookmarkStart w:id="569" w:name="_Toc412712696"/>
      <w:bookmarkEnd w:id="562"/>
      <w:bookmarkEnd w:id="563"/>
      <w:r w:rsidRPr="00B63962">
        <w:rPr>
          <w:rFonts w:ascii="Times New Roman" w:hAnsi="Times New Roman" w:cs="Times New Roman"/>
        </w:rPr>
        <w:lastRenderedPageBreak/>
        <w:t>Требования к режимам функционирования Системы</w:t>
      </w:r>
      <w:bookmarkEnd w:id="564"/>
      <w:bookmarkEnd w:id="565"/>
      <w:bookmarkEnd w:id="566"/>
      <w:bookmarkEnd w:id="567"/>
      <w:bookmarkEnd w:id="568"/>
    </w:p>
    <w:p w14:paraId="3E4924C9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Система должна функционировать круглосуточно: 7 дней в неделю, 24 часа в сутки, единовременный незапланированный простой не должен превышать 1 час.</w:t>
      </w:r>
    </w:p>
    <w:p w14:paraId="1714FFE6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 зависимости от состояния компонентов системы выделяются следующие основные режимы функционирования:</w:t>
      </w:r>
    </w:p>
    <w:p w14:paraId="1BA9DBF8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Штатный режим, при котором решение прикладных задач системы обеспечивается основным набором оборудования системы и все компоненты выполняют все свои функции;</w:t>
      </w:r>
    </w:p>
    <w:p w14:paraId="5E688286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Резервный режим, при котором решение задач обеспечивается резервным для данных задач оборудованием системы, обеспечивая полную функциональность и производительность Системы;</w:t>
      </w:r>
    </w:p>
    <w:p w14:paraId="6A6428D1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Восстановительный режим, при котором осуществляется переход от резервного режима эксплуатации к штатному режиму.</w:t>
      </w:r>
    </w:p>
    <w:p w14:paraId="1F7EC779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 xml:space="preserve">Режим обслуживания. В данном режиме производится выполнение резервного копирования данных системы и/или выполнение профилактических мероприятий. В данном режиме не происходит изменений функциональности и производительности системы, однако, </w:t>
      </w:r>
      <w:r w:rsidR="005962BC" w:rsidRPr="00B63962">
        <w:rPr>
          <w:rFonts w:ascii="Times New Roman" w:hAnsi="Times New Roman"/>
          <w:sz w:val="24"/>
        </w:rPr>
        <w:t>работ</w:t>
      </w:r>
      <w:r w:rsidR="005962BC">
        <w:rPr>
          <w:rFonts w:ascii="Times New Roman" w:hAnsi="Times New Roman"/>
          <w:sz w:val="24"/>
        </w:rPr>
        <w:t>а</w:t>
      </w:r>
      <w:r w:rsidR="005962BC" w:rsidRPr="00B63962">
        <w:rPr>
          <w:rFonts w:ascii="Times New Roman" w:hAnsi="Times New Roman"/>
          <w:sz w:val="24"/>
        </w:rPr>
        <w:t xml:space="preserve"> </w:t>
      </w:r>
      <w:r w:rsidRPr="00B63962">
        <w:rPr>
          <w:rFonts w:ascii="Times New Roman" w:hAnsi="Times New Roman"/>
          <w:sz w:val="24"/>
        </w:rPr>
        <w:t xml:space="preserve">системы </w:t>
      </w:r>
      <w:r w:rsidR="005962BC">
        <w:rPr>
          <w:rFonts w:ascii="Times New Roman" w:hAnsi="Times New Roman"/>
          <w:sz w:val="24"/>
        </w:rPr>
        <w:t>в</w:t>
      </w:r>
      <w:r w:rsidR="005962BC" w:rsidRPr="00B63962">
        <w:rPr>
          <w:rFonts w:ascii="Times New Roman" w:hAnsi="Times New Roman"/>
          <w:sz w:val="24"/>
        </w:rPr>
        <w:t xml:space="preserve"> </w:t>
      </w:r>
      <w:r w:rsidRPr="00B63962">
        <w:rPr>
          <w:rFonts w:ascii="Times New Roman" w:hAnsi="Times New Roman"/>
          <w:sz w:val="24"/>
        </w:rPr>
        <w:t>данном режиме возможна в периоды наименьшей продуктивной нагрузки на Систему.</w:t>
      </w:r>
    </w:p>
    <w:p w14:paraId="5DB735DC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 штатном и резервном режимах функционирования Система должна обеспечивать:</w:t>
      </w:r>
    </w:p>
    <w:p w14:paraId="589A2F02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Непрерывную работу пользователей;</w:t>
      </w:r>
    </w:p>
    <w:p w14:paraId="2E0A43C2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Выполнение всех своих основных функций – хранение, обработка, поиск и доступ к информации с заданными параметрами производительности;</w:t>
      </w:r>
    </w:p>
    <w:p w14:paraId="5AD62FC2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 восстановительном режиме функционирования Система должна обеспечивать:</w:t>
      </w:r>
    </w:p>
    <w:p w14:paraId="65F30DDA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Непрерывную работу пользователей с учетом допустимого снижения производительности, но без ограничения основных пользовательских функций;</w:t>
      </w:r>
    </w:p>
    <w:p w14:paraId="38673F02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Выполнение отдельных ресурсоемких операций по обработке данных.</w:t>
      </w:r>
    </w:p>
    <w:p w14:paraId="6BE90F42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Проведение технического обслуживания, в том числе автоматизированного.</w:t>
      </w:r>
    </w:p>
    <w:p w14:paraId="66FB4784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Общее время функционирования Системы в восстановительном режиме не должно превышать 10% от времени работы в основном режиме  и должно приходиться (за исключением аварийных ситуаций)  на нерабочие часы основного числа пользователей.</w:t>
      </w:r>
    </w:p>
    <w:p w14:paraId="50F38C90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В режиме обслуживания Система должна обеспечивать:</w:t>
      </w:r>
    </w:p>
    <w:p w14:paraId="2A644296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Проведение технического обслуживания, требующего полной или частичной остановки компонентов системы, но не оказывающего существенного негативного влияния на основную работу пользователей.</w:t>
      </w:r>
    </w:p>
    <w:p w14:paraId="635B38E6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Модернизацию аппаратно-программного комплекса;</w:t>
      </w:r>
    </w:p>
    <w:p w14:paraId="3DA2C98A" w14:textId="77777777" w:rsidR="00884545" w:rsidRPr="00B63962" w:rsidRDefault="00884545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Устранение аварийных ситуаций.</w:t>
      </w:r>
    </w:p>
    <w:p w14:paraId="291A81E2" w14:textId="77777777" w:rsidR="00884545" w:rsidRPr="00B63962" w:rsidRDefault="00884545" w:rsidP="00DB3E87">
      <w:pPr>
        <w:rPr>
          <w:rFonts w:ascii="Times New Roman" w:hAnsi="Times New Roman"/>
          <w:sz w:val="24"/>
        </w:rPr>
      </w:pPr>
      <w:r w:rsidRPr="00B63962">
        <w:rPr>
          <w:rFonts w:ascii="Times New Roman" w:hAnsi="Times New Roman"/>
          <w:sz w:val="24"/>
        </w:rPr>
        <w:t>Общее время режима обслуживания Системы не должно превышать двух часов в сутки и должно приходиться на нерабочие часы основного числа пользователей.</w:t>
      </w:r>
    </w:p>
    <w:p w14:paraId="78F59144" w14:textId="77777777" w:rsidR="000B2337" w:rsidRPr="000B2337" w:rsidRDefault="000B2337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70" w:name="_Toc21796671"/>
      <w:r w:rsidRPr="000B2337">
        <w:rPr>
          <w:rFonts w:ascii="Times New Roman" w:hAnsi="Times New Roman" w:cs="Times New Roman"/>
        </w:rPr>
        <w:t>Требования к эргономике и технической эстетике ИС</w:t>
      </w:r>
      <w:bookmarkEnd w:id="569"/>
      <w:bookmarkEnd w:id="570"/>
    </w:p>
    <w:p w14:paraId="7FD2D98E" w14:textId="77777777" w:rsidR="000B2337" w:rsidRPr="000B2337" w:rsidRDefault="000B2337" w:rsidP="00DB3E87">
      <w:pPr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ИС должна отвечать требованиям к эргономике и технической эстетике. Для этого необходимо наличие удобного и интуитивно-понятного интерфейса на всех стадиях ввода, обработки, анализа и передачи информации, позволяющего пользователю свободно ориентироваться в информационном и</w:t>
      </w:r>
      <w:r w:rsidR="00D50280">
        <w:rPr>
          <w:rFonts w:ascii="Times New Roman" w:hAnsi="Times New Roman"/>
          <w:sz w:val="24"/>
        </w:rPr>
        <w:t xml:space="preserve"> функциональном пространстве ИС, а именно:</w:t>
      </w:r>
    </w:p>
    <w:p w14:paraId="56F12687" w14:textId="77777777" w:rsidR="00D50280" w:rsidRPr="00D50280" w:rsidRDefault="00D50280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D50280">
        <w:rPr>
          <w:rFonts w:ascii="Times New Roman" w:hAnsi="Times New Roman"/>
          <w:sz w:val="24"/>
        </w:rPr>
        <w:t>В</w:t>
      </w:r>
      <w:r w:rsidR="000B2337" w:rsidRPr="00D50280">
        <w:rPr>
          <w:rFonts w:ascii="Times New Roman" w:hAnsi="Times New Roman"/>
          <w:sz w:val="24"/>
        </w:rPr>
        <w:t xml:space="preserve">вод данных и команд </w:t>
      </w:r>
      <w:r w:rsidRPr="00D50280">
        <w:rPr>
          <w:rFonts w:ascii="Times New Roman" w:hAnsi="Times New Roman"/>
          <w:sz w:val="24"/>
        </w:rPr>
        <w:t xml:space="preserve">в системе должен осуществляться посредством </w:t>
      </w:r>
      <w:r w:rsidR="000B2337" w:rsidRPr="00D50280">
        <w:rPr>
          <w:rFonts w:ascii="Times New Roman" w:hAnsi="Times New Roman"/>
          <w:sz w:val="24"/>
        </w:rPr>
        <w:t>клавиатур</w:t>
      </w:r>
      <w:r w:rsidRPr="00D50280">
        <w:rPr>
          <w:rFonts w:ascii="Times New Roman" w:hAnsi="Times New Roman"/>
          <w:sz w:val="24"/>
        </w:rPr>
        <w:t>ы или</w:t>
      </w:r>
      <w:r w:rsidR="000B2337" w:rsidRPr="00D50280">
        <w:rPr>
          <w:rFonts w:ascii="Times New Roman" w:hAnsi="Times New Roman"/>
          <w:sz w:val="24"/>
        </w:rPr>
        <w:t>, мыш</w:t>
      </w:r>
      <w:r w:rsidRPr="00D50280">
        <w:rPr>
          <w:rFonts w:ascii="Times New Roman" w:hAnsi="Times New Roman"/>
          <w:sz w:val="24"/>
        </w:rPr>
        <w:t>и,</w:t>
      </w:r>
      <w:r w:rsidR="000B2337" w:rsidRPr="00D50280">
        <w:rPr>
          <w:rFonts w:ascii="Times New Roman" w:hAnsi="Times New Roman"/>
          <w:sz w:val="24"/>
        </w:rPr>
        <w:t xml:space="preserve"> доступа к её функциям </w:t>
      </w:r>
      <w:r w:rsidRPr="00D50280">
        <w:rPr>
          <w:rFonts w:ascii="Times New Roman" w:hAnsi="Times New Roman"/>
          <w:sz w:val="24"/>
        </w:rPr>
        <w:t>должен осуществляться</w:t>
      </w:r>
      <w:r w:rsidR="000B2337" w:rsidRPr="00D50280">
        <w:rPr>
          <w:rFonts w:ascii="Times New Roman" w:hAnsi="Times New Roman"/>
          <w:sz w:val="24"/>
        </w:rPr>
        <w:t xml:space="preserve"> помощью </w:t>
      </w:r>
      <w:r w:rsidRPr="00D50280">
        <w:rPr>
          <w:rFonts w:ascii="Times New Roman" w:hAnsi="Times New Roman"/>
          <w:sz w:val="24"/>
        </w:rPr>
        <w:t xml:space="preserve">пунктов меню или их аналогов - </w:t>
      </w:r>
      <w:r w:rsidR="000B2337" w:rsidRPr="00D50280">
        <w:rPr>
          <w:rFonts w:ascii="Times New Roman" w:hAnsi="Times New Roman"/>
          <w:sz w:val="24"/>
        </w:rPr>
        <w:t xml:space="preserve">икон, «горячих клавиш», меню. </w:t>
      </w:r>
    </w:p>
    <w:p w14:paraId="7C5FF250" w14:textId="77777777" w:rsidR="000B2337" w:rsidRPr="00D50280" w:rsidRDefault="00D50280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D50280">
        <w:rPr>
          <w:rFonts w:ascii="Times New Roman" w:hAnsi="Times New Roman"/>
          <w:sz w:val="24"/>
        </w:rPr>
        <w:t>В</w:t>
      </w:r>
      <w:r w:rsidR="000B2337" w:rsidRPr="00D50280">
        <w:rPr>
          <w:rFonts w:ascii="Times New Roman" w:hAnsi="Times New Roman"/>
          <w:sz w:val="24"/>
        </w:rPr>
        <w:t xml:space="preserve"> системе должна быть учтена возможность перехода и возврат от окна к окну, от </w:t>
      </w:r>
      <w:r w:rsidR="000B2337" w:rsidRPr="00D50280">
        <w:rPr>
          <w:rFonts w:ascii="Times New Roman" w:hAnsi="Times New Roman"/>
          <w:sz w:val="24"/>
        </w:rPr>
        <w:lastRenderedPageBreak/>
        <w:t>режима к режиму, и правильно обрабатывать такие ситуации.</w:t>
      </w:r>
    </w:p>
    <w:p w14:paraId="07DFEF23" w14:textId="77777777" w:rsidR="000B2337" w:rsidRPr="00D50280" w:rsidRDefault="000B2337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D50280">
        <w:rPr>
          <w:rFonts w:ascii="Times New Roman" w:hAnsi="Times New Roman"/>
          <w:sz w:val="24"/>
        </w:rPr>
        <w:t xml:space="preserve">При создании интерфейса должны </w:t>
      </w:r>
      <w:r w:rsidR="00D50280" w:rsidRPr="00D50280">
        <w:rPr>
          <w:rFonts w:ascii="Times New Roman" w:hAnsi="Times New Roman"/>
          <w:sz w:val="24"/>
        </w:rPr>
        <w:t xml:space="preserve">использоваться стандартные средства </w:t>
      </w:r>
      <w:r w:rsidR="00D50280" w:rsidRPr="00D50280">
        <w:rPr>
          <w:rFonts w:ascii="Times New Roman" w:hAnsi="Times New Roman"/>
          <w:sz w:val="24"/>
          <w:lang w:val="en-US"/>
        </w:rPr>
        <w:t>SAP</w:t>
      </w:r>
      <w:r w:rsidR="00D50280" w:rsidRPr="00D50280">
        <w:rPr>
          <w:rFonts w:ascii="Times New Roman" w:hAnsi="Times New Roman"/>
          <w:sz w:val="24"/>
        </w:rPr>
        <w:t xml:space="preserve">, обеспечивающие </w:t>
      </w:r>
      <w:r w:rsidRPr="00D50280">
        <w:rPr>
          <w:rFonts w:ascii="Times New Roman" w:hAnsi="Times New Roman"/>
          <w:sz w:val="24"/>
        </w:rPr>
        <w:t>выполн</w:t>
      </w:r>
      <w:r w:rsidR="00D50280" w:rsidRPr="00D50280">
        <w:rPr>
          <w:rFonts w:ascii="Times New Roman" w:hAnsi="Times New Roman"/>
          <w:sz w:val="24"/>
        </w:rPr>
        <w:t>ение</w:t>
      </w:r>
      <w:r w:rsidRPr="00D50280">
        <w:rPr>
          <w:rFonts w:ascii="Times New Roman" w:hAnsi="Times New Roman"/>
          <w:sz w:val="24"/>
        </w:rPr>
        <w:t xml:space="preserve"> следующи</w:t>
      </w:r>
      <w:r w:rsidR="00D50280" w:rsidRPr="00D50280">
        <w:rPr>
          <w:rFonts w:ascii="Times New Roman" w:hAnsi="Times New Roman"/>
          <w:sz w:val="24"/>
        </w:rPr>
        <w:t>х</w:t>
      </w:r>
      <w:r w:rsidRPr="00D50280">
        <w:rPr>
          <w:rFonts w:ascii="Times New Roman" w:hAnsi="Times New Roman"/>
          <w:sz w:val="24"/>
        </w:rPr>
        <w:t xml:space="preserve"> требовани</w:t>
      </w:r>
      <w:r w:rsidR="00D50280" w:rsidRPr="00D50280">
        <w:rPr>
          <w:rFonts w:ascii="Times New Roman" w:hAnsi="Times New Roman"/>
          <w:sz w:val="24"/>
        </w:rPr>
        <w:t>й</w:t>
      </w:r>
      <w:r w:rsidRPr="00D50280">
        <w:rPr>
          <w:rFonts w:ascii="Times New Roman" w:hAnsi="Times New Roman"/>
          <w:sz w:val="24"/>
        </w:rPr>
        <w:t>:</w:t>
      </w:r>
    </w:p>
    <w:p w14:paraId="34E5BFCC" w14:textId="77777777" w:rsidR="000B2337" w:rsidRPr="000B2337" w:rsidRDefault="000B2337" w:rsidP="00DB3E87">
      <w:pPr>
        <w:pStyle w:val="afd"/>
        <w:numPr>
          <w:ilvl w:val="0"/>
          <w:numId w:val="40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интерфейс конечного пользователя ИС должен быть русскоязычным;</w:t>
      </w:r>
    </w:p>
    <w:p w14:paraId="6CFBC3C8" w14:textId="77777777" w:rsidR="000B2337" w:rsidRPr="000B2337" w:rsidRDefault="000B2337" w:rsidP="00DB3E87">
      <w:pPr>
        <w:pStyle w:val="afd"/>
        <w:numPr>
          <w:ilvl w:val="0"/>
          <w:numId w:val="40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 xml:space="preserve">однофункциональность, то есть каждому </w:t>
      </w:r>
      <w:r w:rsidR="00D50280" w:rsidRPr="000B2337">
        <w:rPr>
          <w:rFonts w:ascii="Times New Roman" w:hAnsi="Times New Roman"/>
          <w:sz w:val="24"/>
        </w:rPr>
        <w:t>пункт</w:t>
      </w:r>
      <w:r w:rsidR="00D50280">
        <w:rPr>
          <w:rFonts w:ascii="Times New Roman" w:hAnsi="Times New Roman"/>
          <w:sz w:val="24"/>
        </w:rPr>
        <w:t>у</w:t>
      </w:r>
      <w:r w:rsidR="00D50280" w:rsidRPr="000B2337">
        <w:rPr>
          <w:rFonts w:ascii="Times New Roman" w:hAnsi="Times New Roman"/>
          <w:sz w:val="24"/>
        </w:rPr>
        <w:t xml:space="preserve"> меню</w:t>
      </w:r>
      <w:r w:rsidR="00D50280">
        <w:rPr>
          <w:rFonts w:ascii="Times New Roman" w:hAnsi="Times New Roman"/>
          <w:sz w:val="24"/>
        </w:rPr>
        <w:t xml:space="preserve"> </w:t>
      </w:r>
      <w:r w:rsidR="00D50280" w:rsidRPr="000B2337">
        <w:rPr>
          <w:rFonts w:ascii="Times New Roman" w:hAnsi="Times New Roman"/>
          <w:sz w:val="24"/>
        </w:rPr>
        <w:t>(или их аналог</w:t>
      </w:r>
      <w:r w:rsidR="00D50280">
        <w:rPr>
          <w:rFonts w:ascii="Times New Roman" w:hAnsi="Times New Roman"/>
          <w:sz w:val="24"/>
        </w:rPr>
        <w:t>ам)</w:t>
      </w:r>
      <w:r w:rsidRPr="000B2337">
        <w:rPr>
          <w:rFonts w:ascii="Times New Roman" w:hAnsi="Times New Roman"/>
          <w:sz w:val="24"/>
        </w:rPr>
        <w:t xml:space="preserve"> должна соответствовать только одна выполняемая функция;</w:t>
      </w:r>
    </w:p>
    <w:p w14:paraId="1192C539" w14:textId="77777777" w:rsidR="000B2337" w:rsidRPr="000B2337" w:rsidRDefault="000B2337" w:rsidP="00DB3E87">
      <w:pPr>
        <w:pStyle w:val="afd"/>
        <w:numPr>
          <w:ilvl w:val="0"/>
          <w:numId w:val="40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однозначность в понимании, то есть пункты меню (или их аналоги) должны называться или изображаться так, чтобы пользователь однозначно понимал их назначение;</w:t>
      </w:r>
    </w:p>
    <w:p w14:paraId="46A4CF08" w14:textId="77777777" w:rsidR="000B2337" w:rsidRPr="000B2337" w:rsidRDefault="000B2337" w:rsidP="00DB3E87">
      <w:pPr>
        <w:pStyle w:val="afd"/>
        <w:numPr>
          <w:ilvl w:val="0"/>
          <w:numId w:val="40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сигнализация об ошибках или ошибочных действиях должна сопровождаться по</w:t>
      </w:r>
      <w:r w:rsidR="00D50280">
        <w:rPr>
          <w:rFonts w:ascii="Times New Roman" w:hAnsi="Times New Roman"/>
          <w:sz w:val="24"/>
        </w:rPr>
        <w:t>дсказкой о дальнейших действиях.</w:t>
      </w:r>
    </w:p>
    <w:p w14:paraId="3BA75001" w14:textId="77777777" w:rsidR="000B2337" w:rsidRPr="000B2337" w:rsidRDefault="000B2337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71" w:name="_Toc179099546"/>
      <w:bookmarkStart w:id="572" w:name="_Toc216159014"/>
      <w:bookmarkStart w:id="573" w:name="_Toc412712697"/>
      <w:bookmarkStart w:id="574" w:name="_Toc21796672"/>
      <w:r w:rsidRPr="000B2337">
        <w:rPr>
          <w:rFonts w:ascii="Times New Roman" w:hAnsi="Times New Roman" w:cs="Times New Roman"/>
        </w:rPr>
        <w:t>Требования к эксплуатации и техническому обслуживанию ИС</w:t>
      </w:r>
      <w:bookmarkEnd w:id="571"/>
      <w:bookmarkEnd w:id="572"/>
      <w:bookmarkEnd w:id="573"/>
      <w:bookmarkEnd w:id="574"/>
    </w:p>
    <w:p w14:paraId="1CB517FF" w14:textId="77777777" w:rsidR="000F0254" w:rsidRDefault="00D50280" w:rsidP="00DB3E87">
      <w:pPr>
        <w:rPr>
          <w:rFonts w:ascii="Times New Roman" w:hAnsi="Times New Roman"/>
        </w:rPr>
      </w:pPr>
      <w:r w:rsidRPr="00D50280">
        <w:rPr>
          <w:rFonts w:ascii="Times New Roman" w:hAnsi="Times New Roman"/>
          <w:sz w:val="24"/>
        </w:rPr>
        <w:t xml:space="preserve">При реализации </w:t>
      </w:r>
      <w:r w:rsidR="009A2AEA">
        <w:rPr>
          <w:rFonts w:ascii="Times New Roman" w:hAnsi="Times New Roman"/>
          <w:sz w:val="24"/>
        </w:rPr>
        <w:t>Системы</w:t>
      </w:r>
      <w:r w:rsidR="00382C01">
        <w:rPr>
          <w:rFonts w:ascii="Times New Roman" w:hAnsi="Times New Roman"/>
          <w:sz w:val="24"/>
        </w:rPr>
        <w:t xml:space="preserve"> </w:t>
      </w:r>
      <w:r w:rsidRPr="00D50280">
        <w:rPr>
          <w:rFonts w:ascii="Times New Roman" w:hAnsi="Times New Roman"/>
          <w:sz w:val="24"/>
        </w:rPr>
        <w:t>необходимо учитывать</w:t>
      </w:r>
      <w:r w:rsidR="000F0254">
        <w:rPr>
          <w:rFonts w:ascii="Times New Roman" w:hAnsi="Times New Roman"/>
          <w:sz w:val="24"/>
        </w:rPr>
        <w:t>, что</w:t>
      </w:r>
      <w:r w:rsidRPr="00D50280">
        <w:rPr>
          <w:rFonts w:ascii="Times New Roman" w:hAnsi="Times New Roman"/>
          <w:sz w:val="24"/>
        </w:rPr>
        <w:t xml:space="preserve"> КИСУ </w:t>
      </w:r>
      <w:r w:rsidR="00D0042E">
        <w:rPr>
          <w:rFonts w:ascii="Times New Roman" w:hAnsi="Times New Roman"/>
          <w:sz w:val="24"/>
        </w:rPr>
        <w:t>ПАО</w:t>
      </w:r>
      <w:r w:rsidRPr="00D50280">
        <w:rPr>
          <w:rFonts w:ascii="Times New Roman" w:hAnsi="Times New Roman"/>
          <w:sz w:val="24"/>
        </w:rPr>
        <w:t xml:space="preserve"> «ФСК ЕЭС»</w:t>
      </w:r>
      <w:r w:rsidR="000F0254">
        <w:rPr>
          <w:rFonts w:ascii="Times New Roman" w:hAnsi="Times New Roman"/>
          <w:sz w:val="24"/>
        </w:rPr>
        <w:t>,</w:t>
      </w:r>
      <w:r w:rsidRPr="00D50280">
        <w:rPr>
          <w:rFonts w:ascii="Times New Roman" w:hAnsi="Times New Roman"/>
          <w:sz w:val="24"/>
        </w:rPr>
        <w:t xml:space="preserve"> в  которой реализуется ИС</w:t>
      </w:r>
      <w:r w:rsidR="000F0254">
        <w:rPr>
          <w:rFonts w:ascii="Times New Roman" w:hAnsi="Times New Roman"/>
          <w:sz w:val="24"/>
        </w:rPr>
        <w:t>,</w:t>
      </w:r>
      <w:r w:rsidR="000B2337" w:rsidRPr="000B2337">
        <w:rPr>
          <w:rFonts w:ascii="Times New Roman" w:hAnsi="Times New Roman"/>
          <w:sz w:val="24"/>
        </w:rPr>
        <w:t xml:space="preserve"> </w:t>
      </w:r>
      <w:r w:rsidR="000F0254">
        <w:rPr>
          <w:rFonts w:ascii="Times New Roman" w:hAnsi="Times New Roman"/>
          <w:sz w:val="24"/>
        </w:rPr>
        <w:t>функционирует в рамках т</w:t>
      </w:r>
      <w:r w:rsidR="000F0254" w:rsidRPr="000F0254">
        <w:rPr>
          <w:rFonts w:ascii="Times New Roman" w:hAnsi="Times New Roman"/>
          <w:sz w:val="24"/>
        </w:rPr>
        <w:t>ребований к эксплуатации и техническому обслуживанию, а именно:</w:t>
      </w:r>
    </w:p>
    <w:p w14:paraId="6A665F1C" w14:textId="77777777" w:rsidR="000B2337" w:rsidRPr="000B2337" w:rsidRDefault="000F0254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0F0254">
        <w:rPr>
          <w:rFonts w:ascii="Times New Roman" w:hAnsi="Times New Roman"/>
          <w:sz w:val="24"/>
        </w:rPr>
        <w:t>эксплуатируется</w:t>
      </w:r>
      <w:r w:rsidR="000B2337" w:rsidRPr="000B2337">
        <w:rPr>
          <w:rFonts w:ascii="Times New Roman" w:hAnsi="Times New Roman"/>
          <w:sz w:val="24"/>
        </w:rPr>
        <w:t xml:space="preserve"> в условиях рабочих помещений (офисов), соответствующих следующим нормам и правилам:</w:t>
      </w:r>
    </w:p>
    <w:p w14:paraId="745BAE54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сертификация оборудования помещения в системе «Электросвязь» (в соответствии с «Основными положениями обязательной сертификации технических средств электросвязи», утвержденными Министерством Связи РФ 05.03.97;</w:t>
      </w:r>
    </w:p>
    <w:p w14:paraId="7C3BC1B3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электропитание оборудования разрабатываемой системы по I категории надежности (согласно ПУЭ);</w:t>
      </w:r>
    </w:p>
    <w:p w14:paraId="1B82F387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промышленная система кондиционирования и вентиляции (согласно СНиП 2.04.05-86);</w:t>
      </w:r>
    </w:p>
    <w:p w14:paraId="09C5537E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электростатическая защита помещения (согласно ГОСТ 12.4.124-83, СН-2152-80 и СанПИН 2.2.2/2.4.1340-03);</w:t>
      </w:r>
    </w:p>
    <w:p w14:paraId="7220CD41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система автоматического пожаротушения (ГОСТ 12.1.004-76.ССБТ);</w:t>
      </w:r>
    </w:p>
    <w:p w14:paraId="6F6F3790" w14:textId="77777777" w:rsidR="000B2337" w:rsidRPr="000B2337" w:rsidRDefault="000B2337" w:rsidP="00DB3E87">
      <w:pPr>
        <w:pStyle w:val="afd"/>
        <w:numPr>
          <w:ilvl w:val="0"/>
          <w:numId w:val="41"/>
        </w:numPr>
        <w:tabs>
          <w:tab w:val="left" w:pos="993"/>
        </w:tabs>
        <w:ind w:hanging="24"/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другие принятые у Заказчика нормы и правила.</w:t>
      </w:r>
    </w:p>
    <w:p w14:paraId="18B38062" w14:textId="77777777" w:rsidR="000B2337" w:rsidRDefault="000F0254" w:rsidP="00DB3E87">
      <w:pPr>
        <w:pStyle w:val="afd"/>
        <w:numPr>
          <w:ilvl w:val="0"/>
          <w:numId w:val="39"/>
        </w:numPr>
        <w:rPr>
          <w:rFonts w:ascii="Times New Roman" w:hAnsi="Times New Roman"/>
          <w:sz w:val="24"/>
        </w:rPr>
      </w:pPr>
      <w:r w:rsidRPr="000F0254">
        <w:rPr>
          <w:rFonts w:ascii="Times New Roman" w:hAnsi="Times New Roman"/>
          <w:sz w:val="24"/>
        </w:rPr>
        <w:t>обеспечивается</w:t>
      </w:r>
      <w:r w:rsidR="000B2337" w:rsidRPr="000F025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обслуживание</w:t>
      </w:r>
      <w:r w:rsidR="000B2337" w:rsidRPr="000F0254">
        <w:rPr>
          <w:rFonts w:ascii="Times New Roman" w:hAnsi="Times New Roman"/>
          <w:sz w:val="24"/>
        </w:rPr>
        <w:t xml:space="preserve"> программно-аппаратного комплекса, а также обслуживани</w:t>
      </w:r>
      <w:r w:rsidRPr="000F0254">
        <w:rPr>
          <w:rFonts w:ascii="Times New Roman" w:hAnsi="Times New Roman"/>
          <w:sz w:val="24"/>
        </w:rPr>
        <w:t>е</w:t>
      </w:r>
      <w:r w:rsidR="000B2337" w:rsidRPr="000F0254">
        <w:rPr>
          <w:rFonts w:ascii="Times New Roman" w:hAnsi="Times New Roman"/>
          <w:sz w:val="24"/>
        </w:rPr>
        <w:t xml:space="preserve"> по возникновению особых (исключительных) ситуаций. Сюда включаются работы по обслуживанию технических средств ИС, данных в постоянных и временных хранилищах (базах данных), потоков сообщений в электронных коммуникациях, паролей и прав доступа.  </w:t>
      </w:r>
    </w:p>
    <w:p w14:paraId="3950E6D3" w14:textId="77777777" w:rsidR="000F0254" w:rsidRPr="000F0254" w:rsidRDefault="000F0254" w:rsidP="00DB3E87">
      <w:pPr>
        <w:rPr>
          <w:rFonts w:ascii="Times New Roman" w:hAnsi="Times New Roman"/>
          <w:sz w:val="24"/>
        </w:rPr>
      </w:pPr>
      <w:r w:rsidRPr="000F0254">
        <w:rPr>
          <w:rFonts w:ascii="Times New Roman" w:hAnsi="Times New Roman"/>
          <w:sz w:val="24"/>
        </w:rPr>
        <w:t xml:space="preserve">Изменение требований к эксплуатации и техническому обслуживанию ИС или реализация дополнительных мер по эксплуатации и техническому обслуживанию ИС в рамках проекта не требуется. </w:t>
      </w:r>
    </w:p>
    <w:p w14:paraId="6FB40178" w14:textId="77777777" w:rsidR="000B2337" w:rsidRPr="000B2337" w:rsidRDefault="000B2337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bookmarkStart w:id="575" w:name="_Toc179099547"/>
      <w:bookmarkStart w:id="576" w:name="_Toc216159015"/>
      <w:bookmarkStart w:id="577" w:name="_Toc412712698"/>
      <w:bookmarkStart w:id="578" w:name="_Toc21796673"/>
      <w:r w:rsidRPr="000B2337">
        <w:rPr>
          <w:rFonts w:ascii="Times New Roman" w:hAnsi="Times New Roman" w:cs="Times New Roman"/>
        </w:rPr>
        <w:t>Требования к защите информации от несанкционированного доступа</w:t>
      </w:r>
      <w:bookmarkEnd w:id="575"/>
      <w:bookmarkEnd w:id="576"/>
      <w:bookmarkEnd w:id="577"/>
      <w:bookmarkEnd w:id="578"/>
    </w:p>
    <w:p w14:paraId="67A94A1C" w14:textId="77777777" w:rsidR="000B2337" w:rsidRPr="000B2337" w:rsidRDefault="000B2337" w:rsidP="00DB3E87">
      <w:pPr>
        <w:rPr>
          <w:rFonts w:ascii="Times New Roman" w:hAnsi="Times New Roman"/>
          <w:sz w:val="24"/>
        </w:rPr>
      </w:pPr>
      <w:bookmarkStart w:id="579" w:name="_Toc179099548"/>
      <w:bookmarkStart w:id="580" w:name="_Toc216159016"/>
      <w:r w:rsidRPr="000B2337">
        <w:rPr>
          <w:rFonts w:ascii="Times New Roman" w:hAnsi="Times New Roman"/>
          <w:sz w:val="24"/>
        </w:rPr>
        <w:t xml:space="preserve">В целях защиты информации от несанкционированного доступа, умышленного уничтожения, искажения или подлога информации должна обеспечивать выполнение требований политики безопасности, установленных в </w:t>
      </w:r>
      <w:r w:rsidR="00B448A4">
        <w:rPr>
          <w:rFonts w:ascii="Times New Roman" w:hAnsi="Times New Roman"/>
          <w:sz w:val="24"/>
        </w:rPr>
        <w:t>П</w:t>
      </w:r>
      <w:r w:rsidRPr="000B2337">
        <w:rPr>
          <w:rFonts w:ascii="Times New Roman" w:hAnsi="Times New Roman"/>
          <w:sz w:val="24"/>
        </w:rPr>
        <w:t>АО «ФСК ЕЭС». Эти требования должны включать в себя требования к конфиденциальности информации, защите персональных данных и методам и средствам защиты каналов связи и технических средств ИС.</w:t>
      </w:r>
    </w:p>
    <w:p w14:paraId="648CF534" w14:textId="77777777" w:rsidR="000B2337" w:rsidRPr="000B2337" w:rsidRDefault="000B2337" w:rsidP="00DB3E87">
      <w:pPr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 xml:space="preserve">Состав и полномочия ролей пользователей должны быть достаточными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системы. При </w:t>
      </w:r>
      <w:r w:rsidRPr="000B2337">
        <w:rPr>
          <w:rFonts w:ascii="Times New Roman" w:hAnsi="Times New Roman"/>
          <w:sz w:val="24"/>
        </w:rPr>
        <w:lastRenderedPageBreak/>
        <w:t>этом должны соблюдаться принцип минимальной достаточности, ограничивающий уровень доступа пользователя по функциональной и организационной принадлежности.</w:t>
      </w:r>
    </w:p>
    <w:p w14:paraId="0EA7AE5A" w14:textId="77777777" w:rsidR="000B2337" w:rsidRPr="000B2337" w:rsidRDefault="000B2337" w:rsidP="00DB3E87">
      <w:pPr>
        <w:rPr>
          <w:rFonts w:ascii="Times New Roman" w:hAnsi="Times New Roman"/>
          <w:i/>
          <w:sz w:val="24"/>
        </w:rPr>
      </w:pPr>
      <w:r w:rsidRPr="000B2337">
        <w:rPr>
          <w:rFonts w:ascii="Times New Roman" w:hAnsi="Times New Roman"/>
          <w:sz w:val="24"/>
        </w:rPr>
        <w:t>При этом администрирование полномочий должно быть выделено в отдельный набор функций и права по их выполнению переданы соответствующей службе, обеспечивающей эксплуатацию системы.</w:t>
      </w:r>
    </w:p>
    <w:p w14:paraId="51D859BB" w14:textId="77777777" w:rsidR="000B2337" w:rsidRPr="000B2337" w:rsidRDefault="000B2337" w:rsidP="00DB3E87">
      <w:pPr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Все пользователи системы должны получать доступ к ее функциям только после прохождения процедуры авторизации и аутентификации. Система аутентификации пользователей должна удовлетворять следующим требованиям:</w:t>
      </w:r>
    </w:p>
    <w:p w14:paraId="73F74D1F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Каждому пользователю должен присваиваться личный логин и пароль;</w:t>
      </w:r>
    </w:p>
    <w:p w14:paraId="71569791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Разграничение прав доступа должно быть организовано на уровне ролей;</w:t>
      </w:r>
    </w:p>
    <w:p w14:paraId="220198E1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Каждому пользователю может быть определена одна или более ролей в системе;</w:t>
      </w:r>
    </w:p>
    <w:p w14:paraId="3252A550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 xml:space="preserve">Должны быть определены две категории прав доступа: </w:t>
      </w:r>
    </w:p>
    <w:p w14:paraId="279CC308" w14:textId="77777777" w:rsidR="000B2337" w:rsidRPr="000B2337" w:rsidRDefault="000B2337" w:rsidP="00DB3E87">
      <w:pPr>
        <w:pStyle w:val="afd"/>
        <w:numPr>
          <w:ilvl w:val="0"/>
          <w:numId w:val="38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права на выполнение функций;</w:t>
      </w:r>
    </w:p>
    <w:p w14:paraId="43F2E2FF" w14:textId="77777777" w:rsidR="000B2337" w:rsidRPr="000B2337" w:rsidRDefault="000B2337" w:rsidP="00DB3E87">
      <w:pPr>
        <w:pStyle w:val="afd"/>
        <w:numPr>
          <w:ilvl w:val="0"/>
          <w:numId w:val="38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права на доступ к данным.</w:t>
      </w:r>
    </w:p>
    <w:p w14:paraId="57FB295A" w14:textId="77777777" w:rsidR="000B2337" w:rsidRPr="000B2337" w:rsidRDefault="000B2337" w:rsidP="00DB3E87">
      <w:pPr>
        <w:pStyle w:val="afd"/>
        <w:numPr>
          <w:ilvl w:val="0"/>
          <w:numId w:val="35"/>
        </w:numPr>
        <w:tabs>
          <w:tab w:val="left" w:pos="3690"/>
        </w:tabs>
        <w:rPr>
          <w:rFonts w:ascii="Times New Roman" w:hAnsi="Times New Roman"/>
          <w:sz w:val="24"/>
        </w:rPr>
      </w:pPr>
      <w:r w:rsidRPr="000B2337">
        <w:rPr>
          <w:rFonts w:ascii="Times New Roman" w:hAnsi="Times New Roman"/>
          <w:sz w:val="24"/>
        </w:rPr>
        <w:t>В системе должна быть реализована возможность мониторинга действий пользователей в системе.</w:t>
      </w:r>
    </w:p>
    <w:p w14:paraId="596E3DEE" w14:textId="77777777" w:rsidR="00051677" w:rsidRPr="00051677" w:rsidRDefault="00051677" w:rsidP="00051677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81" w:name="_Toc21796674"/>
      <w:r w:rsidRPr="00051677">
        <w:rPr>
          <w:rFonts w:ascii="Times New Roman" w:hAnsi="Times New Roman" w:cs="Times New Roman"/>
        </w:rPr>
        <w:t>Требования к обеспечению информационной безопасности</w:t>
      </w:r>
      <w:bookmarkEnd w:id="581"/>
    </w:p>
    <w:p w14:paraId="754AC44D" w14:textId="77777777" w:rsidR="00051677" w:rsidRPr="00051677" w:rsidRDefault="00051677" w:rsidP="00DB3E87">
      <w:pPr>
        <w:rPr>
          <w:rFonts w:ascii="Times New Roman" w:hAnsi="Times New Roman"/>
          <w:sz w:val="24"/>
        </w:rPr>
      </w:pPr>
      <w:r w:rsidRPr="00051677">
        <w:rPr>
          <w:rFonts w:ascii="Times New Roman" w:hAnsi="Times New Roman"/>
          <w:sz w:val="24"/>
        </w:rPr>
        <w:t xml:space="preserve">При реализации </w:t>
      </w:r>
      <w:r w:rsidR="009A2AEA">
        <w:rPr>
          <w:rFonts w:ascii="Times New Roman" w:hAnsi="Times New Roman"/>
          <w:sz w:val="24"/>
        </w:rPr>
        <w:t>Системы</w:t>
      </w:r>
      <w:r w:rsidRPr="00051677">
        <w:rPr>
          <w:rFonts w:ascii="Times New Roman" w:hAnsi="Times New Roman"/>
          <w:sz w:val="24"/>
        </w:rPr>
        <w:t xml:space="preserve"> должны быть учтены требования стандартов </w:t>
      </w:r>
      <w:r w:rsidR="00E81520">
        <w:rPr>
          <w:rFonts w:ascii="Times New Roman" w:hAnsi="Times New Roman"/>
          <w:sz w:val="24"/>
        </w:rPr>
        <w:t>О</w:t>
      </w:r>
      <w:r w:rsidR="00E81520" w:rsidRPr="00051677">
        <w:rPr>
          <w:rFonts w:ascii="Times New Roman" w:hAnsi="Times New Roman"/>
          <w:sz w:val="24"/>
        </w:rPr>
        <w:t>АО </w:t>
      </w:r>
      <w:r w:rsidRPr="00051677">
        <w:rPr>
          <w:rFonts w:ascii="Times New Roman" w:hAnsi="Times New Roman"/>
          <w:sz w:val="24"/>
        </w:rPr>
        <w:t>«ФСК ЕЭС», утвержденных Приказом от 24.06.2013 № 378:</w:t>
      </w:r>
    </w:p>
    <w:p w14:paraId="5059ACF1" w14:textId="77777777" w:rsidR="00051677" w:rsidRPr="00051677" w:rsidRDefault="00051677" w:rsidP="00DB3E87">
      <w:pPr>
        <w:pStyle w:val="afd"/>
        <w:numPr>
          <w:ilvl w:val="0"/>
          <w:numId w:val="42"/>
        </w:numPr>
        <w:rPr>
          <w:rFonts w:ascii="Times New Roman" w:hAnsi="Times New Roman"/>
          <w:sz w:val="24"/>
        </w:rPr>
      </w:pPr>
      <w:r w:rsidRPr="00051677">
        <w:rPr>
          <w:rFonts w:ascii="Times New Roman" w:hAnsi="Times New Roman"/>
          <w:sz w:val="24"/>
        </w:rPr>
        <w:t xml:space="preserve">Стандарт организации «Система обеспечения информационной безопасности </w:t>
      </w:r>
      <w:r w:rsidR="00E81520">
        <w:rPr>
          <w:rFonts w:ascii="Times New Roman" w:hAnsi="Times New Roman"/>
          <w:sz w:val="24"/>
        </w:rPr>
        <w:t>О</w:t>
      </w:r>
      <w:r w:rsidR="00E81520" w:rsidRPr="00051677">
        <w:rPr>
          <w:rFonts w:ascii="Times New Roman" w:hAnsi="Times New Roman"/>
          <w:sz w:val="24"/>
        </w:rPr>
        <w:t xml:space="preserve">АО </w:t>
      </w:r>
      <w:r w:rsidRPr="00051677">
        <w:rPr>
          <w:rFonts w:ascii="Times New Roman" w:hAnsi="Times New Roman"/>
          <w:sz w:val="24"/>
        </w:rPr>
        <w:t xml:space="preserve">«ФСК ЕЭС». Общие положения», СТО 56947007-29.240.01.147-2013. </w:t>
      </w:r>
    </w:p>
    <w:p w14:paraId="1B4C73D8" w14:textId="77777777" w:rsidR="00051677" w:rsidRDefault="00051677" w:rsidP="00DB3E87">
      <w:pPr>
        <w:pStyle w:val="afd"/>
        <w:numPr>
          <w:ilvl w:val="0"/>
          <w:numId w:val="42"/>
        </w:numPr>
        <w:rPr>
          <w:rFonts w:ascii="Times New Roman" w:hAnsi="Times New Roman"/>
          <w:sz w:val="24"/>
        </w:rPr>
      </w:pPr>
      <w:r w:rsidRPr="00051677">
        <w:rPr>
          <w:rFonts w:ascii="Times New Roman" w:hAnsi="Times New Roman"/>
          <w:sz w:val="24"/>
        </w:rPr>
        <w:t xml:space="preserve">Стандарт организации Система обеспечения информационной безопасности </w:t>
      </w:r>
      <w:r w:rsidR="00E81520">
        <w:rPr>
          <w:rFonts w:ascii="Times New Roman" w:hAnsi="Times New Roman"/>
          <w:sz w:val="24"/>
        </w:rPr>
        <w:t>О</w:t>
      </w:r>
      <w:r w:rsidR="00E81520" w:rsidRPr="00051677">
        <w:rPr>
          <w:rFonts w:ascii="Times New Roman" w:hAnsi="Times New Roman"/>
          <w:sz w:val="24"/>
        </w:rPr>
        <w:t xml:space="preserve">АО </w:t>
      </w:r>
      <w:r w:rsidRPr="00051677">
        <w:rPr>
          <w:rFonts w:ascii="Times New Roman" w:hAnsi="Times New Roman"/>
          <w:sz w:val="24"/>
        </w:rPr>
        <w:t xml:space="preserve">«ФСК ЕЭС». Требования к информационным системам </w:t>
      </w:r>
      <w:r w:rsidR="00E81520">
        <w:rPr>
          <w:rFonts w:ascii="Times New Roman" w:hAnsi="Times New Roman"/>
          <w:sz w:val="24"/>
        </w:rPr>
        <w:t>О</w:t>
      </w:r>
      <w:r w:rsidR="00E81520" w:rsidRPr="00051677">
        <w:rPr>
          <w:rFonts w:ascii="Times New Roman" w:hAnsi="Times New Roman"/>
          <w:sz w:val="24"/>
        </w:rPr>
        <w:t xml:space="preserve">АО </w:t>
      </w:r>
      <w:r w:rsidRPr="00051677">
        <w:rPr>
          <w:rFonts w:ascii="Times New Roman" w:hAnsi="Times New Roman"/>
          <w:sz w:val="24"/>
        </w:rPr>
        <w:t>«ФСК ЕЭС» СТО 56947007-29.240.01.149-2013.</w:t>
      </w:r>
    </w:p>
    <w:p w14:paraId="5F04D439" w14:textId="77777777" w:rsidR="00DB400E" w:rsidRPr="00DB400E" w:rsidRDefault="00DB400E" w:rsidP="00DB400E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82" w:name="_Toc21796675"/>
      <w:r w:rsidRPr="00DB400E">
        <w:rPr>
          <w:rFonts w:ascii="Times New Roman" w:hAnsi="Times New Roman" w:cs="Times New Roman"/>
        </w:rPr>
        <w:t>Требования к системе безопасности объекта критической информационной инфраструктуры</w:t>
      </w:r>
      <w:bookmarkEnd w:id="582"/>
    </w:p>
    <w:p w14:paraId="574E75BB" w14:textId="77777777" w:rsidR="00DB400E" w:rsidRPr="00DB400E" w:rsidRDefault="009A2AEA" w:rsidP="00DB3E8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Система</w:t>
      </w:r>
      <w:r w:rsidR="00DB400E" w:rsidRPr="00DB400E">
        <w:rPr>
          <w:rFonts w:ascii="Times New Roman" w:hAnsi="Times New Roman"/>
          <w:sz w:val="24"/>
        </w:rPr>
        <w:t xml:space="preserve"> в качестве составной части КИСУ ПАО «ФСК ЕЭС», являющейся объектом КИИ, обеспечивает реализацию ряда процедур одного из критических процессов хозяйственной деятельности ПАО «ФСК ЕЭС» - процесса </w:t>
      </w:r>
      <w:r w:rsidR="00ED10F7">
        <w:rPr>
          <w:rFonts w:ascii="Times New Roman" w:hAnsi="Times New Roman"/>
          <w:sz w:val="24"/>
        </w:rPr>
        <w:t>эксплуатации оборудования</w:t>
      </w:r>
      <w:r w:rsidR="00DB400E" w:rsidRPr="00DB400E">
        <w:rPr>
          <w:rFonts w:ascii="Times New Roman" w:hAnsi="Times New Roman"/>
          <w:sz w:val="24"/>
        </w:rPr>
        <w:t>, с низкой степенью влияния сбоев на штатный режим исполнения указанного процесса.</w:t>
      </w:r>
    </w:p>
    <w:p w14:paraId="78077DC4" w14:textId="77777777" w:rsidR="00DB400E" w:rsidRPr="00DB400E" w:rsidRDefault="00DB400E" w:rsidP="00DB3E87">
      <w:pPr>
        <w:rPr>
          <w:rFonts w:ascii="Times New Roman" w:hAnsi="Times New Roman"/>
          <w:sz w:val="24"/>
        </w:rPr>
      </w:pPr>
      <w:r w:rsidRPr="00DB400E">
        <w:rPr>
          <w:rFonts w:ascii="Times New Roman" w:hAnsi="Times New Roman"/>
          <w:sz w:val="24"/>
        </w:rPr>
        <w:t xml:space="preserve">Т.к. </w:t>
      </w:r>
      <w:r w:rsidR="009A2AEA">
        <w:rPr>
          <w:rFonts w:ascii="Times New Roman" w:hAnsi="Times New Roman"/>
          <w:sz w:val="24"/>
        </w:rPr>
        <w:t>Система</w:t>
      </w:r>
      <w:r w:rsidRPr="00DB400E">
        <w:rPr>
          <w:rFonts w:ascii="Times New Roman" w:hAnsi="Times New Roman"/>
          <w:sz w:val="24"/>
        </w:rPr>
        <w:t xml:space="preserve"> не соответствует критериям значимости, показателям этих критериев и их значениям, не ожидается присвоения для нее ни одной из категорий значимости объекта К</w:t>
      </w:r>
      <w:r w:rsidR="006C4D68">
        <w:rPr>
          <w:rFonts w:ascii="Times New Roman" w:hAnsi="Times New Roman"/>
          <w:sz w:val="24"/>
        </w:rPr>
        <w:t>И</w:t>
      </w:r>
      <w:r w:rsidRPr="00DB400E">
        <w:rPr>
          <w:rFonts w:ascii="Times New Roman" w:hAnsi="Times New Roman"/>
          <w:sz w:val="24"/>
        </w:rPr>
        <w:t xml:space="preserve">И. </w:t>
      </w:r>
    </w:p>
    <w:p w14:paraId="5270CB8D" w14:textId="77777777" w:rsidR="00DB400E" w:rsidRPr="00DB400E" w:rsidRDefault="00DB400E" w:rsidP="00DB3E87">
      <w:pPr>
        <w:rPr>
          <w:rFonts w:ascii="Times New Roman" w:hAnsi="Times New Roman"/>
          <w:sz w:val="24"/>
        </w:rPr>
      </w:pPr>
      <w:r w:rsidRPr="00DB400E">
        <w:rPr>
          <w:rFonts w:ascii="Times New Roman" w:hAnsi="Times New Roman"/>
          <w:sz w:val="24"/>
        </w:rPr>
        <w:t xml:space="preserve">Создание </w:t>
      </w:r>
      <w:r w:rsidR="009A2AEA">
        <w:rPr>
          <w:rFonts w:ascii="Times New Roman" w:hAnsi="Times New Roman"/>
          <w:sz w:val="24"/>
        </w:rPr>
        <w:t>Системы</w:t>
      </w:r>
      <w:r w:rsidRPr="00DB400E">
        <w:rPr>
          <w:rFonts w:ascii="Times New Roman" w:hAnsi="Times New Roman"/>
          <w:sz w:val="24"/>
        </w:rPr>
        <w:t xml:space="preserve"> не должно повлиять на категорию значимости и уровень защищенности КИСУ ПАО «ФСК ЕЭС», а также смежных систем, и не должно привести к пересмотру категории значимости данных систем.</w:t>
      </w:r>
    </w:p>
    <w:p w14:paraId="4C3DCA19" w14:textId="77777777" w:rsidR="00DB400E" w:rsidRPr="00DB400E" w:rsidRDefault="00DB400E" w:rsidP="00DB3E87">
      <w:pPr>
        <w:rPr>
          <w:rFonts w:ascii="Times New Roman" w:hAnsi="Times New Roman"/>
          <w:sz w:val="24"/>
        </w:rPr>
      </w:pPr>
      <w:r w:rsidRPr="00DB400E">
        <w:rPr>
          <w:rFonts w:ascii="Times New Roman" w:hAnsi="Times New Roman"/>
          <w:sz w:val="24"/>
        </w:rPr>
        <w:t xml:space="preserve">К системе безопасности </w:t>
      </w:r>
      <w:r w:rsidR="009A2AEA">
        <w:rPr>
          <w:rFonts w:ascii="Times New Roman" w:hAnsi="Times New Roman"/>
          <w:sz w:val="24"/>
        </w:rPr>
        <w:t>АС УПА Т</w:t>
      </w:r>
      <w:r w:rsidR="0047487D">
        <w:rPr>
          <w:rFonts w:ascii="Times New Roman" w:hAnsi="Times New Roman"/>
          <w:sz w:val="24"/>
        </w:rPr>
        <w:t>П</w:t>
      </w:r>
      <w:r w:rsidR="009A2AEA">
        <w:rPr>
          <w:rFonts w:ascii="Times New Roman" w:hAnsi="Times New Roman"/>
          <w:sz w:val="24"/>
        </w:rPr>
        <w:t>иР</w:t>
      </w:r>
      <w:r w:rsidRPr="00DB400E">
        <w:rPr>
          <w:rFonts w:ascii="Times New Roman" w:hAnsi="Times New Roman"/>
          <w:sz w:val="24"/>
        </w:rPr>
        <w:t xml:space="preserve"> не предъявляются какие-либо специальные требования, установленные законодательством Российской Федерации. Система безопасности должна соответствовать только установленным в ПАО «ФСК ЕЭС» стандартам, указанным в разделе </w:t>
      </w:r>
      <w:r>
        <w:rPr>
          <w:rFonts w:ascii="Times New Roman" w:hAnsi="Times New Roman"/>
          <w:sz w:val="24"/>
        </w:rPr>
        <w:t>6.</w:t>
      </w:r>
      <w:r w:rsidR="00B63962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</w:t>
      </w:r>
      <w:r w:rsidRPr="00DB400E">
        <w:rPr>
          <w:rFonts w:ascii="Times New Roman" w:hAnsi="Times New Roman"/>
          <w:sz w:val="24"/>
        </w:rPr>
        <w:t>«Требования к защите информации от несанкционированного доступа».</w:t>
      </w:r>
    </w:p>
    <w:p w14:paraId="797EEDCE" w14:textId="77777777" w:rsidR="00DB400E" w:rsidRPr="00DB400E" w:rsidRDefault="00DB400E" w:rsidP="00DB3E87">
      <w:pPr>
        <w:rPr>
          <w:rFonts w:ascii="Times New Roman" w:hAnsi="Times New Roman"/>
          <w:sz w:val="24"/>
        </w:rPr>
      </w:pPr>
      <w:r w:rsidRPr="00DB400E">
        <w:rPr>
          <w:rFonts w:ascii="Times New Roman" w:hAnsi="Times New Roman"/>
          <w:sz w:val="24"/>
        </w:rPr>
        <w:t xml:space="preserve">Система  безопасности </w:t>
      </w:r>
      <w:r w:rsidR="009A2AEA">
        <w:rPr>
          <w:rFonts w:ascii="Times New Roman" w:hAnsi="Times New Roman"/>
          <w:sz w:val="24"/>
        </w:rPr>
        <w:t>АС УПА Т</w:t>
      </w:r>
      <w:r w:rsidR="0047487D">
        <w:rPr>
          <w:rFonts w:ascii="Times New Roman" w:hAnsi="Times New Roman"/>
          <w:sz w:val="24"/>
        </w:rPr>
        <w:t>П</w:t>
      </w:r>
      <w:r w:rsidR="009A2AEA">
        <w:rPr>
          <w:rFonts w:ascii="Times New Roman" w:hAnsi="Times New Roman"/>
          <w:sz w:val="24"/>
        </w:rPr>
        <w:t>иР</w:t>
      </w:r>
      <w:r w:rsidRPr="00DB400E">
        <w:rPr>
          <w:rFonts w:ascii="Times New Roman" w:hAnsi="Times New Roman"/>
          <w:sz w:val="24"/>
        </w:rPr>
        <w:t xml:space="preserve"> должна использовать сервисы информационной безопасности, предоставляемые системой обеспечения информационной безопасности ПАО «ФСК ЕЭС».</w:t>
      </w:r>
    </w:p>
    <w:p w14:paraId="1575F80B" w14:textId="77777777" w:rsidR="004478ED" w:rsidRPr="00D61937" w:rsidRDefault="004478ED" w:rsidP="009B4370">
      <w:pPr>
        <w:pStyle w:val="211"/>
        <w:numPr>
          <w:ilvl w:val="1"/>
          <w:numId w:val="32"/>
        </w:numPr>
        <w:rPr>
          <w:rFonts w:ascii="Times New Roman" w:hAnsi="Times New Roman" w:cs="Times New Roman"/>
        </w:rPr>
      </w:pPr>
      <w:bookmarkStart w:id="583" w:name="_Toc21796676"/>
      <w:bookmarkEnd w:id="579"/>
      <w:bookmarkEnd w:id="580"/>
      <w:r w:rsidRPr="00D61937">
        <w:rPr>
          <w:rFonts w:ascii="Times New Roman" w:hAnsi="Times New Roman" w:cs="Times New Roman"/>
        </w:rPr>
        <w:lastRenderedPageBreak/>
        <w:t>Требования к техническому обеспечению</w:t>
      </w:r>
      <w:bookmarkEnd w:id="583"/>
    </w:p>
    <w:p w14:paraId="69B96961" w14:textId="77777777" w:rsidR="00B174C3" w:rsidRPr="00D61937" w:rsidRDefault="00B174C3" w:rsidP="009B4370">
      <w:pPr>
        <w:pStyle w:val="211"/>
        <w:numPr>
          <w:ilvl w:val="2"/>
          <w:numId w:val="32"/>
        </w:numPr>
        <w:rPr>
          <w:rFonts w:ascii="Times New Roman" w:hAnsi="Times New Roman" w:cs="Times New Roman"/>
        </w:rPr>
      </w:pPr>
      <w:bookmarkStart w:id="584" w:name="_Toc21796677"/>
      <w:r w:rsidRPr="00D61937">
        <w:rPr>
          <w:rFonts w:ascii="Times New Roman" w:hAnsi="Times New Roman" w:cs="Times New Roman"/>
        </w:rPr>
        <w:t>Требования к каналам связи</w:t>
      </w:r>
      <w:bookmarkEnd w:id="584"/>
    </w:p>
    <w:p w14:paraId="090C8E9A" w14:textId="77777777" w:rsidR="00B174C3" w:rsidRDefault="00B448A4" w:rsidP="00235F19">
      <w:pPr>
        <w:tabs>
          <w:tab w:val="left" w:pos="369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ИС</w:t>
      </w:r>
      <w:r w:rsidR="00AD621E">
        <w:rPr>
          <w:rFonts w:ascii="Times New Roman" w:hAnsi="Times New Roman"/>
          <w:sz w:val="24"/>
        </w:rPr>
        <w:t xml:space="preserve"> реализуется в</w:t>
      </w:r>
      <w:r w:rsidR="00B174C3" w:rsidRPr="00D61937">
        <w:rPr>
          <w:rFonts w:ascii="Times New Roman" w:hAnsi="Times New Roman"/>
          <w:sz w:val="24"/>
        </w:rPr>
        <w:t xml:space="preserve"> КИСУ </w:t>
      </w:r>
      <w:r w:rsidR="00D0042E">
        <w:rPr>
          <w:rFonts w:ascii="Times New Roman" w:hAnsi="Times New Roman"/>
          <w:sz w:val="24"/>
        </w:rPr>
        <w:t>ПАО</w:t>
      </w:r>
      <w:r w:rsidR="00B174C3" w:rsidRPr="00D61937">
        <w:rPr>
          <w:rFonts w:ascii="Times New Roman" w:hAnsi="Times New Roman"/>
          <w:sz w:val="24"/>
        </w:rPr>
        <w:t xml:space="preserve"> «ФСК ЕЭС». </w:t>
      </w:r>
      <w:r w:rsidR="00AD621E">
        <w:rPr>
          <w:rFonts w:ascii="Times New Roman" w:hAnsi="Times New Roman"/>
          <w:sz w:val="24"/>
        </w:rPr>
        <w:t xml:space="preserve">Реализация ИС </w:t>
      </w:r>
      <w:r w:rsidR="00B174C3" w:rsidRPr="00D61937">
        <w:rPr>
          <w:rFonts w:ascii="Times New Roman" w:hAnsi="Times New Roman"/>
          <w:sz w:val="24"/>
        </w:rPr>
        <w:t>не требует расширения существующих магистральных каналов связи</w:t>
      </w:r>
      <w:r w:rsidR="00AD621E">
        <w:rPr>
          <w:rFonts w:ascii="Times New Roman" w:hAnsi="Times New Roman"/>
          <w:sz w:val="24"/>
        </w:rPr>
        <w:t xml:space="preserve">, используемых </w:t>
      </w:r>
      <w:r w:rsidR="00AD621E" w:rsidRPr="00D61937">
        <w:rPr>
          <w:rFonts w:ascii="Times New Roman" w:hAnsi="Times New Roman"/>
          <w:sz w:val="24"/>
        </w:rPr>
        <w:t xml:space="preserve">КИСУ </w:t>
      </w:r>
      <w:r w:rsidR="00D0042E">
        <w:rPr>
          <w:rFonts w:ascii="Times New Roman" w:hAnsi="Times New Roman"/>
          <w:sz w:val="24"/>
        </w:rPr>
        <w:t>ПАО</w:t>
      </w:r>
      <w:r w:rsidR="00AD621E" w:rsidRPr="00D61937">
        <w:rPr>
          <w:rFonts w:ascii="Times New Roman" w:hAnsi="Times New Roman"/>
          <w:sz w:val="24"/>
        </w:rPr>
        <w:t xml:space="preserve"> «ФСК ЕЭС»</w:t>
      </w:r>
      <w:r w:rsidR="00B174C3" w:rsidRPr="00D61937">
        <w:rPr>
          <w:rFonts w:ascii="Times New Roman" w:hAnsi="Times New Roman"/>
          <w:sz w:val="24"/>
        </w:rPr>
        <w:t>.</w:t>
      </w:r>
    </w:p>
    <w:p w14:paraId="41C74DB0" w14:textId="77777777" w:rsidR="004478ED" w:rsidRPr="00D61937" w:rsidRDefault="004478ED" w:rsidP="009B4370">
      <w:pPr>
        <w:pStyle w:val="211"/>
        <w:numPr>
          <w:ilvl w:val="2"/>
          <w:numId w:val="32"/>
        </w:numPr>
        <w:rPr>
          <w:rFonts w:ascii="Times New Roman" w:hAnsi="Times New Roman" w:cs="Times New Roman"/>
        </w:rPr>
      </w:pPr>
      <w:bookmarkStart w:id="585" w:name="_Toc324840351"/>
      <w:bookmarkStart w:id="586" w:name="_Toc330551102"/>
      <w:bookmarkStart w:id="587" w:name="_Toc21796678"/>
      <w:r w:rsidRPr="00D61937">
        <w:rPr>
          <w:rFonts w:ascii="Times New Roman" w:hAnsi="Times New Roman" w:cs="Times New Roman"/>
        </w:rPr>
        <w:t>Требования к серверному обеспечению</w:t>
      </w:r>
      <w:bookmarkEnd w:id="585"/>
      <w:bookmarkEnd w:id="586"/>
      <w:bookmarkEnd w:id="587"/>
    </w:p>
    <w:p w14:paraId="15FC2511" w14:textId="77777777" w:rsidR="004478ED" w:rsidRDefault="00B448A4" w:rsidP="000A4C8F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sz w:val="24"/>
        </w:rPr>
        <w:t>ИС</w:t>
      </w:r>
      <w:r w:rsidR="00AD621E" w:rsidRPr="00AD621E">
        <w:rPr>
          <w:rFonts w:ascii="Times New Roman" w:hAnsi="Times New Roman"/>
          <w:sz w:val="24"/>
        </w:rPr>
        <w:t xml:space="preserve"> реализуется в КИСУ </w:t>
      </w:r>
      <w:r w:rsidR="00D0042E">
        <w:rPr>
          <w:rFonts w:ascii="Times New Roman" w:hAnsi="Times New Roman"/>
          <w:sz w:val="24"/>
        </w:rPr>
        <w:t>ПАО</w:t>
      </w:r>
      <w:r w:rsidR="00AD621E" w:rsidRPr="00AD621E">
        <w:rPr>
          <w:rFonts w:ascii="Times New Roman" w:hAnsi="Times New Roman"/>
          <w:sz w:val="24"/>
        </w:rPr>
        <w:t xml:space="preserve"> «ФСК ЕЭС». Реализация ИС не требует расширения </w:t>
      </w:r>
      <w:r w:rsidR="00AD621E">
        <w:rPr>
          <w:rFonts w:ascii="Times New Roman" w:hAnsi="Times New Roman"/>
          <w:sz w:val="24"/>
        </w:rPr>
        <w:t xml:space="preserve">серверного обеспечения и будет функционировать в рамках </w:t>
      </w:r>
      <w:r w:rsidR="004478ED" w:rsidRPr="00D00ABD">
        <w:rPr>
          <w:rFonts w:ascii="Times New Roman" w:hAnsi="Times New Roman"/>
          <w:color w:val="000000" w:themeColor="text1"/>
          <w:sz w:val="24"/>
        </w:rPr>
        <w:t>существующе</w:t>
      </w:r>
      <w:r w:rsidR="00AD621E">
        <w:rPr>
          <w:rFonts w:ascii="Times New Roman" w:hAnsi="Times New Roman"/>
          <w:color w:val="000000" w:themeColor="text1"/>
          <w:sz w:val="24"/>
        </w:rPr>
        <w:t>го</w:t>
      </w:r>
      <w:r w:rsidR="004478ED" w:rsidRPr="00D00ABD">
        <w:rPr>
          <w:rFonts w:ascii="Times New Roman" w:hAnsi="Times New Roman"/>
          <w:color w:val="000000" w:themeColor="text1"/>
          <w:sz w:val="24"/>
        </w:rPr>
        <w:t xml:space="preserve"> оборудовани</w:t>
      </w:r>
      <w:r w:rsidR="00AD621E">
        <w:rPr>
          <w:rFonts w:ascii="Times New Roman" w:hAnsi="Times New Roman"/>
          <w:color w:val="000000" w:themeColor="text1"/>
          <w:sz w:val="24"/>
        </w:rPr>
        <w:t>я</w:t>
      </w:r>
      <w:r w:rsidR="004478ED" w:rsidRPr="00D00ABD">
        <w:rPr>
          <w:rFonts w:ascii="Times New Roman" w:hAnsi="Times New Roman"/>
          <w:color w:val="000000" w:themeColor="text1"/>
          <w:sz w:val="24"/>
        </w:rPr>
        <w:t>, эксплуатируемо</w:t>
      </w:r>
      <w:r w:rsidR="00AD621E">
        <w:rPr>
          <w:rFonts w:ascii="Times New Roman" w:hAnsi="Times New Roman"/>
          <w:color w:val="000000" w:themeColor="text1"/>
          <w:sz w:val="24"/>
        </w:rPr>
        <w:t>го</w:t>
      </w:r>
      <w:r w:rsidR="004478ED" w:rsidRPr="00D00ABD">
        <w:rPr>
          <w:rFonts w:ascii="Times New Roman" w:hAnsi="Times New Roman"/>
          <w:color w:val="000000" w:themeColor="text1"/>
          <w:sz w:val="24"/>
        </w:rPr>
        <w:t xml:space="preserve"> </w:t>
      </w:r>
      <w:r w:rsidR="000A4C8F">
        <w:rPr>
          <w:rFonts w:ascii="Times New Roman" w:hAnsi="Times New Roman"/>
          <w:color w:val="000000" w:themeColor="text1"/>
          <w:sz w:val="24"/>
        </w:rPr>
        <w:t xml:space="preserve">в рамках </w:t>
      </w:r>
      <w:r w:rsidR="001D7EB1" w:rsidRPr="00D61937">
        <w:rPr>
          <w:rFonts w:ascii="Times New Roman" w:hAnsi="Times New Roman"/>
          <w:sz w:val="24"/>
        </w:rPr>
        <w:t xml:space="preserve">КИСУ </w:t>
      </w:r>
      <w:r w:rsidR="00D0042E">
        <w:rPr>
          <w:rFonts w:ascii="Times New Roman" w:hAnsi="Times New Roman"/>
          <w:sz w:val="24"/>
        </w:rPr>
        <w:t>ПАО</w:t>
      </w:r>
      <w:r w:rsidR="001D7EB1" w:rsidRPr="00D61937">
        <w:rPr>
          <w:rFonts w:ascii="Times New Roman" w:hAnsi="Times New Roman"/>
          <w:sz w:val="24"/>
        </w:rPr>
        <w:t xml:space="preserve"> «ФСК ЕЭС»</w:t>
      </w:r>
      <w:r w:rsidR="001D7EB1">
        <w:rPr>
          <w:rFonts w:ascii="Times New Roman" w:hAnsi="Times New Roman"/>
          <w:sz w:val="24"/>
        </w:rPr>
        <w:t xml:space="preserve"> </w:t>
      </w:r>
      <w:r w:rsidR="004478ED" w:rsidRPr="00D00ABD">
        <w:rPr>
          <w:rFonts w:ascii="Times New Roman" w:hAnsi="Times New Roman"/>
          <w:color w:val="000000" w:themeColor="text1"/>
          <w:sz w:val="24"/>
        </w:rPr>
        <w:t xml:space="preserve">в ЦОД </w:t>
      </w:r>
      <w:r w:rsidR="00D0042E">
        <w:rPr>
          <w:rFonts w:ascii="Times New Roman" w:hAnsi="Times New Roman"/>
          <w:color w:val="000000" w:themeColor="text1"/>
          <w:sz w:val="24"/>
        </w:rPr>
        <w:t>ПАО</w:t>
      </w:r>
      <w:r w:rsidR="004478ED" w:rsidRPr="00D00ABD">
        <w:rPr>
          <w:rFonts w:ascii="Times New Roman" w:hAnsi="Times New Roman"/>
          <w:color w:val="000000" w:themeColor="text1"/>
          <w:sz w:val="24"/>
        </w:rPr>
        <w:t xml:space="preserve"> «ФСК ЕЭС». </w:t>
      </w:r>
    </w:p>
    <w:p w14:paraId="0526C5A3" w14:textId="77777777" w:rsidR="007224D6" w:rsidRPr="00D61937" w:rsidRDefault="00EC24BD" w:rsidP="009B4370">
      <w:pPr>
        <w:pStyle w:val="211"/>
        <w:numPr>
          <w:ilvl w:val="0"/>
          <w:numId w:val="32"/>
        </w:numPr>
        <w:rPr>
          <w:rFonts w:ascii="Times New Roman" w:hAnsi="Times New Roman" w:cs="Times New Roman"/>
        </w:rPr>
      </w:pPr>
      <w:bookmarkStart w:id="588" w:name="_Toc21796679"/>
      <w:bookmarkEnd w:id="555"/>
      <w:bookmarkEnd w:id="556"/>
      <w:bookmarkEnd w:id="557"/>
      <w:bookmarkEnd w:id="558"/>
      <w:bookmarkEnd w:id="559"/>
      <w:bookmarkEnd w:id="560"/>
      <w:bookmarkEnd w:id="561"/>
      <w:r w:rsidRPr="00D61937">
        <w:rPr>
          <w:rFonts w:ascii="Times New Roman" w:hAnsi="Times New Roman" w:cs="Times New Roman"/>
        </w:rPr>
        <w:t>Порядок контроля и приемки системы</w:t>
      </w:r>
      <w:bookmarkEnd w:id="588"/>
    </w:p>
    <w:p w14:paraId="3B78A421" w14:textId="77777777" w:rsidR="007224D6" w:rsidRDefault="00E20B19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Приемка этапов выполненных работ осуществляется Заказчиком по предъявлении Исполнителем комплектов соответствующих документов, согласованных Заказчиком и завершается оформлением акта сдачи-приемки работ, подписанным Заказчиком и исполнителем.</w:t>
      </w:r>
    </w:p>
    <w:p w14:paraId="1E3D5C62" w14:textId="77777777" w:rsidR="00E20B19" w:rsidRPr="00C66182" w:rsidRDefault="00E20B19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Приемка системы осуществляется по результатам испытаний, которые проводятся с целью проверки </w:t>
      </w:r>
      <w:r w:rsidR="00D273E8">
        <w:rPr>
          <w:rFonts w:ascii="Times New Roman" w:hAnsi="Times New Roman"/>
          <w:color w:val="000000" w:themeColor="text1"/>
          <w:sz w:val="24"/>
        </w:rPr>
        <w:t>работоспособности</w:t>
      </w:r>
      <w:r>
        <w:rPr>
          <w:rFonts w:ascii="Times New Roman" w:hAnsi="Times New Roman"/>
          <w:color w:val="000000" w:themeColor="text1"/>
          <w:sz w:val="24"/>
        </w:rPr>
        <w:t xml:space="preserve"> Системы </w:t>
      </w:r>
      <w:r w:rsidR="00D273E8">
        <w:rPr>
          <w:rFonts w:ascii="Times New Roman" w:hAnsi="Times New Roman"/>
          <w:color w:val="000000" w:themeColor="text1"/>
          <w:sz w:val="24"/>
        </w:rPr>
        <w:t xml:space="preserve">и ее соответствию </w:t>
      </w:r>
      <w:r>
        <w:rPr>
          <w:rFonts w:ascii="Times New Roman" w:hAnsi="Times New Roman"/>
          <w:color w:val="000000" w:themeColor="text1"/>
          <w:sz w:val="24"/>
        </w:rPr>
        <w:t>Техническому заданию и проектной документации</w:t>
      </w:r>
      <w:r w:rsidR="00D273E8">
        <w:rPr>
          <w:rFonts w:ascii="Times New Roman" w:hAnsi="Times New Roman"/>
          <w:color w:val="000000" w:themeColor="text1"/>
          <w:sz w:val="24"/>
        </w:rPr>
        <w:t>.</w:t>
      </w:r>
    </w:p>
    <w:p w14:paraId="330DDFA3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589" w:name="_Справочник_«Виды_деятельности»"/>
      <w:bookmarkStart w:id="590" w:name="_Toc353967669"/>
      <w:bookmarkStart w:id="591" w:name="_Toc353980048"/>
      <w:bookmarkStart w:id="592" w:name="_Toc382320435"/>
      <w:bookmarkStart w:id="593" w:name="_Toc383093057"/>
      <w:bookmarkStart w:id="594" w:name="_Toc383093123"/>
      <w:bookmarkStart w:id="595" w:name="_Toc383094552"/>
      <w:bookmarkStart w:id="596" w:name="_Toc414286217"/>
      <w:bookmarkStart w:id="597" w:name="_Toc414286283"/>
      <w:bookmarkStart w:id="598" w:name="_Toc414287631"/>
      <w:bookmarkStart w:id="599" w:name="_Toc415830213"/>
      <w:bookmarkStart w:id="600" w:name="_Toc453254253"/>
      <w:bookmarkStart w:id="601" w:name="_Toc461446390"/>
      <w:bookmarkStart w:id="602" w:name="_Toc473019002"/>
      <w:bookmarkStart w:id="603" w:name="_Toc473023162"/>
      <w:bookmarkStart w:id="604" w:name="_Toc473023217"/>
      <w:bookmarkStart w:id="605" w:name="_Toc521924172"/>
      <w:bookmarkStart w:id="606" w:name="_Toc521924240"/>
      <w:bookmarkStart w:id="607" w:name="_Toc522618328"/>
      <w:bookmarkStart w:id="608" w:name="_Toc522618393"/>
      <w:bookmarkStart w:id="609" w:name="_Toc522620006"/>
      <w:bookmarkStart w:id="610" w:name="_Toc527301878"/>
      <w:bookmarkStart w:id="611" w:name="_Toc527453531"/>
      <w:bookmarkStart w:id="612" w:name="_Toc527453590"/>
      <w:bookmarkStart w:id="613" w:name="_Toc527470770"/>
      <w:bookmarkStart w:id="614" w:name="_Toc527471052"/>
      <w:bookmarkStart w:id="615" w:name="_Toc527471114"/>
      <w:bookmarkStart w:id="616" w:name="_Toc529860970"/>
      <w:bookmarkStart w:id="617" w:name="_Toc21796680"/>
      <w:bookmarkStart w:id="618" w:name="_Toc215493665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</w:p>
    <w:p w14:paraId="3649475B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619" w:name="_Toc353967670"/>
      <w:bookmarkStart w:id="620" w:name="_Toc353980049"/>
      <w:bookmarkStart w:id="621" w:name="_Toc382320436"/>
      <w:bookmarkStart w:id="622" w:name="_Toc383093058"/>
      <w:bookmarkStart w:id="623" w:name="_Toc383093124"/>
      <w:bookmarkStart w:id="624" w:name="_Toc383094553"/>
      <w:bookmarkStart w:id="625" w:name="_Toc414286218"/>
      <w:bookmarkStart w:id="626" w:name="_Toc414286284"/>
      <w:bookmarkStart w:id="627" w:name="_Toc414287632"/>
      <w:bookmarkStart w:id="628" w:name="_Toc415830214"/>
      <w:bookmarkStart w:id="629" w:name="_Toc453254254"/>
      <w:bookmarkStart w:id="630" w:name="_Toc461446391"/>
      <w:bookmarkStart w:id="631" w:name="_Toc473019003"/>
      <w:bookmarkStart w:id="632" w:name="_Toc473023163"/>
      <w:bookmarkStart w:id="633" w:name="_Toc473023218"/>
      <w:bookmarkStart w:id="634" w:name="_Toc521924173"/>
      <w:bookmarkStart w:id="635" w:name="_Toc521924241"/>
      <w:bookmarkStart w:id="636" w:name="_Toc522618329"/>
      <w:bookmarkStart w:id="637" w:name="_Toc522618394"/>
      <w:bookmarkStart w:id="638" w:name="_Toc522620007"/>
      <w:bookmarkStart w:id="639" w:name="_Toc527301879"/>
      <w:bookmarkStart w:id="640" w:name="_Toc527453532"/>
      <w:bookmarkStart w:id="641" w:name="_Toc527453591"/>
      <w:bookmarkStart w:id="642" w:name="_Toc527470771"/>
      <w:bookmarkStart w:id="643" w:name="_Toc527471053"/>
      <w:bookmarkStart w:id="644" w:name="_Toc527471115"/>
      <w:bookmarkStart w:id="645" w:name="_Toc529860971"/>
      <w:bookmarkStart w:id="646" w:name="_Toc21796681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</w:p>
    <w:p w14:paraId="3443516A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647" w:name="_Toc353967671"/>
      <w:bookmarkStart w:id="648" w:name="_Toc353980050"/>
      <w:bookmarkStart w:id="649" w:name="_Toc382320437"/>
      <w:bookmarkStart w:id="650" w:name="_Toc383093059"/>
      <w:bookmarkStart w:id="651" w:name="_Toc383093125"/>
      <w:bookmarkStart w:id="652" w:name="_Toc383094554"/>
      <w:bookmarkStart w:id="653" w:name="_Toc414286219"/>
      <w:bookmarkStart w:id="654" w:name="_Toc414286285"/>
      <w:bookmarkStart w:id="655" w:name="_Toc414287633"/>
      <w:bookmarkStart w:id="656" w:name="_Toc415830215"/>
      <w:bookmarkStart w:id="657" w:name="_Toc453254255"/>
      <w:bookmarkStart w:id="658" w:name="_Toc461446392"/>
      <w:bookmarkStart w:id="659" w:name="_Toc473019004"/>
      <w:bookmarkStart w:id="660" w:name="_Toc473023164"/>
      <w:bookmarkStart w:id="661" w:name="_Toc473023219"/>
      <w:bookmarkStart w:id="662" w:name="_Toc521924174"/>
      <w:bookmarkStart w:id="663" w:name="_Toc521924242"/>
      <w:bookmarkStart w:id="664" w:name="_Toc522618330"/>
      <w:bookmarkStart w:id="665" w:name="_Toc522618395"/>
      <w:bookmarkStart w:id="666" w:name="_Toc522620008"/>
      <w:bookmarkStart w:id="667" w:name="_Toc527301880"/>
      <w:bookmarkStart w:id="668" w:name="_Toc527453533"/>
      <w:bookmarkStart w:id="669" w:name="_Toc527453592"/>
      <w:bookmarkStart w:id="670" w:name="_Toc527470772"/>
      <w:bookmarkStart w:id="671" w:name="_Toc527471054"/>
      <w:bookmarkStart w:id="672" w:name="_Toc527471116"/>
      <w:bookmarkStart w:id="673" w:name="_Toc529860972"/>
      <w:bookmarkStart w:id="674" w:name="_Toc21796682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</w:p>
    <w:p w14:paraId="159723CE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675" w:name="_Toc353967672"/>
      <w:bookmarkStart w:id="676" w:name="_Toc353980051"/>
      <w:bookmarkStart w:id="677" w:name="_Toc382320438"/>
      <w:bookmarkStart w:id="678" w:name="_Toc383093060"/>
      <w:bookmarkStart w:id="679" w:name="_Toc383093126"/>
      <w:bookmarkStart w:id="680" w:name="_Toc383094555"/>
      <w:bookmarkStart w:id="681" w:name="_Toc414286220"/>
      <w:bookmarkStart w:id="682" w:name="_Toc414286286"/>
      <w:bookmarkStart w:id="683" w:name="_Toc414287634"/>
      <w:bookmarkStart w:id="684" w:name="_Toc415830216"/>
      <w:bookmarkStart w:id="685" w:name="_Toc453254256"/>
      <w:bookmarkStart w:id="686" w:name="_Toc461446393"/>
      <w:bookmarkStart w:id="687" w:name="_Toc473019005"/>
      <w:bookmarkStart w:id="688" w:name="_Toc473023165"/>
      <w:bookmarkStart w:id="689" w:name="_Toc473023220"/>
      <w:bookmarkStart w:id="690" w:name="_Toc521924175"/>
      <w:bookmarkStart w:id="691" w:name="_Toc521924243"/>
      <w:bookmarkStart w:id="692" w:name="_Toc522618331"/>
      <w:bookmarkStart w:id="693" w:name="_Toc522618396"/>
      <w:bookmarkStart w:id="694" w:name="_Toc522620009"/>
      <w:bookmarkStart w:id="695" w:name="_Toc527301881"/>
      <w:bookmarkStart w:id="696" w:name="_Toc527453534"/>
      <w:bookmarkStart w:id="697" w:name="_Toc527453593"/>
      <w:bookmarkStart w:id="698" w:name="_Toc527470773"/>
      <w:bookmarkStart w:id="699" w:name="_Toc527471055"/>
      <w:bookmarkStart w:id="700" w:name="_Toc527471117"/>
      <w:bookmarkStart w:id="701" w:name="_Toc529860973"/>
      <w:bookmarkStart w:id="702" w:name="_Toc21796683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</w:p>
    <w:p w14:paraId="62455692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703" w:name="_Toc353967673"/>
      <w:bookmarkStart w:id="704" w:name="_Toc353980052"/>
      <w:bookmarkStart w:id="705" w:name="_Toc382320439"/>
      <w:bookmarkStart w:id="706" w:name="_Toc383093061"/>
      <w:bookmarkStart w:id="707" w:name="_Toc383093127"/>
      <w:bookmarkStart w:id="708" w:name="_Toc383094556"/>
      <w:bookmarkStart w:id="709" w:name="_Toc414286221"/>
      <w:bookmarkStart w:id="710" w:name="_Toc414286287"/>
      <w:bookmarkStart w:id="711" w:name="_Toc414287635"/>
      <w:bookmarkStart w:id="712" w:name="_Toc415830217"/>
      <w:bookmarkStart w:id="713" w:name="_Toc453254257"/>
      <w:bookmarkStart w:id="714" w:name="_Toc461446394"/>
      <w:bookmarkStart w:id="715" w:name="_Toc473019006"/>
      <w:bookmarkStart w:id="716" w:name="_Toc473023166"/>
      <w:bookmarkStart w:id="717" w:name="_Toc473023221"/>
      <w:bookmarkStart w:id="718" w:name="_Toc521924176"/>
      <w:bookmarkStart w:id="719" w:name="_Toc521924244"/>
      <w:bookmarkStart w:id="720" w:name="_Toc522618332"/>
      <w:bookmarkStart w:id="721" w:name="_Toc522618397"/>
      <w:bookmarkStart w:id="722" w:name="_Toc522620010"/>
      <w:bookmarkStart w:id="723" w:name="_Toc527301882"/>
      <w:bookmarkStart w:id="724" w:name="_Toc527453535"/>
      <w:bookmarkStart w:id="725" w:name="_Toc527453594"/>
      <w:bookmarkStart w:id="726" w:name="_Toc527470774"/>
      <w:bookmarkStart w:id="727" w:name="_Toc527471056"/>
      <w:bookmarkStart w:id="728" w:name="_Toc527471118"/>
      <w:bookmarkStart w:id="729" w:name="_Toc529860974"/>
      <w:bookmarkStart w:id="730" w:name="_Toc21796684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</w:p>
    <w:p w14:paraId="19171CD9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731" w:name="_Toc353967674"/>
      <w:bookmarkStart w:id="732" w:name="_Toc353980053"/>
      <w:bookmarkStart w:id="733" w:name="_Toc382320440"/>
      <w:bookmarkStart w:id="734" w:name="_Toc383093062"/>
      <w:bookmarkStart w:id="735" w:name="_Toc383093128"/>
      <w:bookmarkStart w:id="736" w:name="_Toc383094557"/>
      <w:bookmarkStart w:id="737" w:name="_Toc414286222"/>
      <w:bookmarkStart w:id="738" w:name="_Toc414286288"/>
      <w:bookmarkStart w:id="739" w:name="_Toc414287636"/>
      <w:bookmarkStart w:id="740" w:name="_Toc415830218"/>
      <w:bookmarkStart w:id="741" w:name="_Toc453254258"/>
      <w:bookmarkStart w:id="742" w:name="_Toc461446395"/>
      <w:bookmarkStart w:id="743" w:name="_Toc473019007"/>
      <w:bookmarkStart w:id="744" w:name="_Toc473023167"/>
      <w:bookmarkStart w:id="745" w:name="_Toc473023222"/>
      <w:bookmarkStart w:id="746" w:name="_Toc521924177"/>
      <w:bookmarkStart w:id="747" w:name="_Toc521924245"/>
      <w:bookmarkStart w:id="748" w:name="_Toc522618333"/>
      <w:bookmarkStart w:id="749" w:name="_Toc522618398"/>
      <w:bookmarkStart w:id="750" w:name="_Toc522620011"/>
      <w:bookmarkStart w:id="751" w:name="_Toc527301883"/>
      <w:bookmarkStart w:id="752" w:name="_Toc527453536"/>
      <w:bookmarkStart w:id="753" w:name="_Toc527453595"/>
      <w:bookmarkStart w:id="754" w:name="_Toc527470775"/>
      <w:bookmarkStart w:id="755" w:name="_Toc527471057"/>
      <w:bookmarkStart w:id="756" w:name="_Toc527471119"/>
      <w:bookmarkStart w:id="757" w:name="_Toc529860975"/>
      <w:bookmarkStart w:id="758" w:name="_Toc21796685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</w:p>
    <w:p w14:paraId="26BA6356" w14:textId="77777777" w:rsidR="008C48AA" w:rsidRPr="008C48AA" w:rsidRDefault="008C48AA" w:rsidP="009B4370">
      <w:pPr>
        <w:pStyle w:val="afd"/>
        <w:keepNext/>
        <w:widowControl/>
        <w:numPr>
          <w:ilvl w:val="0"/>
          <w:numId w:val="33"/>
        </w:numPr>
        <w:adjustRightInd/>
        <w:spacing w:before="240" w:after="60"/>
        <w:contextualSpacing w:val="0"/>
        <w:jc w:val="left"/>
        <w:textAlignment w:val="auto"/>
        <w:outlineLvl w:val="1"/>
        <w:rPr>
          <w:rFonts w:ascii="Times New Roman" w:eastAsia="Times New Roman" w:hAnsi="Times New Roman"/>
          <w:b/>
          <w:vanish/>
          <w:sz w:val="28"/>
          <w:szCs w:val="28"/>
        </w:rPr>
      </w:pPr>
      <w:bookmarkStart w:id="759" w:name="_Toc353967675"/>
      <w:bookmarkStart w:id="760" w:name="_Toc353980054"/>
      <w:bookmarkStart w:id="761" w:name="_Toc382320441"/>
      <w:bookmarkStart w:id="762" w:name="_Toc383093063"/>
      <w:bookmarkStart w:id="763" w:name="_Toc383093129"/>
      <w:bookmarkStart w:id="764" w:name="_Toc383094558"/>
      <w:bookmarkStart w:id="765" w:name="_Toc414286223"/>
      <w:bookmarkStart w:id="766" w:name="_Toc414286289"/>
      <w:bookmarkStart w:id="767" w:name="_Toc414287637"/>
      <w:bookmarkStart w:id="768" w:name="_Toc415830219"/>
      <w:bookmarkStart w:id="769" w:name="_Toc453254259"/>
      <w:bookmarkStart w:id="770" w:name="_Toc461446396"/>
      <w:bookmarkStart w:id="771" w:name="_Toc473019008"/>
      <w:bookmarkStart w:id="772" w:name="_Toc473023168"/>
      <w:bookmarkStart w:id="773" w:name="_Toc473023223"/>
      <w:bookmarkStart w:id="774" w:name="_Toc521924178"/>
      <w:bookmarkStart w:id="775" w:name="_Toc521924246"/>
      <w:bookmarkStart w:id="776" w:name="_Toc522618334"/>
      <w:bookmarkStart w:id="777" w:name="_Toc522618399"/>
      <w:bookmarkStart w:id="778" w:name="_Toc522620012"/>
      <w:bookmarkStart w:id="779" w:name="_Toc527301884"/>
      <w:bookmarkStart w:id="780" w:name="_Toc527453537"/>
      <w:bookmarkStart w:id="781" w:name="_Toc527453596"/>
      <w:bookmarkStart w:id="782" w:name="_Toc527470776"/>
      <w:bookmarkStart w:id="783" w:name="_Toc527471058"/>
      <w:bookmarkStart w:id="784" w:name="_Toc527471120"/>
      <w:bookmarkStart w:id="785" w:name="_Toc529860976"/>
      <w:bookmarkStart w:id="786" w:name="_Toc21796686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</w:p>
    <w:p w14:paraId="57819E0D" w14:textId="77777777" w:rsidR="00265351" w:rsidRPr="00C66182" w:rsidRDefault="00265351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>Испытания проводят с целью проверки соответствия создаваемой системы требованиям данного Технического задания</w:t>
      </w:r>
      <w:r w:rsidR="00D273E8">
        <w:rPr>
          <w:rFonts w:ascii="Times New Roman" w:hAnsi="Times New Roman"/>
          <w:color w:val="000000" w:themeColor="text1"/>
          <w:sz w:val="24"/>
        </w:rPr>
        <w:t xml:space="preserve"> и проектной документации</w:t>
      </w:r>
      <w:r w:rsidRPr="00C66182">
        <w:rPr>
          <w:rFonts w:ascii="Times New Roman" w:hAnsi="Times New Roman"/>
          <w:color w:val="000000" w:themeColor="text1"/>
          <w:sz w:val="24"/>
        </w:rPr>
        <w:t>. Испытания представляют собой процесс проверки выполнения заданных функций системы, выявления и устранения недостатков в программном обеспечении.</w:t>
      </w:r>
    </w:p>
    <w:p w14:paraId="22994153" w14:textId="77777777" w:rsidR="00265351" w:rsidRPr="00C66182" w:rsidRDefault="003C1235" w:rsidP="008E45CA">
      <w:pPr>
        <w:tabs>
          <w:tab w:val="left" w:pos="3690"/>
        </w:tabs>
        <w:rPr>
          <w:rFonts w:ascii="Times New Roman" w:hAnsi="Times New Roman"/>
          <w:color w:val="000000" w:themeColor="text1"/>
        </w:rPr>
      </w:pPr>
      <w:r w:rsidRPr="00C66182">
        <w:rPr>
          <w:rFonts w:ascii="Times New Roman" w:hAnsi="Times New Roman"/>
          <w:color w:val="000000" w:themeColor="text1"/>
          <w:sz w:val="24"/>
        </w:rPr>
        <w:t>И</w:t>
      </w:r>
      <w:r w:rsidR="00265351" w:rsidRPr="00C66182">
        <w:rPr>
          <w:rFonts w:ascii="Times New Roman" w:hAnsi="Times New Roman"/>
          <w:color w:val="000000" w:themeColor="text1"/>
          <w:sz w:val="24"/>
        </w:rPr>
        <w:t>спытани</w:t>
      </w:r>
      <w:r w:rsidRPr="00C66182">
        <w:rPr>
          <w:rFonts w:ascii="Times New Roman" w:hAnsi="Times New Roman"/>
          <w:color w:val="000000" w:themeColor="text1"/>
          <w:sz w:val="24"/>
        </w:rPr>
        <w:t>я</w:t>
      </w:r>
      <w:r w:rsidR="00265351" w:rsidRPr="00C66182">
        <w:rPr>
          <w:rFonts w:ascii="Times New Roman" w:hAnsi="Times New Roman"/>
          <w:color w:val="000000" w:themeColor="text1"/>
          <w:sz w:val="24"/>
        </w:rPr>
        <w:t xml:space="preserve"> системы должны </w:t>
      </w:r>
      <w:r w:rsidRPr="00C66182">
        <w:rPr>
          <w:rFonts w:ascii="Times New Roman" w:hAnsi="Times New Roman"/>
          <w:color w:val="000000" w:themeColor="text1"/>
          <w:sz w:val="24"/>
        </w:rPr>
        <w:t>включать</w:t>
      </w:r>
      <w:r w:rsidR="00265351" w:rsidRPr="00C66182">
        <w:rPr>
          <w:rFonts w:ascii="Times New Roman" w:hAnsi="Times New Roman"/>
          <w:color w:val="000000" w:themeColor="text1"/>
          <w:sz w:val="24"/>
        </w:rPr>
        <w:t xml:space="preserve"> перечисленные ниже виды работ:</w:t>
      </w:r>
    </w:p>
    <w:p w14:paraId="6C6BD681" w14:textId="77777777" w:rsidR="00265351" w:rsidRPr="00C66182" w:rsidRDefault="00265351" w:rsidP="008E45CA">
      <w:pPr>
        <w:pStyle w:val="afd"/>
        <w:numPr>
          <w:ilvl w:val="0"/>
          <w:numId w:val="27"/>
        </w:num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 xml:space="preserve">разработка, согласование и утверждение программы и методики испытаний; </w:t>
      </w:r>
    </w:p>
    <w:p w14:paraId="00110C67" w14:textId="77777777" w:rsidR="00B448A4" w:rsidRDefault="00265351" w:rsidP="008E45CA">
      <w:pPr>
        <w:pStyle w:val="afd"/>
        <w:numPr>
          <w:ilvl w:val="0"/>
          <w:numId w:val="27"/>
        </w:num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>проведение предварительных испытаний по окончании выполнения разработки Системы</w:t>
      </w:r>
      <w:r w:rsidR="001D7EB1">
        <w:rPr>
          <w:rFonts w:ascii="Times New Roman" w:hAnsi="Times New Roman"/>
          <w:color w:val="000000" w:themeColor="text1"/>
          <w:sz w:val="24"/>
        </w:rPr>
        <w:t xml:space="preserve"> (тестирование разработок</w:t>
      </w:r>
      <w:r w:rsidR="00B448A4">
        <w:rPr>
          <w:rFonts w:ascii="Times New Roman" w:hAnsi="Times New Roman"/>
          <w:color w:val="000000" w:themeColor="text1"/>
          <w:sz w:val="24"/>
        </w:rPr>
        <w:t xml:space="preserve"> командой Исполнителя)</w:t>
      </w:r>
      <w:r w:rsidRPr="00C66182">
        <w:rPr>
          <w:rFonts w:ascii="Times New Roman" w:hAnsi="Times New Roman"/>
          <w:color w:val="000000" w:themeColor="text1"/>
          <w:sz w:val="24"/>
        </w:rPr>
        <w:t>;</w:t>
      </w:r>
    </w:p>
    <w:p w14:paraId="29157082" w14:textId="77777777" w:rsidR="00265351" w:rsidRPr="00C66182" w:rsidRDefault="00B448A4" w:rsidP="008E45CA">
      <w:pPr>
        <w:pStyle w:val="afd"/>
        <w:numPr>
          <w:ilvl w:val="0"/>
          <w:numId w:val="27"/>
        </w:num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проведение </w:t>
      </w:r>
      <w:r w:rsidR="00FB067C">
        <w:rPr>
          <w:rFonts w:ascii="Times New Roman" w:hAnsi="Times New Roman"/>
          <w:color w:val="000000" w:themeColor="text1"/>
          <w:sz w:val="24"/>
        </w:rPr>
        <w:t>функционального</w:t>
      </w:r>
      <w:r>
        <w:rPr>
          <w:rFonts w:ascii="Times New Roman" w:hAnsi="Times New Roman"/>
          <w:color w:val="000000" w:themeColor="text1"/>
          <w:sz w:val="24"/>
        </w:rPr>
        <w:t xml:space="preserve"> тестирования, включая функциональное тестирование с участием Заказчика;</w:t>
      </w:r>
      <w:r w:rsidR="00265351" w:rsidRPr="00C66182">
        <w:rPr>
          <w:rFonts w:ascii="Times New Roman" w:hAnsi="Times New Roman"/>
          <w:color w:val="000000" w:themeColor="text1"/>
          <w:sz w:val="24"/>
        </w:rPr>
        <w:t xml:space="preserve"> </w:t>
      </w:r>
    </w:p>
    <w:p w14:paraId="368A01B2" w14:textId="77777777" w:rsidR="00265351" w:rsidRPr="00C66182" w:rsidRDefault="00265351" w:rsidP="008E45CA">
      <w:pPr>
        <w:pStyle w:val="afd"/>
        <w:numPr>
          <w:ilvl w:val="0"/>
          <w:numId w:val="27"/>
        </w:num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 xml:space="preserve">проведение </w:t>
      </w:r>
      <w:r w:rsidR="00FB067C">
        <w:rPr>
          <w:rFonts w:ascii="Times New Roman" w:hAnsi="Times New Roman"/>
          <w:color w:val="000000" w:themeColor="text1"/>
          <w:sz w:val="24"/>
        </w:rPr>
        <w:t>опытно-промышленной эксплуатации</w:t>
      </w:r>
      <w:r w:rsidR="00235F19" w:rsidRPr="00C66182">
        <w:rPr>
          <w:rFonts w:ascii="Times New Roman" w:hAnsi="Times New Roman"/>
          <w:color w:val="000000" w:themeColor="text1"/>
          <w:sz w:val="24"/>
        </w:rPr>
        <w:t>.</w:t>
      </w:r>
    </w:p>
    <w:p w14:paraId="676FE24D" w14:textId="77777777" w:rsidR="00265351" w:rsidRPr="00C66182" w:rsidRDefault="00265351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 xml:space="preserve">Для проведения испытаний используются данные </w:t>
      </w:r>
      <w:r w:rsidR="00D0042E">
        <w:rPr>
          <w:rFonts w:ascii="Times New Roman" w:hAnsi="Times New Roman"/>
          <w:color w:val="000000" w:themeColor="text1"/>
          <w:sz w:val="24"/>
        </w:rPr>
        <w:t>ПАО</w:t>
      </w:r>
      <w:r w:rsidRPr="00C66182">
        <w:rPr>
          <w:rFonts w:ascii="Times New Roman" w:hAnsi="Times New Roman"/>
          <w:color w:val="000000" w:themeColor="text1"/>
          <w:sz w:val="24"/>
        </w:rPr>
        <w:t xml:space="preserve"> «ФСК ЕЭС».</w:t>
      </w:r>
    </w:p>
    <w:p w14:paraId="4A499F9B" w14:textId="77777777" w:rsidR="00265351" w:rsidRPr="00C66182" w:rsidRDefault="00D273E8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И</w:t>
      </w:r>
      <w:r w:rsidR="00265351" w:rsidRPr="00C66182">
        <w:rPr>
          <w:rFonts w:ascii="Times New Roman" w:hAnsi="Times New Roman"/>
          <w:color w:val="000000" w:themeColor="text1"/>
          <w:sz w:val="24"/>
        </w:rPr>
        <w:t xml:space="preserve">спытания должны проводиться в системном ландшафте эксплуатации </w:t>
      </w:r>
      <w:r w:rsidR="00B448A4">
        <w:rPr>
          <w:rFonts w:ascii="Times New Roman" w:hAnsi="Times New Roman"/>
          <w:color w:val="000000" w:themeColor="text1"/>
          <w:sz w:val="24"/>
        </w:rPr>
        <w:t xml:space="preserve">КИСУ ПАО «ФСК ЕЭС» </w:t>
      </w:r>
      <w:r w:rsidR="00265351" w:rsidRPr="00C66182">
        <w:rPr>
          <w:rFonts w:ascii="Times New Roman" w:hAnsi="Times New Roman"/>
          <w:color w:val="000000" w:themeColor="text1"/>
          <w:sz w:val="24"/>
        </w:rPr>
        <w:t xml:space="preserve">в соответствии с программой и методикой испытаний Системы. </w:t>
      </w:r>
    </w:p>
    <w:p w14:paraId="057CCBEA" w14:textId="77777777" w:rsidR="003C1235" w:rsidRPr="00C66182" w:rsidRDefault="00265351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C66182">
        <w:rPr>
          <w:rFonts w:ascii="Times New Roman" w:hAnsi="Times New Roman"/>
          <w:color w:val="000000" w:themeColor="text1"/>
          <w:sz w:val="24"/>
        </w:rPr>
        <w:t>По результатам проведения испытаний составляется Протокол испытаний с указанием факта проведения испытаний</w:t>
      </w:r>
      <w:r w:rsidR="00453F72">
        <w:rPr>
          <w:rFonts w:ascii="Times New Roman" w:hAnsi="Times New Roman"/>
          <w:color w:val="000000" w:themeColor="text1"/>
          <w:sz w:val="24"/>
        </w:rPr>
        <w:t>,</w:t>
      </w:r>
      <w:r w:rsidRPr="00C66182">
        <w:rPr>
          <w:rFonts w:ascii="Times New Roman" w:hAnsi="Times New Roman"/>
          <w:color w:val="000000" w:themeColor="text1"/>
          <w:sz w:val="24"/>
        </w:rPr>
        <w:t xml:space="preserve"> приложением </w:t>
      </w:r>
      <w:r w:rsidR="00FB067C">
        <w:rPr>
          <w:rFonts w:ascii="Times New Roman" w:hAnsi="Times New Roman"/>
          <w:color w:val="000000" w:themeColor="text1"/>
          <w:sz w:val="24"/>
        </w:rPr>
        <w:t>журнала устранения замечаний</w:t>
      </w:r>
      <w:r w:rsidRPr="00C66182">
        <w:rPr>
          <w:rFonts w:ascii="Times New Roman" w:hAnsi="Times New Roman"/>
          <w:color w:val="000000" w:themeColor="text1"/>
          <w:sz w:val="24"/>
        </w:rPr>
        <w:t xml:space="preserve"> </w:t>
      </w:r>
      <w:r w:rsidR="00D273E8">
        <w:rPr>
          <w:rFonts w:ascii="Times New Roman" w:hAnsi="Times New Roman"/>
          <w:color w:val="000000" w:themeColor="text1"/>
          <w:sz w:val="24"/>
        </w:rPr>
        <w:t xml:space="preserve">(в случае наличия) </w:t>
      </w:r>
      <w:r w:rsidRPr="00C66182">
        <w:rPr>
          <w:rFonts w:ascii="Times New Roman" w:hAnsi="Times New Roman"/>
          <w:color w:val="000000" w:themeColor="text1"/>
          <w:sz w:val="24"/>
        </w:rPr>
        <w:t>ранжированных на критичные и не критичные</w:t>
      </w:r>
      <w:r w:rsidR="00D273E8">
        <w:rPr>
          <w:rFonts w:ascii="Times New Roman" w:hAnsi="Times New Roman"/>
          <w:color w:val="000000" w:themeColor="text1"/>
          <w:sz w:val="24"/>
        </w:rPr>
        <w:t>.</w:t>
      </w:r>
      <w:r w:rsidR="00453F72">
        <w:rPr>
          <w:rFonts w:ascii="Times New Roman" w:hAnsi="Times New Roman"/>
          <w:color w:val="000000" w:themeColor="text1"/>
          <w:sz w:val="24"/>
        </w:rPr>
        <w:t xml:space="preserve"> </w:t>
      </w:r>
      <w:r w:rsidRPr="00C66182">
        <w:rPr>
          <w:rFonts w:ascii="Times New Roman" w:hAnsi="Times New Roman"/>
          <w:color w:val="000000" w:themeColor="text1"/>
          <w:sz w:val="24"/>
        </w:rPr>
        <w:t xml:space="preserve"> </w:t>
      </w:r>
    </w:p>
    <w:p w14:paraId="1FA771E1" w14:textId="77777777" w:rsidR="00B448A4" w:rsidRDefault="00B448A4" w:rsidP="00235F19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Предварительные испытания проводятся Исполнителем на территории </w:t>
      </w:r>
      <w:r w:rsidR="00406A25">
        <w:rPr>
          <w:rFonts w:ascii="Times New Roman" w:hAnsi="Times New Roman"/>
          <w:color w:val="000000" w:themeColor="text1"/>
          <w:sz w:val="24"/>
        </w:rPr>
        <w:t>З</w:t>
      </w:r>
      <w:r>
        <w:rPr>
          <w:rFonts w:ascii="Times New Roman" w:hAnsi="Times New Roman"/>
          <w:color w:val="000000" w:themeColor="text1"/>
          <w:sz w:val="24"/>
        </w:rPr>
        <w:t xml:space="preserve">аказчика или на территории </w:t>
      </w:r>
      <w:r w:rsidR="00AB1085">
        <w:rPr>
          <w:rFonts w:ascii="Times New Roman" w:hAnsi="Times New Roman"/>
          <w:color w:val="000000" w:themeColor="text1"/>
          <w:sz w:val="24"/>
        </w:rPr>
        <w:t xml:space="preserve">Исполнителя </w:t>
      </w:r>
      <w:r>
        <w:rPr>
          <w:rFonts w:ascii="Times New Roman" w:hAnsi="Times New Roman"/>
          <w:color w:val="000000" w:themeColor="text1"/>
          <w:sz w:val="24"/>
        </w:rPr>
        <w:t xml:space="preserve">в зависимости от способа организации доступа работникам Исполнителя к системам </w:t>
      </w:r>
      <w:r w:rsidR="00E81520">
        <w:rPr>
          <w:rFonts w:ascii="Times New Roman" w:hAnsi="Times New Roman"/>
          <w:color w:val="000000" w:themeColor="text1"/>
          <w:sz w:val="24"/>
        </w:rPr>
        <w:t xml:space="preserve">тестового </w:t>
      </w:r>
      <w:r>
        <w:rPr>
          <w:rFonts w:ascii="Times New Roman" w:hAnsi="Times New Roman"/>
          <w:color w:val="000000" w:themeColor="text1"/>
          <w:sz w:val="24"/>
        </w:rPr>
        <w:t>ландшафта КИСУ ПАО «ФСК ЕЭС».</w:t>
      </w:r>
    </w:p>
    <w:p w14:paraId="75C87C1B" w14:textId="77777777" w:rsidR="00265351" w:rsidRPr="00D273E8" w:rsidRDefault="00FB067C" w:rsidP="00235F19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Функциональное</w:t>
      </w:r>
      <w:r w:rsidR="00B448A4">
        <w:rPr>
          <w:rFonts w:ascii="Times New Roman" w:hAnsi="Times New Roman"/>
          <w:color w:val="000000" w:themeColor="text1"/>
          <w:sz w:val="24"/>
        </w:rPr>
        <w:t xml:space="preserve"> тестирование и ОПЭ </w:t>
      </w:r>
      <w:r w:rsidR="00D273E8" w:rsidRPr="00D273E8">
        <w:rPr>
          <w:rFonts w:ascii="Times New Roman" w:hAnsi="Times New Roman"/>
          <w:color w:val="000000" w:themeColor="text1"/>
          <w:sz w:val="24"/>
        </w:rPr>
        <w:t xml:space="preserve">проводятся </w:t>
      </w:r>
      <w:r w:rsidR="00406A25">
        <w:rPr>
          <w:rFonts w:ascii="Times New Roman" w:hAnsi="Times New Roman"/>
          <w:color w:val="000000" w:themeColor="text1"/>
          <w:sz w:val="24"/>
        </w:rPr>
        <w:t xml:space="preserve">с участием Заказчика </w:t>
      </w:r>
      <w:r w:rsidR="00D273E8" w:rsidRPr="00D273E8">
        <w:rPr>
          <w:rFonts w:ascii="Times New Roman" w:hAnsi="Times New Roman"/>
          <w:color w:val="000000" w:themeColor="text1"/>
          <w:sz w:val="24"/>
        </w:rPr>
        <w:t>на территории Заказчика</w:t>
      </w:r>
      <w:r w:rsidR="00453F72">
        <w:rPr>
          <w:rFonts w:ascii="Times New Roman" w:hAnsi="Times New Roman"/>
          <w:color w:val="000000" w:themeColor="text1"/>
          <w:sz w:val="24"/>
        </w:rPr>
        <w:t xml:space="preserve"> </w:t>
      </w:r>
      <w:r w:rsidR="00E81520">
        <w:rPr>
          <w:rFonts w:ascii="Times New Roman" w:hAnsi="Times New Roman"/>
          <w:color w:val="000000" w:themeColor="text1"/>
          <w:sz w:val="24"/>
        </w:rPr>
        <w:t>на продуктивном ландшафте КИСУ ПАО «ФСК ЕЭС»</w:t>
      </w:r>
      <w:r w:rsidR="00453F72">
        <w:rPr>
          <w:rFonts w:ascii="Times New Roman" w:hAnsi="Times New Roman"/>
          <w:color w:val="000000" w:themeColor="text1"/>
          <w:sz w:val="24"/>
        </w:rPr>
        <w:t>.</w:t>
      </w:r>
    </w:p>
    <w:p w14:paraId="274E20EE" w14:textId="77777777" w:rsidR="00235F19" w:rsidRPr="00D61937" w:rsidRDefault="00235F19" w:rsidP="009B4370">
      <w:pPr>
        <w:pStyle w:val="211"/>
        <w:numPr>
          <w:ilvl w:val="0"/>
          <w:numId w:val="32"/>
        </w:numPr>
        <w:rPr>
          <w:rFonts w:ascii="Times New Roman" w:hAnsi="Times New Roman" w:cs="Times New Roman"/>
        </w:rPr>
      </w:pPr>
      <w:bookmarkStart w:id="787" w:name="_Toc21796687"/>
      <w:bookmarkEnd w:id="618"/>
      <w:r w:rsidRPr="00D61937">
        <w:rPr>
          <w:rFonts w:ascii="Times New Roman" w:hAnsi="Times New Roman" w:cs="Times New Roman"/>
        </w:rPr>
        <w:t>Требования к документированию.</w:t>
      </w:r>
      <w:bookmarkEnd w:id="787"/>
    </w:p>
    <w:p w14:paraId="7B520D85" w14:textId="77777777" w:rsidR="00D273E8" w:rsidRPr="00D273E8" w:rsidRDefault="00235F19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 w:rsidRPr="007B56FE">
        <w:rPr>
          <w:rFonts w:ascii="Times New Roman" w:hAnsi="Times New Roman"/>
          <w:color w:val="000000" w:themeColor="text1"/>
          <w:sz w:val="24"/>
        </w:rPr>
        <w:t xml:space="preserve">Документация </w:t>
      </w:r>
      <w:r w:rsidR="00D273E8" w:rsidRPr="00D273E8">
        <w:rPr>
          <w:rFonts w:ascii="Times New Roman" w:hAnsi="Times New Roman"/>
          <w:color w:val="000000" w:themeColor="text1"/>
          <w:sz w:val="24"/>
        </w:rPr>
        <w:t xml:space="preserve">по проекту </w:t>
      </w:r>
      <w:r w:rsidRPr="007B56FE">
        <w:rPr>
          <w:rFonts w:ascii="Times New Roman" w:hAnsi="Times New Roman"/>
          <w:color w:val="000000" w:themeColor="text1"/>
          <w:sz w:val="24"/>
        </w:rPr>
        <w:t xml:space="preserve">должна быть </w:t>
      </w:r>
      <w:r w:rsidR="001D7EB1">
        <w:rPr>
          <w:rFonts w:ascii="Times New Roman" w:hAnsi="Times New Roman"/>
          <w:color w:val="000000" w:themeColor="text1"/>
          <w:sz w:val="24"/>
        </w:rPr>
        <w:t>согласована Заказчиком</w:t>
      </w:r>
      <w:r w:rsidR="001D7EB1" w:rsidRPr="007B56FE">
        <w:rPr>
          <w:rFonts w:ascii="Times New Roman" w:hAnsi="Times New Roman"/>
          <w:color w:val="000000" w:themeColor="text1"/>
          <w:sz w:val="24"/>
        </w:rPr>
        <w:t xml:space="preserve"> </w:t>
      </w:r>
      <w:r w:rsidR="001D7EB1">
        <w:rPr>
          <w:rFonts w:ascii="Times New Roman" w:hAnsi="Times New Roman"/>
          <w:color w:val="000000" w:themeColor="text1"/>
          <w:sz w:val="24"/>
        </w:rPr>
        <w:t xml:space="preserve">и </w:t>
      </w:r>
      <w:r w:rsidR="00D0042E" w:rsidRPr="00D0042E">
        <w:rPr>
          <w:rFonts w:ascii="Times New Roman" w:hAnsi="Times New Roman"/>
          <w:color w:val="000000" w:themeColor="text1"/>
          <w:sz w:val="24"/>
        </w:rPr>
        <w:t>представляется Заказчику Исполнителем в двух экземплярах в печатном виде, а также в электронном виде на машинных носителях. Электронный вид документов должен соответствовать формату редакторов пакета Microsoft Office. Документация оформляется на русском языке.</w:t>
      </w:r>
    </w:p>
    <w:p w14:paraId="15DD96F6" w14:textId="77777777" w:rsidR="00453F72" w:rsidRDefault="00453F72" w:rsidP="008E45CA">
      <w:pPr>
        <w:tabs>
          <w:tab w:val="left" w:pos="3690"/>
        </w:tabs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lastRenderedPageBreak/>
        <w:t xml:space="preserve">В рамках проекта должны быть разработаны, согласованы с Заказчиком и предоставлены </w:t>
      </w:r>
      <w:r w:rsidR="00D0042E">
        <w:rPr>
          <w:rFonts w:ascii="Times New Roman" w:hAnsi="Times New Roman"/>
          <w:color w:val="000000" w:themeColor="text1"/>
          <w:sz w:val="24"/>
        </w:rPr>
        <w:t>З</w:t>
      </w:r>
      <w:r>
        <w:rPr>
          <w:rFonts w:ascii="Times New Roman" w:hAnsi="Times New Roman"/>
          <w:color w:val="000000" w:themeColor="text1"/>
          <w:sz w:val="24"/>
        </w:rPr>
        <w:t>аказчику в качестве отчетных документов по проекту:</w:t>
      </w:r>
    </w:p>
    <w:tbl>
      <w:tblPr>
        <w:tblW w:w="9230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2142"/>
        <w:gridCol w:w="4536"/>
        <w:gridCol w:w="2552"/>
      </w:tblGrid>
      <w:tr w:rsidR="00AA6582" w:rsidRPr="002D33E5" w14:paraId="219508E2" w14:textId="77777777" w:rsidTr="00CD369A">
        <w:trPr>
          <w:trHeight w:val="960"/>
          <w:tblHeader/>
        </w:trPr>
        <w:tc>
          <w:tcPr>
            <w:tcW w:w="21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70F527B7" w14:textId="77777777" w:rsidR="00AA6582" w:rsidRPr="002D33E5" w:rsidRDefault="00AA6582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Этап проекта</w:t>
            </w:r>
          </w:p>
        </w:tc>
        <w:tc>
          <w:tcPr>
            <w:tcW w:w="4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08019B35" w14:textId="77777777" w:rsidR="00AA6582" w:rsidRPr="002D33E5" w:rsidRDefault="00AA6582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Описание работ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FE3E8"/>
            <w:vAlign w:val="center"/>
            <w:hideMark/>
          </w:tcPr>
          <w:p w14:paraId="40AC0051" w14:textId="77777777" w:rsidR="00AA6582" w:rsidRPr="002D33E5" w:rsidRDefault="00C8034E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lang w:eastAsia="ru-RU"/>
              </w:rPr>
              <w:t>Результаты работ – отчетные документы</w:t>
            </w:r>
          </w:p>
        </w:tc>
      </w:tr>
      <w:tr w:rsidR="00AA6582" w:rsidRPr="002D33E5" w14:paraId="2ABFD569" w14:textId="77777777" w:rsidTr="00CD369A">
        <w:trPr>
          <w:trHeight w:val="232"/>
        </w:trPr>
        <w:tc>
          <w:tcPr>
            <w:tcW w:w="2142" w:type="dxa"/>
            <w:vMerge w:val="restart"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6D827754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тап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1 «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Подготовка и проектирование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</w:p>
        </w:tc>
        <w:tc>
          <w:tcPr>
            <w:tcW w:w="453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28B851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документов «Устав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проекта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 и «</w:t>
            </w:r>
            <w:r>
              <w:rPr>
                <w:rFonts w:ascii="Times New Roman" w:hAnsi="Times New Roman"/>
                <w:color w:val="000000"/>
                <w:sz w:val="24"/>
              </w:rPr>
              <w:t>Базовый п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лан проекта»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3DD5B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Устав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проекта</w:t>
            </w:r>
          </w:p>
        </w:tc>
      </w:tr>
      <w:tr w:rsidR="00AA6582" w:rsidRPr="002D33E5" w14:paraId="4B528EDA" w14:textId="77777777" w:rsidTr="00CD369A">
        <w:trPr>
          <w:trHeight w:val="231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C6ADF75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vMerge/>
            <w:tcBorders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B0B5BD4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EA312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Базовый п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лан проекта</w:t>
            </w:r>
          </w:p>
        </w:tc>
      </w:tr>
      <w:tr w:rsidR="00AA6582" w:rsidRPr="002D33E5" w14:paraId="79B41A38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93F2C91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79D9BAE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документа «Регламент ведения разработок»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A365C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Регламент ведения разработок</w:t>
            </w:r>
          </w:p>
        </w:tc>
      </w:tr>
      <w:tr w:rsidR="00AA6582" w:rsidRPr="002D33E5" w14:paraId="72E1B9FA" w14:textId="77777777" w:rsidTr="00CD369A">
        <w:trPr>
          <w:trHeight w:val="808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D5EDC65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center"/>
          </w:tcPr>
          <w:p w14:paraId="0B39C086" w14:textId="77777777" w:rsidR="00AA6582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Анализ бизнес-процессов, настроек и разработок</w:t>
            </w:r>
            <w:r w:rsidR="00CD369A">
              <w:rPr>
                <w:rFonts w:ascii="Times New Roman" w:hAnsi="Times New Roman"/>
                <w:color w:val="000000"/>
                <w:sz w:val="24"/>
              </w:rPr>
              <w:t>, п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роектирование решения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  <w:p w14:paraId="419B8023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ов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Проектное решение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» и «Описание системного ландшафта» (с учетом трансформации).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FA60B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Проектное решение</w:t>
            </w:r>
          </w:p>
        </w:tc>
      </w:tr>
      <w:tr w:rsidR="00AA6582" w:rsidRPr="002D33E5" w14:paraId="0C05ED85" w14:textId="77777777" w:rsidTr="00CD369A">
        <w:trPr>
          <w:trHeight w:val="807"/>
        </w:trPr>
        <w:tc>
          <w:tcPr>
            <w:tcW w:w="214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A89EAF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vMerge/>
            <w:tcBorders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7DC8AF2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B4AEB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Описание системного ландшафта</w:t>
            </w:r>
          </w:p>
        </w:tc>
      </w:tr>
      <w:tr w:rsidR="00CD369A" w:rsidRPr="002D33E5" w14:paraId="63D1E91B" w14:textId="77777777" w:rsidTr="00CD369A">
        <w:trPr>
          <w:trHeight w:val="464"/>
        </w:trPr>
        <w:tc>
          <w:tcPr>
            <w:tcW w:w="214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A75BA1E" w14:textId="77777777" w:rsidR="00CD369A" w:rsidRPr="002D33E5" w:rsidRDefault="00CD369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Этап 2 «Реализация»</w:t>
            </w:r>
          </w:p>
        </w:tc>
        <w:tc>
          <w:tcPr>
            <w:tcW w:w="45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7171F094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решения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3B275C3F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документов «Описание настроек и разработок» и «</w:t>
            </w:r>
            <w:r>
              <w:rPr>
                <w:rFonts w:ascii="Times New Roman" w:hAnsi="Times New Roman"/>
                <w:color w:val="000000"/>
                <w:sz w:val="24"/>
              </w:rPr>
              <w:t>Концепция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ролей и полномочий»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AA7BD" w14:textId="77777777" w:rsidR="00CD369A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Описание настроек и разработок</w:t>
            </w:r>
          </w:p>
        </w:tc>
      </w:tr>
      <w:tr w:rsidR="00CD369A" w:rsidRPr="002D33E5" w14:paraId="58981251" w14:textId="77777777" w:rsidTr="00CD369A">
        <w:trPr>
          <w:trHeight w:val="463"/>
        </w:trPr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E89CEF" w14:textId="77777777" w:rsidR="00CD369A" w:rsidRDefault="00CD369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vMerge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4D9346C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CE488" w14:textId="77777777" w:rsidR="00CD369A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Концепция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ролей и полномочий</w:t>
            </w:r>
          </w:p>
        </w:tc>
      </w:tr>
      <w:tr w:rsidR="00CD369A" w:rsidRPr="002D33E5" w14:paraId="21BD9856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039041" w14:textId="77777777" w:rsidR="00CD369A" w:rsidRPr="002D33E5" w:rsidRDefault="00CD369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CC1FDDA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и согласование 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документа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испытаний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(включая сценарии тестирования);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49824" w14:textId="77777777" w:rsidR="00CD369A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испытаний</w:t>
            </w:r>
          </w:p>
        </w:tc>
      </w:tr>
      <w:tr w:rsidR="00CD369A" w:rsidRPr="002D33E5" w14:paraId="5FB36D05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9ED5E" w14:textId="77777777" w:rsidR="00CD369A" w:rsidRPr="002D33E5" w:rsidRDefault="00CD369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363E5A0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Предварительные испытания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4A6CE0A0" w14:textId="77777777" w:rsidR="00CD369A" w:rsidRPr="00D90E7F" w:rsidRDefault="00CD369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документа «Протокол предварительных испытаний» (включая журнал устранения замечаний)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233A0" w14:textId="77777777" w:rsidR="00CD369A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Протокол предварительных испытаний</w:t>
            </w:r>
          </w:p>
        </w:tc>
      </w:tr>
      <w:tr w:rsidR="00AA6582" w:rsidRPr="002D33E5" w14:paraId="2B25BEBE" w14:textId="77777777" w:rsidTr="00CD369A">
        <w:trPr>
          <w:trHeight w:val="330"/>
        </w:trPr>
        <w:tc>
          <w:tcPr>
            <w:tcW w:w="2142" w:type="dxa"/>
            <w:vMerge w:val="restart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16A483D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Этап 3 «Подготовка к ОПЭ»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5620375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и согласование документа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обучения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»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B7B4A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обучения</w:t>
            </w:r>
          </w:p>
        </w:tc>
      </w:tr>
      <w:tr w:rsidR="00AA6582" w:rsidRPr="002D33E5" w14:paraId="153BB9EA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2135869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1B33A8BC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Подготовка и проведение обучения пользователей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.</w:t>
            </w:r>
          </w:p>
          <w:p w14:paraId="27DD000D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документа «Протокол обучения пользователей».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7BEB3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Протокол обучения пользователей</w:t>
            </w:r>
          </w:p>
        </w:tc>
      </w:tr>
      <w:tr w:rsidR="00AA6582" w:rsidRPr="002D33E5" w14:paraId="04D7BCA1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F57F42A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C3EC4E6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 пользовательской документации (инструкции);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49CFE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Инструкции пользователей</w:t>
            </w:r>
          </w:p>
        </w:tc>
      </w:tr>
      <w:tr w:rsidR="00AA6582" w:rsidRPr="002D33E5" w14:paraId="73D86747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36C25CE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6F34E51" w14:textId="77777777" w:rsidR="00AA6582" w:rsidRDefault="00AA6582" w:rsidP="00CD369A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Функциональное тестирование.</w:t>
            </w:r>
          </w:p>
          <w:p w14:paraId="7F104447" w14:textId="77777777" w:rsidR="00AA6582" w:rsidRPr="00D90E7F" w:rsidRDefault="00AA6582" w:rsidP="00CD369A">
            <w:pPr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Разработка и согласование документа «</w:t>
            </w:r>
            <w:r w:rsidRPr="00A35A7F">
              <w:rPr>
                <w:rFonts w:ascii="Times New Roman" w:hAnsi="Times New Roman"/>
                <w:color w:val="000000"/>
                <w:sz w:val="24"/>
                <w:lang w:eastAsia="ru-RU"/>
              </w:rPr>
              <w:t>Протокол функционального тестирования</w:t>
            </w:r>
            <w:r w:rsidR="00CD369A"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  <w:r w:rsidRPr="00A35A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(включая журнал учета и устранения замечаний)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8433E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A35A7F">
              <w:rPr>
                <w:rFonts w:ascii="Times New Roman" w:hAnsi="Times New Roman"/>
                <w:color w:val="000000"/>
                <w:sz w:val="24"/>
                <w:lang w:eastAsia="ru-RU"/>
              </w:rPr>
              <w:t>Протокол функционального тестирования</w:t>
            </w:r>
          </w:p>
        </w:tc>
      </w:tr>
      <w:tr w:rsidR="00AA6582" w:rsidRPr="002D33E5" w14:paraId="0BFECD85" w14:textId="77777777" w:rsidTr="00CD369A">
        <w:trPr>
          <w:trHeight w:val="330"/>
        </w:trPr>
        <w:tc>
          <w:tcPr>
            <w:tcW w:w="214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FFF131E" w14:textId="77777777" w:rsidR="00AA6582" w:rsidRPr="002D33E5" w:rsidRDefault="00AA6582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</w:tcPr>
          <w:p w14:paraId="078D3759" w14:textId="77777777" w:rsidR="00AA6582" w:rsidRPr="00D90E7F" w:rsidRDefault="009A2AE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Подготовка разработанного функционала к ОПЭ (перенос в продуктив)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; </w:t>
            </w:r>
            <w:r w:rsidR="00AA6582"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Разработка и согласование документа </w:t>
            </w:r>
            <w:r w:rsidR="00AA6582" w:rsidRPr="00D90E7F">
              <w:rPr>
                <w:rFonts w:ascii="Times New Roman" w:hAnsi="Times New Roman"/>
                <w:color w:val="000000"/>
                <w:sz w:val="24"/>
              </w:rPr>
              <w:t>«</w:t>
            </w:r>
            <w:r w:rsidR="00AA6582"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проведения ОПЭ</w:t>
            </w:r>
            <w:r w:rsidR="00AA6582">
              <w:rPr>
                <w:rFonts w:ascii="Times New Roman" w:hAnsi="Times New Roman"/>
                <w:color w:val="000000"/>
                <w:sz w:val="24"/>
                <w:lang w:eastAsia="ru-RU"/>
              </w:rPr>
              <w:t>»</w:t>
            </w:r>
            <w:r w:rsidR="00AA6582"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115D1" w14:textId="77777777" w:rsidR="00AA6582" w:rsidRPr="002D33E5" w:rsidRDefault="00CD369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Программа и методика проведения ОПЭ</w:t>
            </w:r>
          </w:p>
        </w:tc>
      </w:tr>
      <w:tr w:rsidR="009A2AEA" w:rsidRPr="002D33E5" w14:paraId="5BD61385" w14:textId="77777777" w:rsidTr="00CD369A">
        <w:trPr>
          <w:trHeight w:val="330"/>
        </w:trPr>
        <w:tc>
          <w:tcPr>
            <w:tcW w:w="214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1F0B95" w14:textId="77777777" w:rsidR="009A2AEA" w:rsidRPr="00A35A7F" w:rsidRDefault="009A2AEA" w:rsidP="00245292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Э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тап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4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 «</w:t>
            </w:r>
            <w:r w:rsidR="00245292">
              <w:rPr>
                <w:rFonts w:ascii="Times New Roman" w:hAnsi="Times New Roman"/>
                <w:color w:val="000000"/>
                <w:sz w:val="24"/>
                <w:lang w:eastAsia="ru-RU"/>
              </w:rPr>
              <w:t>Проведение ОПЭ</w:t>
            </w:r>
            <w:r w:rsidRPr="002D33E5">
              <w:rPr>
                <w:rFonts w:ascii="Times New Roman" w:hAnsi="Times New Roman"/>
                <w:color w:val="000000"/>
                <w:sz w:val="24"/>
                <w:lang w:eastAsia="ru-RU"/>
              </w:rPr>
              <w:t>».</w:t>
            </w: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</w:tcPr>
          <w:p w14:paraId="470C29AC" w14:textId="77777777" w:rsidR="009A2AEA" w:rsidRPr="00D90E7F" w:rsidRDefault="009A2AEA" w:rsidP="009A2AEA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Проведение ОПЭ</w:t>
            </w:r>
            <w:r>
              <w:rPr>
                <w:rFonts w:ascii="Times New Roman" w:hAnsi="Times New Roman"/>
                <w:color w:val="000000"/>
                <w:sz w:val="24"/>
              </w:rPr>
              <w:t>.</w:t>
            </w:r>
          </w:p>
          <w:p w14:paraId="38A77D75" w14:textId="77777777" w:rsidR="009A2AEA" w:rsidRPr="00D90E7F" w:rsidRDefault="009A2AEA" w:rsidP="00CD369A">
            <w:pPr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документа «Отчет о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результатах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ОПЭ» (включая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lastRenderedPageBreak/>
              <w:t>журнал устранения замечаний)</w:t>
            </w:r>
            <w:r>
              <w:rPr>
                <w:rFonts w:ascii="Times New Roman" w:hAnsi="Times New Roman"/>
                <w:color w:val="000000"/>
                <w:sz w:val="24"/>
              </w:rPr>
              <w:t>;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4C068" w14:textId="77777777" w:rsidR="009A2AEA" w:rsidRPr="000337B8" w:rsidRDefault="009A2AEA" w:rsidP="00CD369A">
            <w:pPr>
              <w:jc w:val="center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lastRenderedPageBreak/>
              <w:t>Отчет о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результатах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ОПЭ</w:t>
            </w:r>
          </w:p>
        </w:tc>
      </w:tr>
      <w:tr w:rsidR="00245292" w:rsidRPr="002D33E5" w14:paraId="3D1EAD22" w14:textId="77777777" w:rsidTr="00CD369A">
        <w:trPr>
          <w:trHeight w:val="330"/>
        </w:trPr>
        <w:tc>
          <w:tcPr>
            <w:tcW w:w="2142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B7C8EE" w14:textId="77777777" w:rsidR="00245292" w:rsidRPr="002D33E5" w:rsidRDefault="00245292" w:rsidP="00CD369A">
            <w:pPr>
              <w:jc w:val="left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</w:tcPr>
          <w:p w14:paraId="2BA436B7" w14:textId="77777777" w:rsidR="00245292" w:rsidRPr="00D90E7F" w:rsidRDefault="00245292" w:rsidP="009A2AEA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Разработка и согласование документов «Порядок работы в системе в режиме промышленной эксплуатации»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E5AB" w14:textId="77777777" w:rsidR="00245292" w:rsidRPr="00D90E7F" w:rsidRDefault="00245292" w:rsidP="00CD369A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Порядок работы в системе в режиме промышленной эксплуатации</w:t>
            </w:r>
          </w:p>
        </w:tc>
      </w:tr>
      <w:tr w:rsidR="009A2AEA" w:rsidRPr="002D33E5" w14:paraId="071F413D" w14:textId="77777777" w:rsidTr="009A2AEA">
        <w:trPr>
          <w:cantSplit/>
          <w:trHeight w:val="463"/>
        </w:trPr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4CD4A" w14:textId="77777777" w:rsidR="009A2AEA" w:rsidRPr="002D33E5" w:rsidRDefault="009A2AE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0A464DA" w14:textId="77777777" w:rsidR="009A2AEA" w:rsidRPr="009A2AEA" w:rsidRDefault="009A2AEA" w:rsidP="00CD369A">
            <w:pPr>
              <w:widowControl/>
              <w:adjustRightInd/>
              <w:textAlignment w:val="auto"/>
            </w:pPr>
            <w:r w:rsidRPr="005E6DC0">
              <w:rPr>
                <w:rFonts w:ascii="Times New Roman" w:hAnsi="Times New Roman"/>
                <w:color w:val="000000"/>
                <w:sz w:val="24"/>
              </w:rPr>
              <w:t>Актуализация проектной документации  (при необходимости);</w:t>
            </w:r>
          </w:p>
        </w:tc>
        <w:tc>
          <w:tcPr>
            <w:tcW w:w="2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DD849" w14:textId="77777777" w:rsidR="009A2AEA" w:rsidRPr="00D90E7F" w:rsidRDefault="00245292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</w:rPr>
              <w:t>Актуализ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ированная 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>проектн</w:t>
            </w:r>
            <w:r>
              <w:rPr>
                <w:rFonts w:ascii="Times New Roman" w:hAnsi="Times New Roman"/>
                <w:color w:val="000000"/>
                <w:sz w:val="24"/>
              </w:rPr>
              <w:t>ая</w:t>
            </w:r>
            <w:r w:rsidRPr="00D90E7F">
              <w:rPr>
                <w:rFonts w:ascii="Times New Roman" w:hAnsi="Times New Roman"/>
                <w:color w:val="000000"/>
                <w:sz w:val="24"/>
              </w:rPr>
              <w:t xml:space="preserve"> документаци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я  (при </w:t>
            </w:r>
            <w:r w:rsidR="005962BC" w:rsidRPr="005962BC">
              <w:rPr>
                <w:rFonts w:ascii="Times New Roman" w:hAnsi="Times New Roman"/>
                <w:color w:val="000000"/>
                <w:sz w:val="24"/>
              </w:rPr>
              <w:t>необходимости</w:t>
            </w:r>
            <w:r>
              <w:rPr>
                <w:rFonts w:ascii="Times New Roman" w:hAnsi="Times New Roman"/>
                <w:color w:val="000000"/>
                <w:sz w:val="24"/>
              </w:rPr>
              <w:t>)</w:t>
            </w:r>
          </w:p>
        </w:tc>
      </w:tr>
      <w:tr w:rsidR="009A2AEA" w:rsidRPr="002D33E5" w14:paraId="3A9FE146" w14:textId="77777777" w:rsidTr="00CD369A">
        <w:trPr>
          <w:trHeight w:val="330"/>
        </w:trPr>
        <w:tc>
          <w:tcPr>
            <w:tcW w:w="214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67708" w14:textId="77777777" w:rsidR="009A2AEA" w:rsidRPr="002D33E5" w:rsidRDefault="009A2AEA" w:rsidP="00CD369A">
            <w:pPr>
              <w:widowControl/>
              <w:adjustRightInd/>
              <w:jc w:val="left"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</w:p>
        </w:tc>
        <w:tc>
          <w:tcPr>
            <w:tcW w:w="453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9E15EBF" w14:textId="77777777" w:rsidR="009A2AEA" w:rsidRDefault="009A2AEA" w:rsidP="00CD369A">
            <w:pPr>
              <w:widowControl/>
              <w:adjustRightInd/>
              <w:textAlignment w:val="auto"/>
              <w:rPr>
                <w:rFonts w:ascii="Times New Roman" w:hAnsi="Times New Roman"/>
                <w:color w:val="000000"/>
                <w:sz w:val="24"/>
                <w:lang w:eastAsia="ru-RU"/>
              </w:rPr>
            </w:pP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Решение о готовности к ПЭ (протокол)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>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CB45B" w14:textId="77777777" w:rsidR="009A2AEA" w:rsidRDefault="009A2AEA" w:rsidP="00CD369A">
            <w:pPr>
              <w:widowControl/>
              <w:adjustRightInd/>
              <w:jc w:val="center"/>
              <w:textAlignment w:val="auto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Протокол 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о готовности </w:t>
            </w:r>
            <w:r>
              <w:rPr>
                <w:rFonts w:ascii="Times New Roman" w:hAnsi="Times New Roman"/>
                <w:color w:val="000000"/>
                <w:sz w:val="24"/>
                <w:lang w:eastAsia="ru-RU"/>
              </w:rPr>
              <w:t xml:space="preserve">системы </w:t>
            </w:r>
            <w:r w:rsidRPr="00D90E7F">
              <w:rPr>
                <w:rFonts w:ascii="Times New Roman" w:hAnsi="Times New Roman"/>
                <w:color w:val="000000"/>
                <w:sz w:val="24"/>
                <w:lang w:eastAsia="ru-RU"/>
              </w:rPr>
              <w:t>к ПЭ</w:t>
            </w:r>
          </w:p>
        </w:tc>
      </w:tr>
    </w:tbl>
    <w:p w14:paraId="22920895" w14:textId="77777777" w:rsidR="0008387C" w:rsidRPr="0008387C" w:rsidRDefault="0008387C" w:rsidP="0008387C">
      <w:pPr>
        <w:pStyle w:val="211"/>
        <w:tabs>
          <w:tab w:val="clear" w:pos="576"/>
        </w:tabs>
        <w:rPr>
          <w:rFonts w:ascii="Times New Roman" w:hAnsi="Times New Roman" w:cs="Times New Roman"/>
        </w:rPr>
      </w:pPr>
      <w:bookmarkStart w:id="788" w:name="_Toc21796688"/>
      <w:r w:rsidRPr="0008387C">
        <w:rPr>
          <w:rFonts w:ascii="Times New Roman" w:hAnsi="Times New Roman" w:cs="Times New Roman"/>
        </w:rPr>
        <w:t xml:space="preserve">Приложение 1 Форматы </w:t>
      </w:r>
      <w:r w:rsidR="00BB6FF7">
        <w:rPr>
          <w:rFonts w:ascii="Times New Roman" w:hAnsi="Times New Roman" w:cs="Times New Roman"/>
        </w:rPr>
        <w:t>обосновывающих материалов</w:t>
      </w:r>
      <w:bookmarkEnd w:id="788"/>
    </w:p>
    <w:p w14:paraId="576000E9" w14:textId="77777777" w:rsidR="0008387C" w:rsidRDefault="0008387C" w:rsidP="0008387C">
      <w:pPr>
        <w:ind w:firstLine="720"/>
        <w:jc w:val="center"/>
        <w:rPr>
          <w:rFonts w:ascii="Times New Roman" w:hAnsi="Times New Roman"/>
          <w:bCs/>
          <w:kern w:val="32"/>
          <w:sz w:val="24"/>
        </w:rPr>
      </w:pPr>
    </w:p>
    <w:bookmarkStart w:id="789" w:name="_MON_1650271096"/>
    <w:bookmarkEnd w:id="789"/>
    <w:p w14:paraId="190FE11C" w14:textId="77777777" w:rsidR="0008387C" w:rsidRDefault="005962BC" w:rsidP="0008387C">
      <w:pPr>
        <w:jc w:val="left"/>
        <w:rPr>
          <w:rFonts w:ascii="Times New Roman" w:hAnsi="Times New Roman"/>
          <w:sz w:val="24"/>
        </w:rPr>
      </w:pPr>
      <w:r w:rsidRPr="00DE698E">
        <w:rPr>
          <w:rFonts w:ascii="Times New Roman" w:hAnsi="Times New Roman"/>
          <w:bCs/>
          <w:kern w:val="32"/>
          <w:sz w:val="24"/>
        </w:rPr>
        <w:object w:dxaOrig="2040" w:dyaOrig="1320" w14:anchorId="6D7F24DF">
          <v:shape id="_x0000_i1026" type="#_x0000_t75" style="width:102.5pt;height:65.5pt" o:ole="">
            <v:imagedata r:id="rId18" o:title=""/>
          </v:shape>
          <o:OLEObject Type="Embed" ProgID="Excel.Sheet.12" ShapeID="_x0000_i1026" DrawAspect="Icon" ObjectID="_1660474871" r:id="rId19"/>
        </w:object>
      </w:r>
      <w:r w:rsidRPr="00DE698E">
        <w:rPr>
          <w:rFonts w:ascii="Times New Roman" w:hAnsi="Times New Roman"/>
          <w:bCs/>
          <w:kern w:val="32"/>
          <w:sz w:val="24"/>
        </w:rPr>
        <w:object w:dxaOrig="2040" w:dyaOrig="1320" w14:anchorId="41B67B51">
          <v:shape id="_x0000_i1027" type="#_x0000_t75" style="width:102pt;height:65.5pt" o:ole="">
            <v:imagedata r:id="rId20" o:title=""/>
          </v:shape>
          <o:OLEObject Type="Embed" ProgID="Package" ShapeID="_x0000_i1027" DrawAspect="Icon" ObjectID="_1660474872" r:id="rId21"/>
        </w:object>
      </w:r>
    </w:p>
    <w:sectPr w:rsidR="0008387C" w:rsidSect="00D0042E">
      <w:headerReference w:type="default" r:id="rId22"/>
      <w:pgSz w:w="11906" w:h="16838"/>
      <w:pgMar w:top="1140" w:right="851" w:bottom="1140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1E0E3E" w14:textId="77777777" w:rsidR="007C1B33" w:rsidRPr="0087142F" w:rsidRDefault="007C1B33" w:rsidP="00A147C5">
      <w:pPr>
        <w:rPr>
          <w:rFonts w:ascii="Times New Roman" w:hAnsi="Times New Roman"/>
        </w:rPr>
      </w:pPr>
      <w:r>
        <w:separator/>
      </w:r>
    </w:p>
  </w:endnote>
  <w:endnote w:type="continuationSeparator" w:id="0">
    <w:p w14:paraId="474A5502" w14:textId="77777777" w:rsidR="007C1B33" w:rsidRPr="0087142F" w:rsidRDefault="007C1B33" w:rsidP="00A147C5">
      <w:pPr>
        <w:rPr>
          <w:rFonts w:ascii="Times New Roman" w:hAnsi="Times New Roman"/>
        </w:rPr>
      </w:pPr>
      <w:r>
        <w:continuationSeparator/>
      </w:r>
    </w:p>
  </w:endnote>
  <w:endnote w:type="continuationNotice" w:id="1">
    <w:p w14:paraId="294344FC" w14:textId="77777777" w:rsidR="007C1B33" w:rsidRDefault="007C1B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iosCond">
    <w:altName w:val="Courier New"/>
    <w:panose1 w:val="00000000000000000000"/>
    <w:charset w:val="00"/>
    <w:family w:val="decorative"/>
    <w:notTrueType/>
    <w:pitch w:val="variable"/>
    <w:sig w:usb0="00000203" w:usb1="00000000" w:usb2="00000000" w:usb3="00000000" w:csb0="00000005" w:csb1="00000000"/>
  </w:font>
  <w:font w:name="StoneSansSemibold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 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41592450"/>
      <w:docPartObj>
        <w:docPartGallery w:val="Page Numbers (Bottom of Page)"/>
        <w:docPartUnique/>
      </w:docPartObj>
    </w:sdtPr>
    <w:sdtEndPr/>
    <w:sdtContent>
      <w:p w14:paraId="4779C070" w14:textId="77777777" w:rsidR="00436AA9" w:rsidRDefault="007C1B33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2144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24D85BB6" w14:textId="77777777" w:rsidR="00436AA9" w:rsidRDefault="00436AA9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91B4C" w14:textId="77777777" w:rsidR="00436AA9" w:rsidRPr="00425A60" w:rsidRDefault="00436AA9">
    <w:pPr>
      <w:rPr>
        <w:sz w:val="10"/>
        <w:szCs w:val="10"/>
      </w:rPr>
    </w:pPr>
  </w:p>
  <w:p w14:paraId="6639039B" w14:textId="77777777" w:rsidR="00436AA9" w:rsidRDefault="00436AA9" w:rsidP="0068280D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257FFE" w14:textId="77777777" w:rsidR="007C1B33" w:rsidRPr="0087142F" w:rsidRDefault="007C1B33" w:rsidP="00A147C5">
      <w:pPr>
        <w:rPr>
          <w:rFonts w:ascii="Times New Roman" w:hAnsi="Times New Roman"/>
        </w:rPr>
      </w:pPr>
      <w:r>
        <w:separator/>
      </w:r>
    </w:p>
  </w:footnote>
  <w:footnote w:type="continuationSeparator" w:id="0">
    <w:p w14:paraId="69B14389" w14:textId="77777777" w:rsidR="007C1B33" w:rsidRPr="0087142F" w:rsidRDefault="007C1B33" w:rsidP="00A147C5">
      <w:pPr>
        <w:rPr>
          <w:rFonts w:ascii="Times New Roman" w:hAnsi="Times New Roman"/>
        </w:rPr>
      </w:pPr>
      <w:r>
        <w:continuationSeparator/>
      </w:r>
    </w:p>
  </w:footnote>
  <w:footnote w:type="continuationNotice" w:id="1">
    <w:p w14:paraId="4728D27A" w14:textId="77777777" w:rsidR="007C1B33" w:rsidRDefault="007C1B3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73" w:type="dxa"/>
      <w:tblLook w:val="00A0" w:firstRow="1" w:lastRow="0" w:firstColumn="1" w:lastColumn="0" w:noHBand="0" w:noVBand="0"/>
    </w:tblPr>
    <w:tblGrid>
      <w:gridCol w:w="1638"/>
      <w:gridCol w:w="6189"/>
      <w:gridCol w:w="1746"/>
    </w:tblGrid>
    <w:tr w:rsidR="00436AA9" w14:paraId="298AAD27" w14:textId="77777777" w:rsidTr="0014371E">
      <w:tc>
        <w:tcPr>
          <w:tcW w:w="1638" w:type="dxa"/>
          <w:vAlign w:val="center"/>
        </w:tcPr>
        <w:p w14:paraId="55D85E5F" w14:textId="77777777" w:rsidR="00436AA9" w:rsidRDefault="00436AA9" w:rsidP="006B3CD7">
          <w:pPr>
            <w:pStyle w:val="af3"/>
          </w:pPr>
        </w:p>
      </w:tc>
      <w:tc>
        <w:tcPr>
          <w:tcW w:w="6189" w:type="dxa"/>
          <w:vAlign w:val="center"/>
        </w:tcPr>
        <w:p w14:paraId="68A94377" w14:textId="77777777" w:rsidR="00436AA9" w:rsidRPr="002B7AEE" w:rsidRDefault="00436AA9" w:rsidP="006B3CD7">
          <w:pPr>
            <w:pStyle w:val="af3"/>
            <w:jc w:val="center"/>
          </w:pPr>
        </w:p>
      </w:tc>
      <w:tc>
        <w:tcPr>
          <w:tcW w:w="1746" w:type="dxa"/>
          <w:vAlign w:val="center"/>
        </w:tcPr>
        <w:p w14:paraId="408E2E15" w14:textId="77777777" w:rsidR="00436AA9" w:rsidRDefault="00436AA9" w:rsidP="006B3CD7">
          <w:pPr>
            <w:pStyle w:val="af3"/>
            <w:jc w:val="right"/>
          </w:pPr>
        </w:p>
      </w:tc>
    </w:tr>
  </w:tbl>
  <w:p w14:paraId="48217C9F" w14:textId="77777777" w:rsidR="00436AA9" w:rsidRDefault="00436AA9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70" w:type="dxa"/>
      <w:tblInd w:w="18" w:type="dxa"/>
      <w:tblLook w:val="0000" w:firstRow="0" w:lastRow="0" w:firstColumn="0" w:lastColumn="0" w:noHBand="0" w:noVBand="0"/>
    </w:tblPr>
    <w:tblGrid>
      <w:gridCol w:w="1890"/>
      <w:gridCol w:w="5220"/>
      <w:gridCol w:w="2160"/>
    </w:tblGrid>
    <w:tr w:rsidR="00436AA9" w14:paraId="64756771" w14:textId="77777777" w:rsidTr="009675C0">
      <w:trPr>
        <w:trHeight w:val="1055"/>
      </w:trPr>
      <w:tc>
        <w:tcPr>
          <w:tcW w:w="1890" w:type="dxa"/>
        </w:tcPr>
        <w:p w14:paraId="7728EFD1" w14:textId="77777777" w:rsidR="00436AA9" w:rsidRDefault="00436AA9" w:rsidP="009675C0">
          <w:pPr>
            <w:pStyle w:val="af3"/>
            <w:jc w:val="left"/>
            <w:rPr>
              <w:sz w:val="16"/>
              <w:szCs w:val="16"/>
            </w:rPr>
          </w:pPr>
          <w:r>
            <w:rPr>
              <w:rFonts w:ascii="Calibri" w:hAnsi="Calibri"/>
              <w:noProof/>
              <w:lang w:eastAsia="ru-RU"/>
            </w:rPr>
            <w:drawing>
              <wp:inline distT="0" distB="0" distL="0" distR="0" wp14:anchorId="6EA108BC" wp14:editId="32D91733">
                <wp:extent cx="685800" cy="695325"/>
                <wp:effectExtent l="1905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580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20" w:type="dxa"/>
          <w:vAlign w:val="center"/>
        </w:tcPr>
        <w:p w14:paraId="78851DC8" w14:textId="77777777" w:rsidR="00436AA9" w:rsidRPr="002E2149" w:rsidRDefault="00436AA9" w:rsidP="00D0042E">
          <w:pPr>
            <w:pStyle w:val="af3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Техническое задание на развитие АС размещения информации на ОС (2-я очередь)</w:t>
          </w:r>
          <w:r>
            <w:rPr>
              <w:vanish/>
              <w:sz w:val="18"/>
              <w:szCs w:val="18"/>
            </w:rPr>
            <w:t>вллевлеченского учета выручки</w:t>
          </w:r>
        </w:p>
      </w:tc>
      <w:tc>
        <w:tcPr>
          <w:tcW w:w="2160" w:type="dxa"/>
        </w:tcPr>
        <w:p w14:paraId="25D48169" w14:textId="77777777" w:rsidR="00436AA9" w:rsidRDefault="00436AA9" w:rsidP="009675C0">
          <w:pPr>
            <w:pStyle w:val="af3"/>
            <w:jc w:val="right"/>
            <w:rPr>
              <w:sz w:val="16"/>
              <w:szCs w:val="16"/>
            </w:rPr>
          </w:pPr>
        </w:p>
      </w:tc>
    </w:tr>
  </w:tbl>
  <w:p w14:paraId="070E5324" w14:textId="77777777" w:rsidR="00436AA9" w:rsidRDefault="00436AA9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286B11" w14:textId="77777777" w:rsidR="00436AA9" w:rsidRDefault="00436AA9">
    <w:pPr>
      <w:pStyle w:val="af3"/>
    </w:pPr>
  </w:p>
  <w:tbl>
    <w:tblPr>
      <w:tblW w:w="9270" w:type="dxa"/>
      <w:tblInd w:w="18" w:type="dxa"/>
      <w:tblLook w:val="0000" w:firstRow="0" w:lastRow="0" w:firstColumn="0" w:lastColumn="0" w:noHBand="0" w:noVBand="0"/>
    </w:tblPr>
    <w:tblGrid>
      <w:gridCol w:w="1890"/>
      <w:gridCol w:w="5220"/>
      <w:gridCol w:w="2160"/>
    </w:tblGrid>
    <w:tr w:rsidR="00436AA9" w14:paraId="3E3DF108" w14:textId="77777777" w:rsidTr="00CD369A">
      <w:trPr>
        <w:trHeight w:val="615"/>
      </w:trPr>
      <w:tc>
        <w:tcPr>
          <w:tcW w:w="1890" w:type="dxa"/>
        </w:tcPr>
        <w:p w14:paraId="08A059EC" w14:textId="77777777" w:rsidR="00436AA9" w:rsidRDefault="00436AA9" w:rsidP="00201435">
          <w:pPr>
            <w:pStyle w:val="af3"/>
            <w:jc w:val="left"/>
            <w:rPr>
              <w:sz w:val="16"/>
              <w:szCs w:val="16"/>
            </w:rPr>
          </w:pPr>
          <w:r>
            <w:rPr>
              <w:rFonts w:ascii="Calibri" w:hAnsi="Calibri"/>
              <w:noProof/>
              <w:lang w:eastAsia="ru-RU"/>
            </w:rPr>
            <w:drawing>
              <wp:inline distT="0" distB="0" distL="0" distR="0" wp14:anchorId="4D5BBF97" wp14:editId="53D1E94F">
                <wp:extent cx="434182" cy="389614"/>
                <wp:effectExtent l="0" t="0" r="4445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6417" cy="391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20" w:type="dxa"/>
          <w:vAlign w:val="center"/>
        </w:tcPr>
        <w:p w14:paraId="0AA67832" w14:textId="77777777" w:rsidR="00436AA9" w:rsidRPr="002E2149" w:rsidRDefault="00436AA9" w:rsidP="00BB6FF7">
          <w:pPr>
            <w:pStyle w:val="af3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Техническое задание на создание АС УПА ТПиР</w:t>
          </w:r>
          <w:r>
            <w:rPr>
              <w:vanish/>
              <w:sz w:val="18"/>
              <w:szCs w:val="18"/>
            </w:rPr>
            <w:t>вллевлеченского учета выручки</w:t>
          </w:r>
        </w:p>
      </w:tc>
      <w:tc>
        <w:tcPr>
          <w:tcW w:w="2160" w:type="dxa"/>
        </w:tcPr>
        <w:p w14:paraId="2F5DD841" w14:textId="77777777" w:rsidR="00436AA9" w:rsidRDefault="00436AA9" w:rsidP="00201435">
          <w:pPr>
            <w:pStyle w:val="af3"/>
            <w:jc w:val="right"/>
            <w:rPr>
              <w:sz w:val="16"/>
              <w:szCs w:val="16"/>
            </w:rPr>
          </w:pPr>
        </w:p>
      </w:tc>
    </w:tr>
  </w:tbl>
  <w:p w14:paraId="69549B51" w14:textId="77777777" w:rsidR="00436AA9" w:rsidRDefault="00436AA9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3EEE9F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B220432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1089BAC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81BCA0E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5F6C2A2A"/>
    <w:lvl w:ilvl="0">
      <w:start w:val="1"/>
      <w:numFmt w:val="bullet"/>
      <w:pStyle w:val="4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94E5546"/>
    <w:lvl w:ilvl="0">
      <w:start w:val="1"/>
      <w:numFmt w:val="bullet"/>
      <w:pStyle w:val="3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021C41FA"/>
    <w:lvl w:ilvl="0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</w:abstractNum>
  <w:abstractNum w:abstractNumId="7" w15:restartNumberingAfterBreak="0">
    <w:nsid w:val="FFFFFF88"/>
    <w:multiLevelType w:val="singleLevel"/>
    <w:tmpl w:val="EE62D550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F042BC68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CF3045"/>
    <w:multiLevelType w:val="hybridMultilevel"/>
    <w:tmpl w:val="08F01F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FC186C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0B6B38B3"/>
    <w:multiLevelType w:val="hybridMultilevel"/>
    <w:tmpl w:val="66D6AD54"/>
    <w:lvl w:ilvl="0" w:tplc="F6408996">
      <w:start w:val="1"/>
      <w:numFmt w:val="bullet"/>
      <w:pStyle w:val="a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53620A6">
      <w:start w:val="1"/>
      <w:numFmt w:val="bullet"/>
      <w:pStyle w:val="10"/>
      <w:lvlText w:val="-"/>
      <w:lvlJc w:val="left"/>
      <w:pPr>
        <w:tabs>
          <w:tab w:val="num" w:pos="1440"/>
        </w:tabs>
        <w:ind w:left="1440" w:hanging="360"/>
      </w:pPr>
      <w:rPr>
        <w:rFonts w:hAnsi="Courier New" w:hint="default"/>
      </w:rPr>
    </w:lvl>
    <w:lvl w:ilvl="2" w:tplc="0409000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743CB4"/>
    <w:multiLevelType w:val="multilevel"/>
    <w:tmpl w:val="04090023"/>
    <w:styleLink w:val="a2"/>
    <w:lvl w:ilvl="0">
      <w:start w:val="1"/>
      <w:numFmt w:val="upperRoman"/>
      <w:lvlText w:val="Article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3" w15:restartNumberingAfterBreak="0">
    <w:nsid w:val="0F380B55"/>
    <w:multiLevelType w:val="multilevel"/>
    <w:tmpl w:val="4970CF8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1116"/>
        </w:tabs>
        <w:ind w:left="1116" w:hanging="576"/>
      </w:pPr>
      <w:rPr>
        <w:rFonts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tabs>
          <w:tab w:val="num" w:pos="1350"/>
        </w:tabs>
        <w:ind w:left="1350" w:hanging="720"/>
      </w:pPr>
      <w:rPr>
        <w:rFonts w:ascii="Verdana" w:hAnsi="Verdana" w:cs="Times New Roman" w:hint="default"/>
        <w:sz w:val="22"/>
        <w:szCs w:val="22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1944"/>
        </w:tabs>
        <w:ind w:left="1944" w:hanging="864"/>
      </w:pPr>
      <w:rPr>
        <w:rFonts w:cs="Times New Roman" w:hint="default"/>
      </w:rPr>
    </w:lvl>
    <w:lvl w:ilvl="4">
      <w:start w:val="1"/>
      <w:numFmt w:val="decimal"/>
      <w:pStyle w:val="50"/>
      <w:lvlText w:val="%5.1.1"/>
      <w:lvlJc w:val="left"/>
      <w:pPr>
        <w:tabs>
          <w:tab w:val="num" w:pos="1638"/>
        </w:tabs>
        <w:ind w:left="1638" w:hanging="1008"/>
      </w:pPr>
      <w:rPr>
        <w:rFonts w:cs="Times New Roman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896"/>
        </w:tabs>
        <w:ind w:left="18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3240"/>
        </w:tabs>
        <w:ind w:left="32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4" w15:restartNumberingAfterBreak="0">
    <w:nsid w:val="103912C8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5" w15:restartNumberingAfterBreak="0">
    <w:nsid w:val="14D855E0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16FB5A57"/>
    <w:multiLevelType w:val="hybridMultilevel"/>
    <w:tmpl w:val="07E05FA4"/>
    <w:lvl w:ilvl="0" w:tplc="FFFFFFFF">
      <w:start w:val="1"/>
      <w:numFmt w:val="bullet"/>
      <w:pStyle w:val="phBullet"/>
      <w:lvlText w:val=""/>
      <w:lvlJc w:val="left"/>
      <w:pPr>
        <w:tabs>
          <w:tab w:val="num" w:pos="-2158"/>
        </w:tabs>
        <w:ind w:left="-2158" w:hanging="358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-3420"/>
        </w:tabs>
        <w:ind w:left="-34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-2700"/>
        </w:tabs>
        <w:ind w:left="-27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-1980"/>
        </w:tabs>
        <w:ind w:left="-19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-1260"/>
        </w:tabs>
        <w:ind w:left="-12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-540"/>
        </w:tabs>
        <w:ind w:left="-5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17" w15:restartNumberingAfterBreak="0">
    <w:nsid w:val="17083903"/>
    <w:multiLevelType w:val="hybridMultilevel"/>
    <w:tmpl w:val="0A08416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FDA4EB8">
      <w:start w:val="1"/>
      <w:numFmt w:val="decimal"/>
      <w:lvlText w:val="10.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1A764BAE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1BD31EAA"/>
    <w:multiLevelType w:val="hybridMultilevel"/>
    <w:tmpl w:val="7E2A7228"/>
    <w:lvl w:ilvl="0" w:tplc="E6363562">
      <w:start w:val="1"/>
      <w:numFmt w:val="bullet"/>
      <w:pStyle w:val="51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6C1A8206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9AA058FE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5B0E7A3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67721E0E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6BEA6A72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5644C4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67F804A6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CA42D8A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1DD64B25"/>
    <w:multiLevelType w:val="singleLevel"/>
    <w:tmpl w:val="D15AF1F6"/>
    <w:lvl w:ilvl="0">
      <w:start w:val="1"/>
      <w:numFmt w:val="bullet"/>
      <w:pStyle w:val="AufzhlungPunk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1F134562"/>
    <w:multiLevelType w:val="singleLevel"/>
    <w:tmpl w:val="B9E62F00"/>
    <w:lvl w:ilvl="0">
      <w:start w:val="1"/>
      <w:numFmt w:val="decimal"/>
      <w:pStyle w:val="Table"/>
      <w:lvlText w:val="Табл. %1."/>
      <w:lvlJc w:val="right"/>
      <w:pPr>
        <w:tabs>
          <w:tab w:val="num" w:pos="417"/>
        </w:tabs>
        <w:ind w:firstLine="57"/>
      </w:pPr>
      <w:rPr>
        <w:rFonts w:ascii="Arial" w:hAnsi="Arial" w:cs="Arial" w:hint="default"/>
        <w:b w:val="0"/>
        <w:i/>
        <w:sz w:val="20"/>
        <w:szCs w:val="20"/>
      </w:rPr>
    </w:lvl>
  </w:abstractNum>
  <w:abstractNum w:abstractNumId="22" w15:restartNumberingAfterBreak="0">
    <w:nsid w:val="1F732829"/>
    <w:multiLevelType w:val="hybridMultilevel"/>
    <w:tmpl w:val="CD68A3BE"/>
    <w:lvl w:ilvl="0" w:tplc="FFFFFFFF">
      <w:start w:val="1"/>
      <w:numFmt w:val="russianLower"/>
      <w:pStyle w:val="a3"/>
      <w:lvlText w:val="%1)"/>
      <w:lvlJc w:val="left"/>
      <w:pPr>
        <w:tabs>
          <w:tab w:val="num" w:pos="1134"/>
        </w:tabs>
        <w:ind w:left="1134" w:hanging="425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5957D5"/>
    <w:multiLevelType w:val="multilevel"/>
    <w:tmpl w:val="61A80968"/>
    <w:lvl w:ilvl="0">
      <w:start w:val="1"/>
      <w:numFmt w:val="bullet"/>
      <w:pStyle w:val="NormalLis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16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5F792B"/>
    <w:multiLevelType w:val="hybridMultilevel"/>
    <w:tmpl w:val="DADE2EEE"/>
    <w:lvl w:ilvl="0" w:tplc="CFF467F8">
      <w:start w:val="1"/>
      <w:numFmt w:val="bullet"/>
      <w:pStyle w:val="BulletList"/>
      <w:lvlText w:val=""/>
      <w:lvlJc w:val="left"/>
      <w:pPr>
        <w:ind w:left="1210" w:hanging="360"/>
      </w:pPr>
      <w:rPr>
        <w:rFonts w:ascii="Symbol" w:hAnsi="Symbo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8A66DE32">
      <w:start w:val="1"/>
      <w:numFmt w:val="bullet"/>
      <w:pStyle w:val="ListLevel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810EFA0">
      <w:start w:val="1"/>
      <w:numFmt w:val="bullet"/>
      <w:pStyle w:val="ListLevel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0B5DCD"/>
    <w:multiLevelType w:val="hybridMultilevel"/>
    <w:tmpl w:val="9886EC68"/>
    <w:lvl w:ilvl="0" w:tplc="6C3A8F62">
      <w:start w:val="1"/>
      <w:numFmt w:val="bullet"/>
      <w:pStyle w:val="a4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280D3C7E"/>
    <w:multiLevelType w:val="hybridMultilevel"/>
    <w:tmpl w:val="A128E35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2AEF3D2D"/>
    <w:multiLevelType w:val="hybridMultilevel"/>
    <w:tmpl w:val="D6A074BE"/>
    <w:lvl w:ilvl="0" w:tplc="342CF212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1D651C"/>
    <w:multiLevelType w:val="multilevel"/>
    <w:tmpl w:val="43BE4EA2"/>
    <w:lvl w:ilvl="0">
      <w:start w:val="1"/>
      <w:numFmt w:val="bullet"/>
      <w:lvlText w:val="o"/>
      <w:lvlJc w:val="left"/>
      <w:pPr>
        <w:ind w:left="450" w:hanging="450"/>
      </w:pPr>
      <w:rPr>
        <w:rFonts w:ascii="Courier New" w:hAnsi="Courier New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36D0174A"/>
    <w:multiLevelType w:val="multilevel"/>
    <w:tmpl w:val="E5800D9A"/>
    <w:lvl w:ilvl="0">
      <w:start w:val="1"/>
      <w:numFmt w:val="bullet"/>
      <w:lvlText w:val=""/>
      <w:lvlJc w:val="left"/>
      <w:pPr>
        <w:ind w:left="450" w:hanging="45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38A016BE"/>
    <w:multiLevelType w:val="multilevel"/>
    <w:tmpl w:val="33F8FF38"/>
    <w:lvl w:ilvl="0">
      <w:start w:val="5"/>
      <w:numFmt w:val="decimal"/>
      <w:lvlText w:val="%1."/>
      <w:lvlJc w:val="left"/>
      <w:pPr>
        <w:ind w:left="630" w:hanging="630"/>
      </w:pPr>
      <w:rPr>
        <w:rFonts w:cs="Times New Roman" w:hint="default"/>
      </w:rPr>
    </w:lvl>
    <w:lvl w:ilvl="1">
      <w:start w:val="1"/>
      <w:numFmt w:val="decimal"/>
      <w:pStyle w:val="11"/>
      <w:lvlText w:val="%1.%2."/>
      <w:lvlJc w:val="left"/>
      <w:pPr>
        <w:ind w:left="180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3240" w:hanging="108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4680" w:hanging="144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6120" w:hanging="180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7560" w:hanging="216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9000" w:hanging="252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0440" w:hanging="288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1880" w:hanging="3240"/>
      </w:pPr>
      <w:rPr>
        <w:rFonts w:cs="Times New Roman" w:hint="default"/>
      </w:rPr>
    </w:lvl>
  </w:abstractNum>
  <w:abstractNum w:abstractNumId="31" w15:restartNumberingAfterBreak="0">
    <w:nsid w:val="40861027"/>
    <w:multiLevelType w:val="singleLevel"/>
    <w:tmpl w:val="72A0D84A"/>
    <w:lvl w:ilvl="0">
      <w:start w:val="1"/>
      <w:numFmt w:val="bullet"/>
      <w:pStyle w:val="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412742DA"/>
    <w:multiLevelType w:val="multilevel"/>
    <w:tmpl w:val="E7006A68"/>
    <w:lvl w:ilvl="0">
      <w:start w:val="1"/>
      <w:numFmt w:val="bullet"/>
      <w:lvlText w:val="–"/>
      <w:lvlJc w:val="left"/>
      <w:pPr>
        <w:ind w:left="450" w:hanging="45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426A240B"/>
    <w:multiLevelType w:val="hybridMultilevel"/>
    <w:tmpl w:val="0400EC94"/>
    <w:lvl w:ilvl="0" w:tplc="EC0C203C">
      <w:start w:val="1"/>
      <w:numFmt w:val="bullet"/>
      <w:pStyle w:val="1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FE3EA4">
      <w:start w:val="1"/>
      <w:numFmt w:val="bullet"/>
      <w:pStyle w:val="2-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92D9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12ACB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921B0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BEAC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C8E0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F602B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30745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203043"/>
    <w:multiLevelType w:val="hybridMultilevel"/>
    <w:tmpl w:val="EF807FCC"/>
    <w:lvl w:ilvl="0" w:tplc="3690A86E">
      <w:start w:val="1"/>
      <w:numFmt w:val="decimal"/>
      <w:pStyle w:val="21"/>
      <w:lvlText w:val="%1)"/>
      <w:lvlJc w:val="left"/>
      <w:pPr>
        <w:tabs>
          <w:tab w:val="num" w:pos="1701"/>
        </w:tabs>
        <w:ind w:left="1701" w:hanging="425"/>
      </w:pPr>
      <w:rPr>
        <w:rFonts w:cs="Times New Roman" w:hint="default"/>
      </w:rPr>
    </w:lvl>
    <w:lvl w:ilvl="1" w:tplc="1BAAB75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6A100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87E3F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C930C8E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EB2EF84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DA42BC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05ACC7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D1AAF4F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5" w15:restartNumberingAfterBreak="0">
    <w:nsid w:val="45742976"/>
    <w:multiLevelType w:val="multilevel"/>
    <w:tmpl w:val="E368B1C8"/>
    <w:lvl w:ilvl="0">
      <w:start w:val="1"/>
      <w:numFmt w:val="decimal"/>
      <w:pStyle w:val="13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1."/>
      <w:lvlJc w:val="left"/>
      <w:pPr>
        <w:tabs>
          <w:tab w:val="num" w:pos="794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6" w15:restartNumberingAfterBreak="0">
    <w:nsid w:val="462666E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7" w15:restartNumberingAfterBreak="0">
    <w:nsid w:val="4A18361A"/>
    <w:multiLevelType w:val="multilevel"/>
    <w:tmpl w:val="94560A34"/>
    <w:lvl w:ilvl="0">
      <w:start w:val="1"/>
      <w:numFmt w:val="bullet"/>
      <w:lvlText w:val=""/>
      <w:lvlJc w:val="left"/>
      <w:pPr>
        <w:ind w:left="450" w:hanging="450"/>
      </w:pPr>
      <w:rPr>
        <w:rFonts w:ascii="Symbol" w:hAnsi="Symbol" w:hint="default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4BE43465"/>
    <w:multiLevelType w:val="hybridMultilevel"/>
    <w:tmpl w:val="FD9C09D6"/>
    <w:lvl w:ilvl="0" w:tplc="5608EFEE">
      <w:start w:val="1"/>
      <w:numFmt w:val="bullet"/>
      <w:pStyle w:val="14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1CA4A4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A9A80A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BA2C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98367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E02F0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32FF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66C9B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9E6E7C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F8739E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50870F03"/>
    <w:multiLevelType w:val="hybridMultilevel"/>
    <w:tmpl w:val="12B86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19B6FB1"/>
    <w:multiLevelType w:val="hybridMultilevel"/>
    <w:tmpl w:val="400C7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A860DA9"/>
    <w:multiLevelType w:val="multilevel"/>
    <w:tmpl w:val="E5800D9A"/>
    <w:lvl w:ilvl="0">
      <w:start w:val="1"/>
      <w:numFmt w:val="bullet"/>
      <w:lvlText w:val=""/>
      <w:lvlJc w:val="left"/>
      <w:pPr>
        <w:ind w:left="450" w:hanging="45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5FBB461B"/>
    <w:multiLevelType w:val="multilevel"/>
    <w:tmpl w:val="B0228DB2"/>
    <w:lvl w:ilvl="0">
      <w:start w:val="1"/>
      <w:numFmt w:val="decimal"/>
      <w:pStyle w:val="31"/>
      <w:lvlText w:val="%1."/>
      <w:lvlJc w:val="left"/>
      <w:pPr>
        <w:ind w:left="630" w:hanging="63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cs="Times New Roman" w:hint="default"/>
      </w:rPr>
    </w:lvl>
  </w:abstractNum>
  <w:abstractNum w:abstractNumId="44" w15:restartNumberingAfterBreak="0">
    <w:nsid w:val="6D605D5B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6FF6710B"/>
    <w:multiLevelType w:val="multilevel"/>
    <w:tmpl w:val="2B42E1C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37E7AB3"/>
    <w:multiLevelType w:val="multilevel"/>
    <w:tmpl w:val="DADA6322"/>
    <w:lvl w:ilvl="0">
      <w:start w:val="1"/>
      <w:numFmt w:val="bullet"/>
      <w:lvlText w:val="–"/>
      <w:lvlJc w:val="left"/>
      <w:pPr>
        <w:ind w:left="450" w:hanging="45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3"/>
  </w:num>
  <w:num w:numId="11">
    <w:abstractNumId w:val="33"/>
  </w:num>
  <w:num w:numId="12">
    <w:abstractNumId w:val="38"/>
  </w:num>
  <w:num w:numId="13">
    <w:abstractNumId w:val="34"/>
  </w:num>
  <w:num w:numId="14">
    <w:abstractNumId w:val="20"/>
  </w:num>
  <w:num w:numId="15">
    <w:abstractNumId w:val="14"/>
  </w:num>
  <w:num w:numId="16">
    <w:abstractNumId w:val="36"/>
  </w:num>
  <w:num w:numId="17">
    <w:abstractNumId w:val="12"/>
  </w:num>
  <w:num w:numId="18">
    <w:abstractNumId w:val="19"/>
  </w:num>
  <w:num w:numId="19">
    <w:abstractNumId w:val="31"/>
  </w:num>
  <w:num w:numId="20">
    <w:abstractNumId w:val="21"/>
  </w:num>
  <w:num w:numId="21">
    <w:abstractNumId w:val="17"/>
  </w:num>
  <w:num w:numId="22">
    <w:abstractNumId w:val="22"/>
  </w:num>
  <w:num w:numId="23">
    <w:abstractNumId w:val="27"/>
  </w:num>
  <w:num w:numId="24">
    <w:abstractNumId w:val="16"/>
  </w:num>
  <w:num w:numId="25">
    <w:abstractNumId w:val="35"/>
  </w:num>
  <w:num w:numId="26">
    <w:abstractNumId w:val="25"/>
  </w:num>
  <w:num w:numId="27">
    <w:abstractNumId w:val="41"/>
  </w:num>
  <w:num w:numId="28">
    <w:abstractNumId w:val="18"/>
  </w:num>
  <w:num w:numId="29">
    <w:abstractNumId w:val="44"/>
  </w:num>
  <w:num w:numId="30">
    <w:abstractNumId w:val="10"/>
  </w:num>
  <w:num w:numId="31">
    <w:abstractNumId w:val="15"/>
  </w:num>
  <w:num w:numId="32">
    <w:abstractNumId w:val="45"/>
  </w:num>
  <w:num w:numId="33">
    <w:abstractNumId w:val="39"/>
  </w:num>
  <w:num w:numId="34">
    <w:abstractNumId w:val="11"/>
  </w:num>
  <w:num w:numId="35">
    <w:abstractNumId w:val="42"/>
  </w:num>
  <w:num w:numId="36">
    <w:abstractNumId w:val="43"/>
  </w:num>
  <w:num w:numId="37">
    <w:abstractNumId w:val="30"/>
  </w:num>
  <w:num w:numId="38">
    <w:abstractNumId w:val="28"/>
  </w:num>
  <w:num w:numId="39">
    <w:abstractNumId w:val="29"/>
  </w:num>
  <w:num w:numId="40">
    <w:abstractNumId w:val="46"/>
  </w:num>
  <w:num w:numId="41">
    <w:abstractNumId w:val="32"/>
  </w:num>
  <w:num w:numId="42">
    <w:abstractNumId w:val="37"/>
  </w:num>
  <w:num w:numId="43">
    <w:abstractNumId w:val="24"/>
  </w:num>
  <w:num w:numId="44">
    <w:abstractNumId w:val="23"/>
  </w:num>
  <w:num w:numId="45">
    <w:abstractNumId w:val="40"/>
  </w:num>
  <w:num w:numId="46">
    <w:abstractNumId w:val="26"/>
  </w:num>
  <w:num w:numId="47">
    <w:abstractNumId w:val="9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216"/>
    <w:rsid w:val="000002FB"/>
    <w:rsid w:val="000017D0"/>
    <w:rsid w:val="000029FE"/>
    <w:rsid w:val="000047F1"/>
    <w:rsid w:val="0000711C"/>
    <w:rsid w:val="000076F6"/>
    <w:rsid w:val="00010184"/>
    <w:rsid w:val="00011FD9"/>
    <w:rsid w:val="00012F8C"/>
    <w:rsid w:val="000145BD"/>
    <w:rsid w:val="000150A5"/>
    <w:rsid w:val="000151C8"/>
    <w:rsid w:val="000203D4"/>
    <w:rsid w:val="00021F4E"/>
    <w:rsid w:val="000224DC"/>
    <w:rsid w:val="000225C8"/>
    <w:rsid w:val="00024997"/>
    <w:rsid w:val="000262BA"/>
    <w:rsid w:val="00026783"/>
    <w:rsid w:val="00027C47"/>
    <w:rsid w:val="00031308"/>
    <w:rsid w:val="00033423"/>
    <w:rsid w:val="00033571"/>
    <w:rsid w:val="000337B8"/>
    <w:rsid w:val="0003395E"/>
    <w:rsid w:val="00034081"/>
    <w:rsid w:val="000341CA"/>
    <w:rsid w:val="00035079"/>
    <w:rsid w:val="00035242"/>
    <w:rsid w:val="00035DF9"/>
    <w:rsid w:val="00035F93"/>
    <w:rsid w:val="00040AF4"/>
    <w:rsid w:val="000413CA"/>
    <w:rsid w:val="00041A98"/>
    <w:rsid w:val="00041C78"/>
    <w:rsid w:val="0004244C"/>
    <w:rsid w:val="00043608"/>
    <w:rsid w:val="00044128"/>
    <w:rsid w:val="000466A3"/>
    <w:rsid w:val="00046DCB"/>
    <w:rsid w:val="00051677"/>
    <w:rsid w:val="00051ED5"/>
    <w:rsid w:val="00052FC1"/>
    <w:rsid w:val="00053FF9"/>
    <w:rsid w:val="0006339B"/>
    <w:rsid w:val="00064AB2"/>
    <w:rsid w:val="000664A6"/>
    <w:rsid w:val="0006674A"/>
    <w:rsid w:val="0006733B"/>
    <w:rsid w:val="00067A6D"/>
    <w:rsid w:val="00071B01"/>
    <w:rsid w:val="000731D4"/>
    <w:rsid w:val="0007361D"/>
    <w:rsid w:val="00073C3C"/>
    <w:rsid w:val="00073E5C"/>
    <w:rsid w:val="00076965"/>
    <w:rsid w:val="000823C8"/>
    <w:rsid w:val="0008387C"/>
    <w:rsid w:val="000902E9"/>
    <w:rsid w:val="000905C3"/>
    <w:rsid w:val="00093FEF"/>
    <w:rsid w:val="0009457F"/>
    <w:rsid w:val="00096395"/>
    <w:rsid w:val="00096614"/>
    <w:rsid w:val="000A0AFB"/>
    <w:rsid w:val="000A0F5F"/>
    <w:rsid w:val="000A1425"/>
    <w:rsid w:val="000A37E1"/>
    <w:rsid w:val="000A41C5"/>
    <w:rsid w:val="000A4ABB"/>
    <w:rsid w:val="000A4C8F"/>
    <w:rsid w:val="000A61A0"/>
    <w:rsid w:val="000A6607"/>
    <w:rsid w:val="000B1373"/>
    <w:rsid w:val="000B2337"/>
    <w:rsid w:val="000B4C36"/>
    <w:rsid w:val="000B764F"/>
    <w:rsid w:val="000B7BCF"/>
    <w:rsid w:val="000C243A"/>
    <w:rsid w:val="000C2A6B"/>
    <w:rsid w:val="000C315E"/>
    <w:rsid w:val="000C541F"/>
    <w:rsid w:val="000C5773"/>
    <w:rsid w:val="000C62ED"/>
    <w:rsid w:val="000D0412"/>
    <w:rsid w:val="000D0D36"/>
    <w:rsid w:val="000D1981"/>
    <w:rsid w:val="000D337C"/>
    <w:rsid w:val="000D3A28"/>
    <w:rsid w:val="000D44C3"/>
    <w:rsid w:val="000D7457"/>
    <w:rsid w:val="000D78A7"/>
    <w:rsid w:val="000D7DEA"/>
    <w:rsid w:val="000E0828"/>
    <w:rsid w:val="000E372E"/>
    <w:rsid w:val="000E3AD7"/>
    <w:rsid w:val="000E4792"/>
    <w:rsid w:val="000E595E"/>
    <w:rsid w:val="000F0254"/>
    <w:rsid w:val="000F08D9"/>
    <w:rsid w:val="000F0A80"/>
    <w:rsid w:val="000F47F0"/>
    <w:rsid w:val="000F5A19"/>
    <w:rsid w:val="000F5DFB"/>
    <w:rsid w:val="000F7601"/>
    <w:rsid w:val="000F7C13"/>
    <w:rsid w:val="00101C47"/>
    <w:rsid w:val="00101E0D"/>
    <w:rsid w:val="0010288C"/>
    <w:rsid w:val="00103A44"/>
    <w:rsid w:val="00103D38"/>
    <w:rsid w:val="00105594"/>
    <w:rsid w:val="001074F1"/>
    <w:rsid w:val="00107737"/>
    <w:rsid w:val="00110538"/>
    <w:rsid w:val="001114F8"/>
    <w:rsid w:val="001140ED"/>
    <w:rsid w:val="0011542B"/>
    <w:rsid w:val="001201BD"/>
    <w:rsid w:val="001218E6"/>
    <w:rsid w:val="00121D04"/>
    <w:rsid w:val="00123B96"/>
    <w:rsid w:val="00123BE6"/>
    <w:rsid w:val="00124004"/>
    <w:rsid w:val="00126758"/>
    <w:rsid w:val="001274E5"/>
    <w:rsid w:val="00130135"/>
    <w:rsid w:val="001310C7"/>
    <w:rsid w:val="0013190F"/>
    <w:rsid w:val="00132A02"/>
    <w:rsid w:val="001337AF"/>
    <w:rsid w:val="001349E9"/>
    <w:rsid w:val="001351A5"/>
    <w:rsid w:val="0013555F"/>
    <w:rsid w:val="00137848"/>
    <w:rsid w:val="00141421"/>
    <w:rsid w:val="00141606"/>
    <w:rsid w:val="0014352A"/>
    <w:rsid w:val="0014371E"/>
    <w:rsid w:val="00146591"/>
    <w:rsid w:val="0015059D"/>
    <w:rsid w:val="0015204D"/>
    <w:rsid w:val="0015292B"/>
    <w:rsid w:val="00154DED"/>
    <w:rsid w:val="00155B54"/>
    <w:rsid w:val="001564E3"/>
    <w:rsid w:val="001579D6"/>
    <w:rsid w:val="00157EF9"/>
    <w:rsid w:val="00161557"/>
    <w:rsid w:val="001619B1"/>
    <w:rsid w:val="0016232F"/>
    <w:rsid w:val="0016410B"/>
    <w:rsid w:val="00164E4F"/>
    <w:rsid w:val="00165EB4"/>
    <w:rsid w:val="00166F4F"/>
    <w:rsid w:val="001670B6"/>
    <w:rsid w:val="00170273"/>
    <w:rsid w:val="001717C9"/>
    <w:rsid w:val="00171DD7"/>
    <w:rsid w:val="001751E8"/>
    <w:rsid w:val="001758F7"/>
    <w:rsid w:val="00176503"/>
    <w:rsid w:val="0017667E"/>
    <w:rsid w:val="001774FE"/>
    <w:rsid w:val="001807EA"/>
    <w:rsid w:val="00183C1D"/>
    <w:rsid w:val="00186B67"/>
    <w:rsid w:val="00190080"/>
    <w:rsid w:val="00194671"/>
    <w:rsid w:val="001947BA"/>
    <w:rsid w:val="00194D1C"/>
    <w:rsid w:val="001957EB"/>
    <w:rsid w:val="00196BA6"/>
    <w:rsid w:val="00197221"/>
    <w:rsid w:val="00197FF6"/>
    <w:rsid w:val="001A08F3"/>
    <w:rsid w:val="001A190B"/>
    <w:rsid w:val="001A247D"/>
    <w:rsid w:val="001A2E98"/>
    <w:rsid w:val="001A4D5C"/>
    <w:rsid w:val="001A655F"/>
    <w:rsid w:val="001A68DA"/>
    <w:rsid w:val="001B097A"/>
    <w:rsid w:val="001B2257"/>
    <w:rsid w:val="001B2320"/>
    <w:rsid w:val="001B2B2E"/>
    <w:rsid w:val="001B510E"/>
    <w:rsid w:val="001B781B"/>
    <w:rsid w:val="001B7FFE"/>
    <w:rsid w:val="001C023D"/>
    <w:rsid w:val="001C0D18"/>
    <w:rsid w:val="001C2E11"/>
    <w:rsid w:val="001C4B6F"/>
    <w:rsid w:val="001C7CF1"/>
    <w:rsid w:val="001D36E4"/>
    <w:rsid w:val="001D3C22"/>
    <w:rsid w:val="001D49A3"/>
    <w:rsid w:val="001D7EB1"/>
    <w:rsid w:val="001E1524"/>
    <w:rsid w:val="001E4AB2"/>
    <w:rsid w:val="001E5386"/>
    <w:rsid w:val="001E6E10"/>
    <w:rsid w:val="001F480C"/>
    <w:rsid w:val="001F512F"/>
    <w:rsid w:val="001F57C9"/>
    <w:rsid w:val="001F6DFB"/>
    <w:rsid w:val="001F756A"/>
    <w:rsid w:val="001F7F06"/>
    <w:rsid w:val="00200206"/>
    <w:rsid w:val="00201435"/>
    <w:rsid w:val="00201651"/>
    <w:rsid w:val="00201D7E"/>
    <w:rsid w:val="00205E46"/>
    <w:rsid w:val="0021063F"/>
    <w:rsid w:val="0021092B"/>
    <w:rsid w:val="00210B00"/>
    <w:rsid w:val="00211291"/>
    <w:rsid w:val="00211779"/>
    <w:rsid w:val="002153B8"/>
    <w:rsid w:val="00215A67"/>
    <w:rsid w:val="00215E9C"/>
    <w:rsid w:val="00216A2C"/>
    <w:rsid w:val="00217306"/>
    <w:rsid w:val="00220032"/>
    <w:rsid w:val="0022055C"/>
    <w:rsid w:val="002219C3"/>
    <w:rsid w:val="00222ABA"/>
    <w:rsid w:val="00222F32"/>
    <w:rsid w:val="00224B4F"/>
    <w:rsid w:val="00225485"/>
    <w:rsid w:val="00226FA0"/>
    <w:rsid w:val="00231B25"/>
    <w:rsid w:val="0023269D"/>
    <w:rsid w:val="002330C5"/>
    <w:rsid w:val="002336D4"/>
    <w:rsid w:val="00233C74"/>
    <w:rsid w:val="002347EB"/>
    <w:rsid w:val="002352E1"/>
    <w:rsid w:val="00235F18"/>
    <w:rsid w:val="00235F19"/>
    <w:rsid w:val="00237109"/>
    <w:rsid w:val="002378A9"/>
    <w:rsid w:val="002401D2"/>
    <w:rsid w:val="002413BA"/>
    <w:rsid w:val="00243126"/>
    <w:rsid w:val="002434A4"/>
    <w:rsid w:val="0024350D"/>
    <w:rsid w:val="002442EC"/>
    <w:rsid w:val="002450C3"/>
    <w:rsid w:val="00245237"/>
    <w:rsid w:val="00245292"/>
    <w:rsid w:val="00245570"/>
    <w:rsid w:val="002476F4"/>
    <w:rsid w:val="00250BB2"/>
    <w:rsid w:val="002522AF"/>
    <w:rsid w:val="00252873"/>
    <w:rsid w:val="002535F1"/>
    <w:rsid w:val="002536A4"/>
    <w:rsid w:val="00255E02"/>
    <w:rsid w:val="002562BB"/>
    <w:rsid w:val="002572D4"/>
    <w:rsid w:val="0025761D"/>
    <w:rsid w:val="00260FDA"/>
    <w:rsid w:val="002621EC"/>
    <w:rsid w:val="0026317D"/>
    <w:rsid w:val="002638ED"/>
    <w:rsid w:val="00263BE4"/>
    <w:rsid w:val="00265351"/>
    <w:rsid w:val="00265949"/>
    <w:rsid w:val="00266A37"/>
    <w:rsid w:val="002675E4"/>
    <w:rsid w:val="0026795E"/>
    <w:rsid w:val="00270069"/>
    <w:rsid w:val="00271E4C"/>
    <w:rsid w:val="00271F91"/>
    <w:rsid w:val="0027236E"/>
    <w:rsid w:val="002737D5"/>
    <w:rsid w:val="00274A9E"/>
    <w:rsid w:val="0027631F"/>
    <w:rsid w:val="00277F1A"/>
    <w:rsid w:val="00280FF7"/>
    <w:rsid w:val="0028181C"/>
    <w:rsid w:val="0028278C"/>
    <w:rsid w:val="00283B27"/>
    <w:rsid w:val="00283B50"/>
    <w:rsid w:val="00283D04"/>
    <w:rsid w:val="00283EC6"/>
    <w:rsid w:val="00285E53"/>
    <w:rsid w:val="00290378"/>
    <w:rsid w:val="00290778"/>
    <w:rsid w:val="00290FCF"/>
    <w:rsid w:val="0029118C"/>
    <w:rsid w:val="002920BC"/>
    <w:rsid w:val="00294044"/>
    <w:rsid w:val="0029460A"/>
    <w:rsid w:val="00297D3C"/>
    <w:rsid w:val="002A0D91"/>
    <w:rsid w:val="002A0DB3"/>
    <w:rsid w:val="002A25E4"/>
    <w:rsid w:val="002A3F8D"/>
    <w:rsid w:val="002A5696"/>
    <w:rsid w:val="002B03AB"/>
    <w:rsid w:val="002B03B8"/>
    <w:rsid w:val="002B082C"/>
    <w:rsid w:val="002B1289"/>
    <w:rsid w:val="002B1BA2"/>
    <w:rsid w:val="002B2D0D"/>
    <w:rsid w:val="002B3780"/>
    <w:rsid w:val="002B4334"/>
    <w:rsid w:val="002B465A"/>
    <w:rsid w:val="002B46DA"/>
    <w:rsid w:val="002B596C"/>
    <w:rsid w:val="002B6B18"/>
    <w:rsid w:val="002B7AEE"/>
    <w:rsid w:val="002C0849"/>
    <w:rsid w:val="002C3B69"/>
    <w:rsid w:val="002C5F1E"/>
    <w:rsid w:val="002C6DF2"/>
    <w:rsid w:val="002C7152"/>
    <w:rsid w:val="002C726B"/>
    <w:rsid w:val="002D144F"/>
    <w:rsid w:val="002D2A9C"/>
    <w:rsid w:val="002D2DB9"/>
    <w:rsid w:val="002D33E5"/>
    <w:rsid w:val="002D5B1A"/>
    <w:rsid w:val="002D6106"/>
    <w:rsid w:val="002D6EEC"/>
    <w:rsid w:val="002D7063"/>
    <w:rsid w:val="002E1668"/>
    <w:rsid w:val="002E1C3D"/>
    <w:rsid w:val="002E2034"/>
    <w:rsid w:val="002E2149"/>
    <w:rsid w:val="002E3E5D"/>
    <w:rsid w:val="002E4463"/>
    <w:rsid w:val="002E4B34"/>
    <w:rsid w:val="002E6C56"/>
    <w:rsid w:val="002F0173"/>
    <w:rsid w:val="002F056F"/>
    <w:rsid w:val="002F0F01"/>
    <w:rsid w:val="002F1A68"/>
    <w:rsid w:val="002F4CCE"/>
    <w:rsid w:val="002F79ED"/>
    <w:rsid w:val="003008A2"/>
    <w:rsid w:val="00302BBD"/>
    <w:rsid w:val="00304C81"/>
    <w:rsid w:val="003056F3"/>
    <w:rsid w:val="00305905"/>
    <w:rsid w:val="00306827"/>
    <w:rsid w:val="003074AB"/>
    <w:rsid w:val="0031248D"/>
    <w:rsid w:val="003127E1"/>
    <w:rsid w:val="00313A4B"/>
    <w:rsid w:val="00313EC2"/>
    <w:rsid w:val="00315BD1"/>
    <w:rsid w:val="003162EC"/>
    <w:rsid w:val="00316A62"/>
    <w:rsid w:val="0032064C"/>
    <w:rsid w:val="00320A82"/>
    <w:rsid w:val="0032153F"/>
    <w:rsid w:val="00325937"/>
    <w:rsid w:val="00325ADB"/>
    <w:rsid w:val="00325EBB"/>
    <w:rsid w:val="00326C30"/>
    <w:rsid w:val="00326D27"/>
    <w:rsid w:val="003271AD"/>
    <w:rsid w:val="00327263"/>
    <w:rsid w:val="0033030B"/>
    <w:rsid w:val="00330B7F"/>
    <w:rsid w:val="00331C5D"/>
    <w:rsid w:val="00333BA2"/>
    <w:rsid w:val="00335E63"/>
    <w:rsid w:val="00335EA0"/>
    <w:rsid w:val="00336D0A"/>
    <w:rsid w:val="003448BA"/>
    <w:rsid w:val="0034527C"/>
    <w:rsid w:val="00345782"/>
    <w:rsid w:val="003463E5"/>
    <w:rsid w:val="00347158"/>
    <w:rsid w:val="003473B7"/>
    <w:rsid w:val="003479B8"/>
    <w:rsid w:val="00347CC0"/>
    <w:rsid w:val="00350562"/>
    <w:rsid w:val="0035091D"/>
    <w:rsid w:val="00350C6F"/>
    <w:rsid w:val="00354DE2"/>
    <w:rsid w:val="00356950"/>
    <w:rsid w:val="003618D3"/>
    <w:rsid w:val="00361BD7"/>
    <w:rsid w:val="00362CB2"/>
    <w:rsid w:val="003643A5"/>
    <w:rsid w:val="00365119"/>
    <w:rsid w:val="00365887"/>
    <w:rsid w:val="00366C10"/>
    <w:rsid w:val="00366D18"/>
    <w:rsid w:val="00367A58"/>
    <w:rsid w:val="00367FC8"/>
    <w:rsid w:val="00371408"/>
    <w:rsid w:val="003739F1"/>
    <w:rsid w:val="003743AF"/>
    <w:rsid w:val="003744E6"/>
    <w:rsid w:val="00376923"/>
    <w:rsid w:val="00376A9F"/>
    <w:rsid w:val="00376AF3"/>
    <w:rsid w:val="003774DC"/>
    <w:rsid w:val="00380091"/>
    <w:rsid w:val="0038076F"/>
    <w:rsid w:val="00381F60"/>
    <w:rsid w:val="00382B1F"/>
    <w:rsid w:val="00382C01"/>
    <w:rsid w:val="00385A34"/>
    <w:rsid w:val="003871A0"/>
    <w:rsid w:val="0038799C"/>
    <w:rsid w:val="003913CA"/>
    <w:rsid w:val="0039193E"/>
    <w:rsid w:val="003932F1"/>
    <w:rsid w:val="00393EF0"/>
    <w:rsid w:val="00394E69"/>
    <w:rsid w:val="003953EF"/>
    <w:rsid w:val="003960AB"/>
    <w:rsid w:val="0039712E"/>
    <w:rsid w:val="0039715A"/>
    <w:rsid w:val="003A12DF"/>
    <w:rsid w:val="003A168A"/>
    <w:rsid w:val="003A2207"/>
    <w:rsid w:val="003A3E31"/>
    <w:rsid w:val="003A52A6"/>
    <w:rsid w:val="003A6823"/>
    <w:rsid w:val="003A78C9"/>
    <w:rsid w:val="003B10D2"/>
    <w:rsid w:val="003B4646"/>
    <w:rsid w:val="003B53B7"/>
    <w:rsid w:val="003B53E6"/>
    <w:rsid w:val="003B6795"/>
    <w:rsid w:val="003C1235"/>
    <w:rsid w:val="003C4394"/>
    <w:rsid w:val="003C4CE4"/>
    <w:rsid w:val="003C6D0E"/>
    <w:rsid w:val="003C7210"/>
    <w:rsid w:val="003D1122"/>
    <w:rsid w:val="003D3D89"/>
    <w:rsid w:val="003D4434"/>
    <w:rsid w:val="003D5B3A"/>
    <w:rsid w:val="003D60A3"/>
    <w:rsid w:val="003D6FC1"/>
    <w:rsid w:val="003D7586"/>
    <w:rsid w:val="003D76BA"/>
    <w:rsid w:val="003E06E2"/>
    <w:rsid w:val="003E1640"/>
    <w:rsid w:val="003E350A"/>
    <w:rsid w:val="003E38FC"/>
    <w:rsid w:val="003E54EA"/>
    <w:rsid w:val="003E60DC"/>
    <w:rsid w:val="003E7569"/>
    <w:rsid w:val="003F018A"/>
    <w:rsid w:val="003F2144"/>
    <w:rsid w:val="003F282A"/>
    <w:rsid w:val="003F30F3"/>
    <w:rsid w:val="003F511D"/>
    <w:rsid w:val="003F5604"/>
    <w:rsid w:val="003F72AF"/>
    <w:rsid w:val="003F7CCB"/>
    <w:rsid w:val="003F7D01"/>
    <w:rsid w:val="0040123C"/>
    <w:rsid w:val="00403272"/>
    <w:rsid w:val="0040330E"/>
    <w:rsid w:val="00403E72"/>
    <w:rsid w:val="00405EF1"/>
    <w:rsid w:val="00406A25"/>
    <w:rsid w:val="00410565"/>
    <w:rsid w:val="004119C8"/>
    <w:rsid w:val="004142C7"/>
    <w:rsid w:val="00415ED1"/>
    <w:rsid w:val="00416923"/>
    <w:rsid w:val="004179FC"/>
    <w:rsid w:val="004210B7"/>
    <w:rsid w:val="004219D0"/>
    <w:rsid w:val="00421E93"/>
    <w:rsid w:val="004226F2"/>
    <w:rsid w:val="00422CD7"/>
    <w:rsid w:val="00425A60"/>
    <w:rsid w:val="00427089"/>
    <w:rsid w:val="00427B64"/>
    <w:rsid w:val="004304D0"/>
    <w:rsid w:val="00430750"/>
    <w:rsid w:val="00430758"/>
    <w:rsid w:val="00431A7D"/>
    <w:rsid w:val="004345EC"/>
    <w:rsid w:val="00436AA9"/>
    <w:rsid w:val="00436BA9"/>
    <w:rsid w:val="00437B92"/>
    <w:rsid w:val="004401AE"/>
    <w:rsid w:val="00440EEC"/>
    <w:rsid w:val="004412DB"/>
    <w:rsid w:val="004434B5"/>
    <w:rsid w:val="00444987"/>
    <w:rsid w:val="004450BD"/>
    <w:rsid w:val="004452F1"/>
    <w:rsid w:val="0044592A"/>
    <w:rsid w:val="00445E33"/>
    <w:rsid w:val="004460ED"/>
    <w:rsid w:val="004462DC"/>
    <w:rsid w:val="004466DD"/>
    <w:rsid w:val="004478ED"/>
    <w:rsid w:val="004479FF"/>
    <w:rsid w:val="00453F72"/>
    <w:rsid w:val="00454B40"/>
    <w:rsid w:val="00454C16"/>
    <w:rsid w:val="004554A6"/>
    <w:rsid w:val="00455553"/>
    <w:rsid w:val="00455D34"/>
    <w:rsid w:val="004569E4"/>
    <w:rsid w:val="00456F6E"/>
    <w:rsid w:val="0045764E"/>
    <w:rsid w:val="00462267"/>
    <w:rsid w:val="00465217"/>
    <w:rsid w:val="004653EF"/>
    <w:rsid w:val="0047165B"/>
    <w:rsid w:val="00474535"/>
    <w:rsid w:val="0047487D"/>
    <w:rsid w:val="004749CB"/>
    <w:rsid w:val="00474F60"/>
    <w:rsid w:val="00476541"/>
    <w:rsid w:val="004773D6"/>
    <w:rsid w:val="00481E9D"/>
    <w:rsid w:val="00482FF0"/>
    <w:rsid w:val="004835CC"/>
    <w:rsid w:val="0048429E"/>
    <w:rsid w:val="00484754"/>
    <w:rsid w:val="004851AF"/>
    <w:rsid w:val="00492737"/>
    <w:rsid w:val="0049312A"/>
    <w:rsid w:val="00495115"/>
    <w:rsid w:val="00496E5D"/>
    <w:rsid w:val="004A28C0"/>
    <w:rsid w:val="004A3B35"/>
    <w:rsid w:val="004A4B6E"/>
    <w:rsid w:val="004A5B69"/>
    <w:rsid w:val="004A5E32"/>
    <w:rsid w:val="004A735E"/>
    <w:rsid w:val="004A7E92"/>
    <w:rsid w:val="004B0A52"/>
    <w:rsid w:val="004B213E"/>
    <w:rsid w:val="004B4340"/>
    <w:rsid w:val="004B67B5"/>
    <w:rsid w:val="004B67C4"/>
    <w:rsid w:val="004B7362"/>
    <w:rsid w:val="004C1174"/>
    <w:rsid w:val="004C11B8"/>
    <w:rsid w:val="004C12D5"/>
    <w:rsid w:val="004C252A"/>
    <w:rsid w:val="004C4171"/>
    <w:rsid w:val="004C43D8"/>
    <w:rsid w:val="004C4DD5"/>
    <w:rsid w:val="004C51BA"/>
    <w:rsid w:val="004C5ED9"/>
    <w:rsid w:val="004C6006"/>
    <w:rsid w:val="004C7F41"/>
    <w:rsid w:val="004D056B"/>
    <w:rsid w:val="004D2BAD"/>
    <w:rsid w:val="004D39BA"/>
    <w:rsid w:val="004D4AE5"/>
    <w:rsid w:val="004D4CCA"/>
    <w:rsid w:val="004D7125"/>
    <w:rsid w:val="004E00D8"/>
    <w:rsid w:val="004E0DF2"/>
    <w:rsid w:val="004E14C1"/>
    <w:rsid w:val="004E1AC0"/>
    <w:rsid w:val="004E30B5"/>
    <w:rsid w:val="004E36CB"/>
    <w:rsid w:val="004E5EC6"/>
    <w:rsid w:val="004E6600"/>
    <w:rsid w:val="004E7062"/>
    <w:rsid w:val="004F01B5"/>
    <w:rsid w:val="004F03D9"/>
    <w:rsid w:val="004F05B5"/>
    <w:rsid w:val="004F086F"/>
    <w:rsid w:val="004F1451"/>
    <w:rsid w:val="004F14E4"/>
    <w:rsid w:val="004F36A3"/>
    <w:rsid w:val="004F4C7F"/>
    <w:rsid w:val="004F50CF"/>
    <w:rsid w:val="004F5EE0"/>
    <w:rsid w:val="004F6C22"/>
    <w:rsid w:val="0050047B"/>
    <w:rsid w:val="0050268A"/>
    <w:rsid w:val="00505BDC"/>
    <w:rsid w:val="005069A8"/>
    <w:rsid w:val="00506A6D"/>
    <w:rsid w:val="00506B46"/>
    <w:rsid w:val="00506EA0"/>
    <w:rsid w:val="0050700C"/>
    <w:rsid w:val="00510895"/>
    <w:rsid w:val="005113D6"/>
    <w:rsid w:val="00513073"/>
    <w:rsid w:val="00513090"/>
    <w:rsid w:val="00513154"/>
    <w:rsid w:val="00513D68"/>
    <w:rsid w:val="005158AF"/>
    <w:rsid w:val="00515944"/>
    <w:rsid w:val="00515FCE"/>
    <w:rsid w:val="00520976"/>
    <w:rsid w:val="00521615"/>
    <w:rsid w:val="00521C0E"/>
    <w:rsid w:val="00521E88"/>
    <w:rsid w:val="005236EB"/>
    <w:rsid w:val="00523F1C"/>
    <w:rsid w:val="005241AE"/>
    <w:rsid w:val="005254E3"/>
    <w:rsid w:val="00525C12"/>
    <w:rsid w:val="00525EE7"/>
    <w:rsid w:val="00526556"/>
    <w:rsid w:val="005270BF"/>
    <w:rsid w:val="00530190"/>
    <w:rsid w:val="00531D6B"/>
    <w:rsid w:val="005328F7"/>
    <w:rsid w:val="00535DFF"/>
    <w:rsid w:val="00535FD3"/>
    <w:rsid w:val="00536C96"/>
    <w:rsid w:val="005402D5"/>
    <w:rsid w:val="00543388"/>
    <w:rsid w:val="005466ED"/>
    <w:rsid w:val="00550A3F"/>
    <w:rsid w:val="00552FAC"/>
    <w:rsid w:val="005536D5"/>
    <w:rsid w:val="00553BAD"/>
    <w:rsid w:val="005615F7"/>
    <w:rsid w:val="005618D1"/>
    <w:rsid w:val="00562079"/>
    <w:rsid w:val="0056507E"/>
    <w:rsid w:val="00565463"/>
    <w:rsid w:val="00566177"/>
    <w:rsid w:val="005721DC"/>
    <w:rsid w:val="005726D8"/>
    <w:rsid w:val="005742FE"/>
    <w:rsid w:val="005743D2"/>
    <w:rsid w:val="00576476"/>
    <w:rsid w:val="0058040D"/>
    <w:rsid w:val="00584391"/>
    <w:rsid w:val="00585EA1"/>
    <w:rsid w:val="00587F8F"/>
    <w:rsid w:val="0059265E"/>
    <w:rsid w:val="005926D1"/>
    <w:rsid w:val="00593ADC"/>
    <w:rsid w:val="00594118"/>
    <w:rsid w:val="00595E82"/>
    <w:rsid w:val="005962BC"/>
    <w:rsid w:val="00596F40"/>
    <w:rsid w:val="0059798D"/>
    <w:rsid w:val="005979DB"/>
    <w:rsid w:val="005A07E2"/>
    <w:rsid w:val="005A27A1"/>
    <w:rsid w:val="005A2952"/>
    <w:rsid w:val="005A365C"/>
    <w:rsid w:val="005A6627"/>
    <w:rsid w:val="005A7880"/>
    <w:rsid w:val="005A7891"/>
    <w:rsid w:val="005B0CDC"/>
    <w:rsid w:val="005B1653"/>
    <w:rsid w:val="005B3BBA"/>
    <w:rsid w:val="005B3E25"/>
    <w:rsid w:val="005B4113"/>
    <w:rsid w:val="005B5060"/>
    <w:rsid w:val="005B55E0"/>
    <w:rsid w:val="005B79C5"/>
    <w:rsid w:val="005B7A00"/>
    <w:rsid w:val="005C025B"/>
    <w:rsid w:val="005C0E8F"/>
    <w:rsid w:val="005C4FA9"/>
    <w:rsid w:val="005C5A18"/>
    <w:rsid w:val="005D070E"/>
    <w:rsid w:val="005D128B"/>
    <w:rsid w:val="005D1309"/>
    <w:rsid w:val="005D1315"/>
    <w:rsid w:val="005D1C5C"/>
    <w:rsid w:val="005D38F5"/>
    <w:rsid w:val="005D51CC"/>
    <w:rsid w:val="005D6D97"/>
    <w:rsid w:val="005E1F1A"/>
    <w:rsid w:val="005E2010"/>
    <w:rsid w:val="005E20D0"/>
    <w:rsid w:val="005E3DB9"/>
    <w:rsid w:val="005E5DA0"/>
    <w:rsid w:val="005E6DC0"/>
    <w:rsid w:val="005F0789"/>
    <w:rsid w:val="005F07BE"/>
    <w:rsid w:val="005F2423"/>
    <w:rsid w:val="005F2A20"/>
    <w:rsid w:val="005F327D"/>
    <w:rsid w:val="005F3598"/>
    <w:rsid w:val="005F44F9"/>
    <w:rsid w:val="005F5599"/>
    <w:rsid w:val="00600F1B"/>
    <w:rsid w:val="006021D0"/>
    <w:rsid w:val="006023D0"/>
    <w:rsid w:val="006026B2"/>
    <w:rsid w:val="00602EF5"/>
    <w:rsid w:val="00603A6C"/>
    <w:rsid w:val="00603B1D"/>
    <w:rsid w:val="0060766C"/>
    <w:rsid w:val="00610422"/>
    <w:rsid w:val="0061079E"/>
    <w:rsid w:val="00612738"/>
    <w:rsid w:val="006159AD"/>
    <w:rsid w:val="0061694F"/>
    <w:rsid w:val="00623A0D"/>
    <w:rsid w:val="00624706"/>
    <w:rsid w:val="006247F6"/>
    <w:rsid w:val="006269F7"/>
    <w:rsid w:val="006271EA"/>
    <w:rsid w:val="00633D17"/>
    <w:rsid w:val="006342D7"/>
    <w:rsid w:val="006367BD"/>
    <w:rsid w:val="00637304"/>
    <w:rsid w:val="006375AE"/>
    <w:rsid w:val="00640380"/>
    <w:rsid w:val="0064107D"/>
    <w:rsid w:val="00642340"/>
    <w:rsid w:val="0064427F"/>
    <w:rsid w:val="006458B4"/>
    <w:rsid w:val="00645BB9"/>
    <w:rsid w:val="00646F87"/>
    <w:rsid w:val="00647D69"/>
    <w:rsid w:val="00647F7F"/>
    <w:rsid w:val="006504A8"/>
    <w:rsid w:val="006512E7"/>
    <w:rsid w:val="00652E14"/>
    <w:rsid w:val="00653C49"/>
    <w:rsid w:val="006544D2"/>
    <w:rsid w:val="00655938"/>
    <w:rsid w:val="00655B99"/>
    <w:rsid w:val="00655D95"/>
    <w:rsid w:val="00656824"/>
    <w:rsid w:val="00660BA6"/>
    <w:rsid w:val="00664CE1"/>
    <w:rsid w:val="00664D55"/>
    <w:rsid w:val="0066532A"/>
    <w:rsid w:val="00665A43"/>
    <w:rsid w:val="00665DCE"/>
    <w:rsid w:val="00667257"/>
    <w:rsid w:val="006676F0"/>
    <w:rsid w:val="00671C4F"/>
    <w:rsid w:val="0067254A"/>
    <w:rsid w:val="00672A21"/>
    <w:rsid w:val="00674CBD"/>
    <w:rsid w:val="0067503E"/>
    <w:rsid w:val="00675B8F"/>
    <w:rsid w:val="0067692F"/>
    <w:rsid w:val="0068280D"/>
    <w:rsid w:val="00682C0D"/>
    <w:rsid w:val="006849DD"/>
    <w:rsid w:val="00684BED"/>
    <w:rsid w:val="00684D89"/>
    <w:rsid w:val="006866F5"/>
    <w:rsid w:val="0069267C"/>
    <w:rsid w:val="00692A68"/>
    <w:rsid w:val="00693058"/>
    <w:rsid w:val="00694147"/>
    <w:rsid w:val="00694201"/>
    <w:rsid w:val="006948E3"/>
    <w:rsid w:val="0069530A"/>
    <w:rsid w:val="00695728"/>
    <w:rsid w:val="006A22DD"/>
    <w:rsid w:val="006A2CBD"/>
    <w:rsid w:val="006A39A6"/>
    <w:rsid w:val="006A3F10"/>
    <w:rsid w:val="006A5E01"/>
    <w:rsid w:val="006A6CF1"/>
    <w:rsid w:val="006A7082"/>
    <w:rsid w:val="006A7EC5"/>
    <w:rsid w:val="006A7F66"/>
    <w:rsid w:val="006B0C4D"/>
    <w:rsid w:val="006B2301"/>
    <w:rsid w:val="006B3677"/>
    <w:rsid w:val="006B38D2"/>
    <w:rsid w:val="006B3CD7"/>
    <w:rsid w:val="006B46AE"/>
    <w:rsid w:val="006B63E6"/>
    <w:rsid w:val="006B72EF"/>
    <w:rsid w:val="006C0AB0"/>
    <w:rsid w:val="006C2767"/>
    <w:rsid w:val="006C4A36"/>
    <w:rsid w:val="006C4D68"/>
    <w:rsid w:val="006C5BA5"/>
    <w:rsid w:val="006C5C41"/>
    <w:rsid w:val="006C6521"/>
    <w:rsid w:val="006D0EC1"/>
    <w:rsid w:val="006D2427"/>
    <w:rsid w:val="006D28B6"/>
    <w:rsid w:val="006D3A66"/>
    <w:rsid w:val="006D5489"/>
    <w:rsid w:val="006D60F0"/>
    <w:rsid w:val="006D6105"/>
    <w:rsid w:val="006D610E"/>
    <w:rsid w:val="006D7757"/>
    <w:rsid w:val="006D79FE"/>
    <w:rsid w:val="006E0C6D"/>
    <w:rsid w:val="006E14BD"/>
    <w:rsid w:val="006E1A3B"/>
    <w:rsid w:val="006E2019"/>
    <w:rsid w:val="006E29CF"/>
    <w:rsid w:val="006E2D59"/>
    <w:rsid w:val="006E36B6"/>
    <w:rsid w:val="006E3849"/>
    <w:rsid w:val="006E3CD0"/>
    <w:rsid w:val="006E3E76"/>
    <w:rsid w:val="006E4304"/>
    <w:rsid w:val="006E4E3D"/>
    <w:rsid w:val="006E6871"/>
    <w:rsid w:val="006E6C0E"/>
    <w:rsid w:val="006F1022"/>
    <w:rsid w:val="006F15BB"/>
    <w:rsid w:val="006F3078"/>
    <w:rsid w:val="006F4B5C"/>
    <w:rsid w:val="006F4C99"/>
    <w:rsid w:val="006F4D3C"/>
    <w:rsid w:val="006F4FFE"/>
    <w:rsid w:val="006F5859"/>
    <w:rsid w:val="006F6751"/>
    <w:rsid w:val="006F7457"/>
    <w:rsid w:val="007002FC"/>
    <w:rsid w:val="00701B59"/>
    <w:rsid w:val="0070391D"/>
    <w:rsid w:val="00703AD0"/>
    <w:rsid w:val="00704A9F"/>
    <w:rsid w:val="00705956"/>
    <w:rsid w:val="0070684C"/>
    <w:rsid w:val="0070724D"/>
    <w:rsid w:val="00707C6D"/>
    <w:rsid w:val="00711297"/>
    <w:rsid w:val="007115C1"/>
    <w:rsid w:val="00711B39"/>
    <w:rsid w:val="00712D8C"/>
    <w:rsid w:val="0071368C"/>
    <w:rsid w:val="007156A7"/>
    <w:rsid w:val="00715C9F"/>
    <w:rsid w:val="00715F74"/>
    <w:rsid w:val="00720B64"/>
    <w:rsid w:val="00720E8A"/>
    <w:rsid w:val="007224D6"/>
    <w:rsid w:val="007231CE"/>
    <w:rsid w:val="007245FC"/>
    <w:rsid w:val="00725973"/>
    <w:rsid w:val="00725D69"/>
    <w:rsid w:val="007262DB"/>
    <w:rsid w:val="007266FD"/>
    <w:rsid w:val="0072677B"/>
    <w:rsid w:val="00727331"/>
    <w:rsid w:val="007319D0"/>
    <w:rsid w:val="00733198"/>
    <w:rsid w:val="00734CD7"/>
    <w:rsid w:val="00735252"/>
    <w:rsid w:val="007407CD"/>
    <w:rsid w:val="00740A69"/>
    <w:rsid w:val="00740C7B"/>
    <w:rsid w:val="00742381"/>
    <w:rsid w:val="00742C5F"/>
    <w:rsid w:val="00742FF4"/>
    <w:rsid w:val="007430ED"/>
    <w:rsid w:val="007451A9"/>
    <w:rsid w:val="00747059"/>
    <w:rsid w:val="0074745E"/>
    <w:rsid w:val="00750531"/>
    <w:rsid w:val="0075053C"/>
    <w:rsid w:val="00750655"/>
    <w:rsid w:val="00750816"/>
    <w:rsid w:val="00750F3B"/>
    <w:rsid w:val="0075165E"/>
    <w:rsid w:val="00752060"/>
    <w:rsid w:val="0075320B"/>
    <w:rsid w:val="00753319"/>
    <w:rsid w:val="007544CD"/>
    <w:rsid w:val="00754794"/>
    <w:rsid w:val="00754836"/>
    <w:rsid w:val="00754A07"/>
    <w:rsid w:val="00755B95"/>
    <w:rsid w:val="0075620D"/>
    <w:rsid w:val="00757CCD"/>
    <w:rsid w:val="00760564"/>
    <w:rsid w:val="00760A19"/>
    <w:rsid w:val="00761145"/>
    <w:rsid w:val="007616B8"/>
    <w:rsid w:val="00762A78"/>
    <w:rsid w:val="00763353"/>
    <w:rsid w:val="00764C1E"/>
    <w:rsid w:val="00770571"/>
    <w:rsid w:val="007705F7"/>
    <w:rsid w:val="00770B63"/>
    <w:rsid w:val="0077173E"/>
    <w:rsid w:val="00773881"/>
    <w:rsid w:val="007738B5"/>
    <w:rsid w:val="007739A7"/>
    <w:rsid w:val="00775DB0"/>
    <w:rsid w:val="00776060"/>
    <w:rsid w:val="00776C5B"/>
    <w:rsid w:val="00781A66"/>
    <w:rsid w:val="00782F06"/>
    <w:rsid w:val="00785063"/>
    <w:rsid w:val="00785335"/>
    <w:rsid w:val="00786035"/>
    <w:rsid w:val="00787B71"/>
    <w:rsid w:val="00787D00"/>
    <w:rsid w:val="0079170E"/>
    <w:rsid w:val="00793434"/>
    <w:rsid w:val="00795B50"/>
    <w:rsid w:val="00796006"/>
    <w:rsid w:val="007A32AF"/>
    <w:rsid w:val="007A3B0A"/>
    <w:rsid w:val="007A7B95"/>
    <w:rsid w:val="007B1687"/>
    <w:rsid w:val="007B1B1C"/>
    <w:rsid w:val="007B2D97"/>
    <w:rsid w:val="007B44A6"/>
    <w:rsid w:val="007B4ACD"/>
    <w:rsid w:val="007B56FE"/>
    <w:rsid w:val="007B6FEF"/>
    <w:rsid w:val="007B77DD"/>
    <w:rsid w:val="007C0699"/>
    <w:rsid w:val="007C0790"/>
    <w:rsid w:val="007C1403"/>
    <w:rsid w:val="007C15AA"/>
    <w:rsid w:val="007C1B33"/>
    <w:rsid w:val="007C1C65"/>
    <w:rsid w:val="007C3897"/>
    <w:rsid w:val="007C43A4"/>
    <w:rsid w:val="007C677C"/>
    <w:rsid w:val="007D1405"/>
    <w:rsid w:val="007D1FF8"/>
    <w:rsid w:val="007D31E5"/>
    <w:rsid w:val="007D6B19"/>
    <w:rsid w:val="007D7704"/>
    <w:rsid w:val="007E2579"/>
    <w:rsid w:val="007E2696"/>
    <w:rsid w:val="007E5077"/>
    <w:rsid w:val="007E6F5F"/>
    <w:rsid w:val="007E7AF4"/>
    <w:rsid w:val="007F0170"/>
    <w:rsid w:val="007F0707"/>
    <w:rsid w:val="007F34A2"/>
    <w:rsid w:val="007F40D2"/>
    <w:rsid w:val="007F47F6"/>
    <w:rsid w:val="007F5B77"/>
    <w:rsid w:val="007F6DE4"/>
    <w:rsid w:val="00800619"/>
    <w:rsid w:val="00800DBC"/>
    <w:rsid w:val="00800DDE"/>
    <w:rsid w:val="00802C2C"/>
    <w:rsid w:val="008036CB"/>
    <w:rsid w:val="008053BD"/>
    <w:rsid w:val="008062F0"/>
    <w:rsid w:val="00807107"/>
    <w:rsid w:val="008072EA"/>
    <w:rsid w:val="00807C48"/>
    <w:rsid w:val="00811012"/>
    <w:rsid w:val="008113B6"/>
    <w:rsid w:val="00811F54"/>
    <w:rsid w:val="008132B1"/>
    <w:rsid w:val="00813980"/>
    <w:rsid w:val="00817B69"/>
    <w:rsid w:val="00817E20"/>
    <w:rsid w:val="00817E91"/>
    <w:rsid w:val="00820320"/>
    <w:rsid w:val="00821165"/>
    <w:rsid w:val="008218FC"/>
    <w:rsid w:val="00822844"/>
    <w:rsid w:val="0082330E"/>
    <w:rsid w:val="00830260"/>
    <w:rsid w:val="00830A0A"/>
    <w:rsid w:val="00832647"/>
    <w:rsid w:val="00834189"/>
    <w:rsid w:val="00834B3C"/>
    <w:rsid w:val="00835FF0"/>
    <w:rsid w:val="0083615E"/>
    <w:rsid w:val="0083739D"/>
    <w:rsid w:val="00837FDD"/>
    <w:rsid w:val="00840B28"/>
    <w:rsid w:val="0084144F"/>
    <w:rsid w:val="0084202C"/>
    <w:rsid w:val="00842143"/>
    <w:rsid w:val="00842F3A"/>
    <w:rsid w:val="008436E5"/>
    <w:rsid w:val="0084413A"/>
    <w:rsid w:val="00844175"/>
    <w:rsid w:val="0084509F"/>
    <w:rsid w:val="0084546D"/>
    <w:rsid w:val="0085112D"/>
    <w:rsid w:val="00851CFE"/>
    <w:rsid w:val="0085208B"/>
    <w:rsid w:val="0085267A"/>
    <w:rsid w:val="0085317E"/>
    <w:rsid w:val="00853C90"/>
    <w:rsid w:val="008550B8"/>
    <w:rsid w:val="00856587"/>
    <w:rsid w:val="00856C5F"/>
    <w:rsid w:val="0086136C"/>
    <w:rsid w:val="00861A35"/>
    <w:rsid w:val="008623FD"/>
    <w:rsid w:val="00862490"/>
    <w:rsid w:val="00862866"/>
    <w:rsid w:val="00862A9A"/>
    <w:rsid w:val="0086748C"/>
    <w:rsid w:val="00870923"/>
    <w:rsid w:val="0087142F"/>
    <w:rsid w:val="0087145E"/>
    <w:rsid w:val="0087186F"/>
    <w:rsid w:val="00871CA6"/>
    <w:rsid w:val="00872D24"/>
    <w:rsid w:val="00873453"/>
    <w:rsid w:val="00874638"/>
    <w:rsid w:val="0087488A"/>
    <w:rsid w:val="008754D4"/>
    <w:rsid w:val="00875659"/>
    <w:rsid w:val="008759BF"/>
    <w:rsid w:val="00877E98"/>
    <w:rsid w:val="008820A4"/>
    <w:rsid w:val="00882450"/>
    <w:rsid w:val="00882F27"/>
    <w:rsid w:val="00883303"/>
    <w:rsid w:val="0088381A"/>
    <w:rsid w:val="00883A45"/>
    <w:rsid w:val="00884545"/>
    <w:rsid w:val="00884BBA"/>
    <w:rsid w:val="00885422"/>
    <w:rsid w:val="0089009D"/>
    <w:rsid w:val="0089012C"/>
    <w:rsid w:val="00894231"/>
    <w:rsid w:val="0089555E"/>
    <w:rsid w:val="00897C2B"/>
    <w:rsid w:val="00897FFC"/>
    <w:rsid w:val="008A003D"/>
    <w:rsid w:val="008A0E68"/>
    <w:rsid w:val="008A2080"/>
    <w:rsid w:val="008A249B"/>
    <w:rsid w:val="008A3D7D"/>
    <w:rsid w:val="008A4E7E"/>
    <w:rsid w:val="008A5169"/>
    <w:rsid w:val="008A7201"/>
    <w:rsid w:val="008A7F68"/>
    <w:rsid w:val="008B0A4A"/>
    <w:rsid w:val="008B2C9F"/>
    <w:rsid w:val="008B4426"/>
    <w:rsid w:val="008B53D9"/>
    <w:rsid w:val="008B6BA8"/>
    <w:rsid w:val="008B6F9D"/>
    <w:rsid w:val="008C01C8"/>
    <w:rsid w:val="008C1B15"/>
    <w:rsid w:val="008C3635"/>
    <w:rsid w:val="008C3B15"/>
    <w:rsid w:val="008C3D02"/>
    <w:rsid w:val="008C48AA"/>
    <w:rsid w:val="008C6188"/>
    <w:rsid w:val="008C68E3"/>
    <w:rsid w:val="008C6E23"/>
    <w:rsid w:val="008D15DE"/>
    <w:rsid w:val="008D2C64"/>
    <w:rsid w:val="008D4114"/>
    <w:rsid w:val="008D4B35"/>
    <w:rsid w:val="008D4D99"/>
    <w:rsid w:val="008D59EA"/>
    <w:rsid w:val="008D6E34"/>
    <w:rsid w:val="008E33FF"/>
    <w:rsid w:val="008E44BB"/>
    <w:rsid w:val="008E45CA"/>
    <w:rsid w:val="008E6157"/>
    <w:rsid w:val="008E6BF7"/>
    <w:rsid w:val="008E7ADB"/>
    <w:rsid w:val="008F113C"/>
    <w:rsid w:val="008F2F57"/>
    <w:rsid w:val="008F3286"/>
    <w:rsid w:val="008F44B6"/>
    <w:rsid w:val="008F4AAC"/>
    <w:rsid w:val="008F6216"/>
    <w:rsid w:val="008F6CC9"/>
    <w:rsid w:val="008F7924"/>
    <w:rsid w:val="00900461"/>
    <w:rsid w:val="00902034"/>
    <w:rsid w:val="0090410D"/>
    <w:rsid w:val="0090656A"/>
    <w:rsid w:val="00910D0E"/>
    <w:rsid w:val="009120BF"/>
    <w:rsid w:val="0091258C"/>
    <w:rsid w:val="00913102"/>
    <w:rsid w:val="0091584F"/>
    <w:rsid w:val="009171F9"/>
    <w:rsid w:val="00917E11"/>
    <w:rsid w:val="009203E0"/>
    <w:rsid w:val="00921A88"/>
    <w:rsid w:val="009228CB"/>
    <w:rsid w:val="00923A81"/>
    <w:rsid w:val="00927612"/>
    <w:rsid w:val="00936CD9"/>
    <w:rsid w:val="0093747B"/>
    <w:rsid w:val="00941F82"/>
    <w:rsid w:val="00942CE1"/>
    <w:rsid w:val="009430FD"/>
    <w:rsid w:val="009435D1"/>
    <w:rsid w:val="00943AF2"/>
    <w:rsid w:val="0094494F"/>
    <w:rsid w:val="0094683F"/>
    <w:rsid w:val="009478D4"/>
    <w:rsid w:val="00947B5B"/>
    <w:rsid w:val="0095085F"/>
    <w:rsid w:val="00950F84"/>
    <w:rsid w:val="009523ED"/>
    <w:rsid w:val="00952628"/>
    <w:rsid w:val="009532C7"/>
    <w:rsid w:val="0095350D"/>
    <w:rsid w:val="00953A74"/>
    <w:rsid w:val="00954730"/>
    <w:rsid w:val="009556C0"/>
    <w:rsid w:val="00956462"/>
    <w:rsid w:val="0095682F"/>
    <w:rsid w:val="00960253"/>
    <w:rsid w:val="00960762"/>
    <w:rsid w:val="00960AA5"/>
    <w:rsid w:val="00960D08"/>
    <w:rsid w:val="00961199"/>
    <w:rsid w:val="0096159F"/>
    <w:rsid w:val="00961753"/>
    <w:rsid w:val="00962021"/>
    <w:rsid w:val="009622B6"/>
    <w:rsid w:val="00963B66"/>
    <w:rsid w:val="00966B6B"/>
    <w:rsid w:val="009675C0"/>
    <w:rsid w:val="009679E5"/>
    <w:rsid w:val="00971855"/>
    <w:rsid w:val="00972E20"/>
    <w:rsid w:val="00973D59"/>
    <w:rsid w:val="00974C08"/>
    <w:rsid w:val="00975634"/>
    <w:rsid w:val="009756F9"/>
    <w:rsid w:val="009802D9"/>
    <w:rsid w:val="00980C63"/>
    <w:rsid w:val="0098113D"/>
    <w:rsid w:val="00981CBE"/>
    <w:rsid w:val="009831D6"/>
    <w:rsid w:val="009832C6"/>
    <w:rsid w:val="00983ABB"/>
    <w:rsid w:val="0098453A"/>
    <w:rsid w:val="009847F1"/>
    <w:rsid w:val="00985091"/>
    <w:rsid w:val="00986349"/>
    <w:rsid w:val="00987667"/>
    <w:rsid w:val="0099234F"/>
    <w:rsid w:val="00993619"/>
    <w:rsid w:val="00996C14"/>
    <w:rsid w:val="00997210"/>
    <w:rsid w:val="009A16E4"/>
    <w:rsid w:val="009A2AEA"/>
    <w:rsid w:val="009A3947"/>
    <w:rsid w:val="009A408B"/>
    <w:rsid w:val="009A4196"/>
    <w:rsid w:val="009A44D7"/>
    <w:rsid w:val="009A5F95"/>
    <w:rsid w:val="009A63F6"/>
    <w:rsid w:val="009A6DD4"/>
    <w:rsid w:val="009B33DF"/>
    <w:rsid w:val="009B36E7"/>
    <w:rsid w:val="009B4051"/>
    <w:rsid w:val="009B4306"/>
    <w:rsid w:val="009B4370"/>
    <w:rsid w:val="009B506D"/>
    <w:rsid w:val="009B5A94"/>
    <w:rsid w:val="009B7B1A"/>
    <w:rsid w:val="009C0165"/>
    <w:rsid w:val="009C16BB"/>
    <w:rsid w:val="009C3A53"/>
    <w:rsid w:val="009C47BB"/>
    <w:rsid w:val="009C4B12"/>
    <w:rsid w:val="009C75F3"/>
    <w:rsid w:val="009D1D8D"/>
    <w:rsid w:val="009D32F4"/>
    <w:rsid w:val="009D37CB"/>
    <w:rsid w:val="009D5189"/>
    <w:rsid w:val="009D559A"/>
    <w:rsid w:val="009D6F26"/>
    <w:rsid w:val="009D7766"/>
    <w:rsid w:val="009E1101"/>
    <w:rsid w:val="009E1531"/>
    <w:rsid w:val="009E2143"/>
    <w:rsid w:val="009E2AE9"/>
    <w:rsid w:val="009E2D1B"/>
    <w:rsid w:val="009E474F"/>
    <w:rsid w:val="009E4BB6"/>
    <w:rsid w:val="009E50DF"/>
    <w:rsid w:val="009E5B38"/>
    <w:rsid w:val="009E7F69"/>
    <w:rsid w:val="009F007C"/>
    <w:rsid w:val="009F6C92"/>
    <w:rsid w:val="009F6CBA"/>
    <w:rsid w:val="00A012D4"/>
    <w:rsid w:val="00A01749"/>
    <w:rsid w:val="00A01A2B"/>
    <w:rsid w:val="00A02626"/>
    <w:rsid w:val="00A0462C"/>
    <w:rsid w:val="00A055F6"/>
    <w:rsid w:val="00A14591"/>
    <w:rsid w:val="00A147C5"/>
    <w:rsid w:val="00A153FA"/>
    <w:rsid w:val="00A15791"/>
    <w:rsid w:val="00A2004F"/>
    <w:rsid w:val="00A226BF"/>
    <w:rsid w:val="00A23676"/>
    <w:rsid w:val="00A249DD"/>
    <w:rsid w:val="00A26A6D"/>
    <w:rsid w:val="00A30728"/>
    <w:rsid w:val="00A3114F"/>
    <w:rsid w:val="00A312AB"/>
    <w:rsid w:val="00A317D6"/>
    <w:rsid w:val="00A358D8"/>
    <w:rsid w:val="00A35A7F"/>
    <w:rsid w:val="00A36A05"/>
    <w:rsid w:val="00A4133E"/>
    <w:rsid w:val="00A42C9B"/>
    <w:rsid w:val="00A43719"/>
    <w:rsid w:val="00A439F6"/>
    <w:rsid w:val="00A43B32"/>
    <w:rsid w:val="00A44A66"/>
    <w:rsid w:val="00A45CFC"/>
    <w:rsid w:val="00A46DEA"/>
    <w:rsid w:val="00A51513"/>
    <w:rsid w:val="00A53308"/>
    <w:rsid w:val="00A54C08"/>
    <w:rsid w:val="00A552BA"/>
    <w:rsid w:val="00A577EB"/>
    <w:rsid w:val="00A57899"/>
    <w:rsid w:val="00A57C63"/>
    <w:rsid w:val="00A603A8"/>
    <w:rsid w:val="00A613C6"/>
    <w:rsid w:val="00A61A30"/>
    <w:rsid w:val="00A622AC"/>
    <w:rsid w:val="00A62447"/>
    <w:rsid w:val="00A62727"/>
    <w:rsid w:val="00A63003"/>
    <w:rsid w:val="00A6529C"/>
    <w:rsid w:val="00A66AA9"/>
    <w:rsid w:val="00A6767D"/>
    <w:rsid w:val="00A704F1"/>
    <w:rsid w:val="00A70B96"/>
    <w:rsid w:val="00A72341"/>
    <w:rsid w:val="00A72422"/>
    <w:rsid w:val="00A74164"/>
    <w:rsid w:val="00A753D1"/>
    <w:rsid w:val="00A75FFF"/>
    <w:rsid w:val="00A7642A"/>
    <w:rsid w:val="00A77214"/>
    <w:rsid w:val="00A77DE0"/>
    <w:rsid w:val="00A80379"/>
    <w:rsid w:val="00A81A49"/>
    <w:rsid w:val="00A82DBA"/>
    <w:rsid w:val="00A87492"/>
    <w:rsid w:val="00A8791F"/>
    <w:rsid w:val="00A87AD4"/>
    <w:rsid w:val="00A90391"/>
    <w:rsid w:val="00A90912"/>
    <w:rsid w:val="00A90E1E"/>
    <w:rsid w:val="00A91009"/>
    <w:rsid w:val="00A9117B"/>
    <w:rsid w:val="00A921DE"/>
    <w:rsid w:val="00A926F1"/>
    <w:rsid w:val="00A937AC"/>
    <w:rsid w:val="00A943BA"/>
    <w:rsid w:val="00A948F6"/>
    <w:rsid w:val="00A96732"/>
    <w:rsid w:val="00AA0323"/>
    <w:rsid w:val="00AA055B"/>
    <w:rsid w:val="00AA0855"/>
    <w:rsid w:val="00AA20E4"/>
    <w:rsid w:val="00AA2BB9"/>
    <w:rsid w:val="00AA6582"/>
    <w:rsid w:val="00AA6F28"/>
    <w:rsid w:val="00AB06F2"/>
    <w:rsid w:val="00AB101B"/>
    <w:rsid w:val="00AB1085"/>
    <w:rsid w:val="00AB16AB"/>
    <w:rsid w:val="00AB21C1"/>
    <w:rsid w:val="00AB303B"/>
    <w:rsid w:val="00AB56F3"/>
    <w:rsid w:val="00AC015B"/>
    <w:rsid w:val="00AC1A08"/>
    <w:rsid w:val="00AC2C8A"/>
    <w:rsid w:val="00AC2D3E"/>
    <w:rsid w:val="00AD1EAC"/>
    <w:rsid w:val="00AD2417"/>
    <w:rsid w:val="00AD37B1"/>
    <w:rsid w:val="00AD3AF6"/>
    <w:rsid w:val="00AD55E3"/>
    <w:rsid w:val="00AD621E"/>
    <w:rsid w:val="00AD62AD"/>
    <w:rsid w:val="00AD70A4"/>
    <w:rsid w:val="00AE04DD"/>
    <w:rsid w:val="00AE1515"/>
    <w:rsid w:val="00AE4A6F"/>
    <w:rsid w:val="00AE5BC8"/>
    <w:rsid w:val="00AE6B5B"/>
    <w:rsid w:val="00AE7033"/>
    <w:rsid w:val="00AF049D"/>
    <w:rsid w:val="00AF1AB6"/>
    <w:rsid w:val="00AF1FC1"/>
    <w:rsid w:val="00AF3C5C"/>
    <w:rsid w:val="00AF7185"/>
    <w:rsid w:val="00AF7542"/>
    <w:rsid w:val="00B00BE0"/>
    <w:rsid w:val="00B013FC"/>
    <w:rsid w:val="00B01F92"/>
    <w:rsid w:val="00B020F7"/>
    <w:rsid w:val="00B02359"/>
    <w:rsid w:val="00B03447"/>
    <w:rsid w:val="00B05149"/>
    <w:rsid w:val="00B05BBA"/>
    <w:rsid w:val="00B06B7C"/>
    <w:rsid w:val="00B07FEB"/>
    <w:rsid w:val="00B1044D"/>
    <w:rsid w:val="00B111DF"/>
    <w:rsid w:val="00B11F38"/>
    <w:rsid w:val="00B12768"/>
    <w:rsid w:val="00B13257"/>
    <w:rsid w:val="00B13AD4"/>
    <w:rsid w:val="00B141D7"/>
    <w:rsid w:val="00B15049"/>
    <w:rsid w:val="00B15FF7"/>
    <w:rsid w:val="00B174C3"/>
    <w:rsid w:val="00B1781D"/>
    <w:rsid w:val="00B17F71"/>
    <w:rsid w:val="00B20875"/>
    <w:rsid w:val="00B20A6D"/>
    <w:rsid w:val="00B2337C"/>
    <w:rsid w:val="00B24F4C"/>
    <w:rsid w:val="00B25878"/>
    <w:rsid w:val="00B26B4C"/>
    <w:rsid w:val="00B27359"/>
    <w:rsid w:val="00B30341"/>
    <w:rsid w:val="00B30EEC"/>
    <w:rsid w:val="00B30F03"/>
    <w:rsid w:val="00B31DFE"/>
    <w:rsid w:val="00B31E47"/>
    <w:rsid w:val="00B325FD"/>
    <w:rsid w:val="00B33347"/>
    <w:rsid w:val="00B34230"/>
    <w:rsid w:val="00B34295"/>
    <w:rsid w:val="00B41B40"/>
    <w:rsid w:val="00B43F2E"/>
    <w:rsid w:val="00B448A4"/>
    <w:rsid w:val="00B45BE4"/>
    <w:rsid w:val="00B46321"/>
    <w:rsid w:val="00B468C8"/>
    <w:rsid w:val="00B474C2"/>
    <w:rsid w:val="00B51643"/>
    <w:rsid w:val="00B52F33"/>
    <w:rsid w:val="00B53634"/>
    <w:rsid w:val="00B536B1"/>
    <w:rsid w:val="00B54D56"/>
    <w:rsid w:val="00B55D2B"/>
    <w:rsid w:val="00B56D05"/>
    <w:rsid w:val="00B6016F"/>
    <w:rsid w:val="00B6229C"/>
    <w:rsid w:val="00B62480"/>
    <w:rsid w:val="00B62670"/>
    <w:rsid w:val="00B62B4E"/>
    <w:rsid w:val="00B63962"/>
    <w:rsid w:val="00B63DFA"/>
    <w:rsid w:val="00B64A70"/>
    <w:rsid w:val="00B64DE1"/>
    <w:rsid w:val="00B65B4A"/>
    <w:rsid w:val="00B6602F"/>
    <w:rsid w:val="00B660B1"/>
    <w:rsid w:val="00B70EDF"/>
    <w:rsid w:val="00B7122A"/>
    <w:rsid w:val="00B755A7"/>
    <w:rsid w:val="00B7593F"/>
    <w:rsid w:val="00B75E05"/>
    <w:rsid w:val="00B76825"/>
    <w:rsid w:val="00B76D83"/>
    <w:rsid w:val="00B801B7"/>
    <w:rsid w:val="00B8048F"/>
    <w:rsid w:val="00B80EB0"/>
    <w:rsid w:val="00B81118"/>
    <w:rsid w:val="00B8388F"/>
    <w:rsid w:val="00B8406C"/>
    <w:rsid w:val="00B84501"/>
    <w:rsid w:val="00B846D9"/>
    <w:rsid w:val="00B85ED8"/>
    <w:rsid w:val="00B911B3"/>
    <w:rsid w:val="00B915D8"/>
    <w:rsid w:val="00B91D0A"/>
    <w:rsid w:val="00B91F0E"/>
    <w:rsid w:val="00B93BD5"/>
    <w:rsid w:val="00B977FD"/>
    <w:rsid w:val="00B97830"/>
    <w:rsid w:val="00BA0D48"/>
    <w:rsid w:val="00BA66AE"/>
    <w:rsid w:val="00BA6DC8"/>
    <w:rsid w:val="00BA79BB"/>
    <w:rsid w:val="00BA7CC7"/>
    <w:rsid w:val="00BA7D9B"/>
    <w:rsid w:val="00BA7E17"/>
    <w:rsid w:val="00BB14DC"/>
    <w:rsid w:val="00BB1AB0"/>
    <w:rsid w:val="00BB37CE"/>
    <w:rsid w:val="00BB5209"/>
    <w:rsid w:val="00BB6078"/>
    <w:rsid w:val="00BB6FF7"/>
    <w:rsid w:val="00BB7D6A"/>
    <w:rsid w:val="00BC138D"/>
    <w:rsid w:val="00BC155B"/>
    <w:rsid w:val="00BC241F"/>
    <w:rsid w:val="00BC4414"/>
    <w:rsid w:val="00BC688D"/>
    <w:rsid w:val="00BC6DC3"/>
    <w:rsid w:val="00BC71CA"/>
    <w:rsid w:val="00BC75DA"/>
    <w:rsid w:val="00BD04BD"/>
    <w:rsid w:val="00BD1ACE"/>
    <w:rsid w:val="00BD4371"/>
    <w:rsid w:val="00BD4CD0"/>
    <w:rsid w:val="00BD659F"/>
    <w:rsid w:val="00BD777A"/>
    <w:rsid w:val="00BE05F1"/>
    <w:rsid w:val="00BE0724"/>
    <w:rsid w:val="00BE0AFD"/>
    <w:rsid w:val="00BE39F1"/>
    <w:rsid w:val="00BE42AE"/>
    <w:rsid w:val="00BE531A"/>
    <w:rsid w:val="00BE57B2"/>
    <w:rsid w:val="00BE5E81"/>
    <w:rsid w:val="00BE6DE7"/>
    <w:rsid w:val="00BE7B70"/>
    <w:rsid w:val="00BF02BC"/>
    <w:rsid w:val="00BF03B2"/>
    <w:rsid w:val="00BF0771"/>
    <w:rsid w:val="00BF090E"/>
    <w:rsid w:val="00BF0A23"/>
    <w:rsid w:val="00BF492F"/>
    <w:rsid w:val="00BF5C74"/>
    <w:rsid w:val="00BF6876"/>
    <w:rsid w:val="00C001F5"/>
    <w:rsid w:val="00C02225"/>
    <w:rsid w:val="00C029E0"/>
    <w:rsid w:val="00C03DE1"/>
    <w:rsid w:val="00C0431C"/>
    <w:rsid w:val="00C04A7D"/>
    <w:rsid w:val="00C060E4"/>
    <w:rsid w:val="00C07804"/>
    <w:rsid w:val="00C07D09"/>
    <w:rsid w:val="00C11991"/>
    <w:rsid w:val="00C1220C"/>
    <w:rsid w:val="00C14BA5"/>
    <w:rsid w:val="00C16453"/>
    <w:rsid w:val="00C1721E"/>
    <w:rsid w:val="00C17E28"/>
    <w:rsid w:val="00C2295C"/>
    <w:rsid w:val="00C27641"/>
    <w:rsid w:val="00C30EC6"/>
    <w:rsid w:val="00C31D73"/>
    <w:rsid w:val="00C3253D"/>
    <w:rsid w:val="00C36D7A"/>
    <w:rsid w:val="00C37146"/>
    <w:rsid w:val="00C374CF"/>
    <w:rsid w:val="00C41037"/>
    <w:rsid w:val="00C412C5"/>
    <w:rsid w:val="00C443E4"/>
    <w:rsid w:val="00C5053F"/>
    <w:rsid w:val="00C51DBF"/>
    <w:rsid w:val="00C52D22"/>
    <w:rsid w:val="00C532A7"/>
    <w:rsid w:val="00C542F9"/>
    <w:rsid w:val="00C55601"/>
    <w:rsid w:val="00C56FD7"/>
    <w:rsid w:val="00C570A6"/>
    <w:rsid w:val="00C62ADE"/>
    <w:rsid w:val="00C63F5C"/>
    <w:rsid w:val="00C64ACF"/>
    <w:rsid w:val="00C66182"/>
    <w:rsid w:val="00C677D3"/>
    <w:rsid w:val="00C677F4"/>
    <w:rsid w:val="00C71D0D"/>
    <w:rsid w:val="00C72CA7"/>
    <w:rsid w:val="00C735CB"/>
    <w:rsid w:val="00C73685"/>
    <w:rsid w:val="00C73AA7"/>
    <w:rsid w:val="00C8034E"/>
    <w:rsid w:val="00C80E79"/>
    <w:rsid w:val="00C81BA0"/>
    <w:rsid w:val="00C81E27"/>
    <w:rsid w:val="00C828AE"/>
    <w:rsid w:val="00C836CB"/>
    <w:rsid w:val="00C85238"/>
    <w:rsid w:val="00C85D94"/>
    <w:rsid w:val="00C85F58"/>
    <w:rsid w:val="00C87528"/>
    <w:rsid w:val="00C900DB"/>
    <w:rsid w:val="00C91F55"/>
    <w:rsid w:val="00C9362B"/>
    <w:rsid w:val="00C94B11"/>
    <w:rsid w:val="00CA2148"/>
    <w:rsid w:val="00CA3128"/>
    <w:rsid w:val="00CA3947"/>
    <w:rsid w:val="00CA3C80"/>
    <w:rsid w:val="00CA4076"/>
    <w:rsid w:val="00CA43CF"/>
    <w:rsid w:val="00CA4FB3"/>
    <w:rsid w:val="00CA7ECC"/>
    <w:rsid w:val="00CB194E"/>
    <w:rsid w:val="00CB22F7"/>
    <w:rsid w:val="00CB28D5"/>
    <w:rsid w:val="00CB4EF9"/>
    <w:rsid w:val="00CB6F21"/>
    <w:rsid w:val="00CC1C06"/>
    <w:rsid w:val="00CC217E"/>
    <w:rsid w:val="00CC2C56"/>
    <w:rsid w:val="00CC2CFC"/>
    <w:rsid w:val="00CC3556"/>
    <w:rsid w:val="00CC3BFC"/>
    <w:rsid w:val="00CC4556"/>
    <w:rsid w:val="00CC5C80"/>
    <w:rsid w:val="00CC706A"/>
    <w:rsid w:val="00CD1360"/>
    <w:rsid w:val="00CD1BAC"/>
    <w:rsid w:val="00CD2A48"/>
    <w:rsid w:val="00CD2C45"/>
    <w:rsid w:val="00CD3137"/>
    <w:rsid w:val="00CD369A"/>
    <w:rsid w:val="00CD4059"/>
    <w:rsid w:val="00CD5736"/>
    <w:rsid w:val="00CD5FDF"/>
    <w:rsid w:val="00CE282A"/>
    <w:rsid w:val="00CE2AF6"/>
    <w:rsid w:val="00CE2EED"/>
    <w:rsid w:val="00CE30C8"/>
    <w:rsid w:val="00CE3495"/>
    <w:rsid w:val="00CE34D9"/>
    <w:rsid w:val="00CE39AB"/>
    <w:rsid w:val="00CE3A09"/>
    <w:rsid w:val="00CE3DB1"/>
    <w:rsid w:val="00CE44A7"/>
    <w:rsid w:val="00CE46E7"/>
    <w:rsid w:val="00CE4FF2"/>
    <w:rsid w:val="00CE5A86"/>
    <w:rsid w:val="00CE7682"/>
    <w:rsid w:val="00CF08BA"/>
    <w:rsid w:val="00CF13CD"/>
    <w:rsid w:val="00CF1B51"/>
    <w:rsid w:val="00CF2920"/>
    <w:rsid w:val="00CF3B20"/>
    <w:rsid w:val="00CF6755"/>
    <w:rsid w:val="00CF7F4A"/>
    <w:rsid w:val="00D0042E"/>
    <w:rsid w:val="00D00ABD"/>
    <w:rsid w:val="00D013DE"/>
    <w:rsid w:val="00D01979"/>
    <w:rsid w:val="00D027C6"/>
    <w:rsid w:val="00D02F63"/>
    <w:rsid w:val="00D03820"/>
    <w:rsid w:val="00D03C6F"/>
    <w:rsid w:val="00D03CDB"/>
    <w:rsid w:val="00D063C6"/>
    <w:rsid w:val="00D07C9D"/>
    <w:rsid w:val="00D110DE"/>
    <w:rsid w:val="00D11207"/>
    <w:rsid w:val="00D11D1E"/>
    <w:rsid w:val="00D1436F"/>
    <w:rsid w:val="00D1464A"/>
    <w:rsid w:val="00D14A97"/>
    <w:rsid w:val="00D16A7A"/>
    <w:rsid w:val="00D174E4"/>
    <w:rsid w:val="00D17520"/>
    <w:rsid w:val="00D20DCB"/>
    <w:rsid w:val="00D211D6"/>
    <w:rsid w:val="00D213A2"/>
    <w:rsid w:val="00D2178E"/>
    <w:rsid w:val="00D229FC"/>
    <w:rsid w:val="00D23B94"/>
    <w:rsid w:val="00D25CB1"/>
    <w:rsid w:val="00D26D02"/>
    <w:rsid w:val="00D273E8"/>
    <w:rsid w:val="00D27A69"/>
    <w:rsid w:val="00D308E2"/>
    <w:rsid w:val="00D3192B"/>
    <w:rsid w:val="00D41954"/>
    <w:rsid w:val="00D41CD0"/>
    <w:rsid w:val="00D42AF9"/>
    <w:rsid w:val="00D434EC"/>
    <w:rsid w:val="00D43FEA"/>
    <w:rsid w:val="00D45897"/>
    <w:rsid w:val="00D46D3D"/>
    <w:rsid w:val="00D47C1C"/>
    <w:rsid w:val="00D50280"/>
    <w:rsid w:val="00D5111B"/>
    <w:rsid w:val="00D513F4"/>
    <w:rsid w:val="00D543C2"/>
    <w:rsid w:val="00D54627"/>
    <w:rsid w:val="00D54901"/>
    <w:rsid w:val="00D54B05"/>
    <w:rsid w:val="00D55D79"/>
    <w:rsid w:val="00D61937"/>
    <w:rsid w:val="00D61FEF"/>
    <w:rsid w:val="00D62C35"/>
    <w:rsid w:val="00D62D3C"/>
    <w:rsid w:val="00D645CB"/>
    <w:rsid w:val="00D66FEE"/>
    <w:rsid w:val="00D70879"/>
    <w:rsid w:val="00D71CE6"/>
    <w:rsid w:val="00D734BA"/>
    <w:rsid w:val="00D74CE4"/>
    <w:rsid w:val="00D7582F"/>
    <w:rsid w:val="00D77447"/>
    <w:rsid w:val="00D818CD"/>
    <w:rsid w:val="00D82415"/>
    <w:rsid w:val="00D825CD"/>
    <w:rsid w:val="00D82F28"/>
    <w:rsid w:val="00D836AD"/>
    <w:rsid w:val="00D858BA"/>
    <w:rsid w:val="00D85EC9"/>
    <w:rsid w:val="00D86EAD"/>
    <w:rsid w:val="00D90764"/>
    <w:rsid w:val="00D90E7F"/>
    <w:rsid w:val="00D93E08"/>
    <w:rsid w:val="00D9615D"/>
    <w:rsid w:val="00D96CE3"/>
    <w:rsid w:val="00DA2667"/>
    <w:rsid w:val="00DA2BC8"/>
    <w:rsid w:val="00DA324D"/>
    <w:rsid w:val="00DA37DF"/>
    <w:rsid w:val="00DA4978"/>
    <w:rsid w:val="00DA53ED"/>
    <w:rsid w:val="00DA5DBF"/>
    <w:rsid w:val="00DA75EC"/>
    <w:rsid w:val="00DB0FE0"/>
    <w:rsid w:val="00DB1F59"/>
    <w:rsid w:val="00DB22BB"/>
    <w:rsid w:val="00DB3C88"/>
    <w:rsid w:val="00DB3E87"/>
    <w:rsid w:val="00DB400E"/>
    <w:rsid w:val="00DC06B5"/>
    <w:rsid w:val="00DC0BA1"/>
    <w:rsid w:val="00DC1C78"/>
    <w:rsid w:val="00DC3A7F"/>
    <w:rsid w:val="00DC3A89"/>
    <w:rsid w:val="00DC3B5F"/>
    <w:rsid w:val="00DD0F02"/>
    <w:rsid w:val="00DD1CD7"/>
    <w:rsid w:val="00DD2376"/>
    <w:rsid w:val="00DD3599"/>
    <w:rsid w:val="00DD3C39"/>
    <w:rsid w:val="00DD3EE5"/>
    <w:rsid w:val="00DE0D50"/>
    <w:rsid w:val="00DE28AA"/>
    <w:rsid w:val="00DE3AFD"/>
    <w:rsid w:val="00DE4867"/>
    <w:rsid w:val="00DE4EED"/>
    <w:rsid w:val="00DE62F9"/>
    <w:rsid w:val="00DE698E"/>
    <w:rsid w:val="00DE77F8"/>
    <w:rsid w:val="00DE79CE"/>
    <w:rsid w:val="00DF0814"/>
    <w:rsid w:val="00DF0BD3"/>
    <w:rsid w:val="00DF0CF5"/>
    <w:rsid w:val="00DF2102"/>
    <w:rsid w:val="00DF3686"/>
    <w:rsid w:val="00DF4196"/>
    <w:rsid w:val="00DF46AC"/>
    <w:rsid w:val="00DF5599"/>
    <w:rsid w:val="00DF5773"/>
    <w:rsid w:val="00DF61A9"/>
    <w:rsid w:val="00DF6324"/>
    <w:rsid w:val="00DF667C"/>
    <w:rsid w:val="00DF69AE"/>
    <w:rsid w:val="00DF6E02"/>
    <w:rsid w:val="00E004F8"/>
    <w:rsid w:val="00E023E4"/>
    <w:rsid w:val="00E02524"/>
    <w:rsid w:val="00E026A5"/>
    <w:rsid w:val="00E0295D"/>
    <w:rsid w:val="00E03BA6"/>
    <w:rsid w:val="00E0681C"/>
    <w:rsid w:val="00E07706"/>
    <w:rsid w:val="00E07899"/>
    <w:rsid w:val="00E11D67"/>
    <w:rsid w:val="00E11F84"/>
    <w:rsid w:val="00E12ED5"/>
    <w:rsid w:val="00E13293"/>
    <w:rsid w:val="00E14B63"/>
    <w:rsid w:val="00E164BC"/>
    <w:rsid w:val="00E17A8C"/>
    <w:rsid w:val="00E20B19"/>
    <w:rsid w:val="00E20D99"/>
    <w:rsid w:val="00E21A49"/>
    <w:rsid w:val="00E22247"/>
    <w:rsid w:val="00E24F97"/>
    <w:rsid w:val="00E24FFA"/>
    <w:rsid w:val="00E27F31"/>
    <w:rsid w:val="00E3034C"/>
    <w:rsid w:val="00E338CC"/>
    <w:rsid w:val="00E36ED0"/>
    <w:rsid w:val="00E373FD"/>
    <w:rsid w:val="00E37471"/>
    <w:rsid w:val="00E4434D"/>
    <w:rsid w:val="00E4567D"/>
    <w:rsid w:val="00E463E4"/>
    <w:rsid w:val="00E469E9"/>
    <w:rsid w:val="00E46A1C"/>
    <w:rsid w:val="00E46A61"/>
    <w:rsid w:val="00E46C29"/>
    <w:rsid w:val="00E536F5"/>
    <w:rsid w:val="00E54A5C"/>
    <w:rsid w:val="00E55417"/>
    <w:rsid w:val="00E557D1"/>
    <w:rsid w:val="00E557F4"/>
    <w:rsid w:val="00E5702A"/>
    <w:rsid w:val="00E57427"/>
    <w:rsid w:val="00E57D0E"/>
    <w:rsid w:val="00E62A22"/>
    <w:rsid w:val="00E62F98"/>
    <w:rsid w:val="00E66D19"/>
    <w:rsid w:val="00E678CA"/>
    <w:rsid w:val="00E72881"/>
    <w:rsid w:val="00E72929"/>
    <w:rsid w:val="00E72CF4"/>
    <w:rsid w:val="00E73899"/>
    <w:rsid w:val="00E74218"/>
    <w:rsid w:val="00E7638B"/>
    <w:rsid w:val="00E7742E"/>
    <w:rsid w:val="00E778E2"/>
    <w:rsid w:val="00E805A9"/>
    <w:rsid w:val="00E80BFF"/>
    <w:rsid w:val="00E80F2E"/>
    <w:rsid w:val="00E81520"/>
    <w:rsid w:val="00E8165A"/>
    <w:rsid w:val="00E84386"/>
    <w:rsid w:val="00E84B2E"/>
    <w:rsid w:val="00E923CE"/>
    <w:rsid w:val="00E94512"/>
    <w:rsid w:val="00E94937"/>
    <w:rsid w:val="00E94CDC"/>
    <w:rsid w:val="00E972F4"/>
    <w:rsid w:val="00E9731E"/>
    <w:rsid w:val="00E97961"/>
    <w:rsid w:val="00EA2BD9"/>
    <w:rsid w:val="00EA4577"/>
    <w:rsid w:val="00EA5463"/>
    <w:rsid w:val="00EA63CB"/>
    <w:rsid w:val="00EA696D"/>
    <w:rsid w:val="00EA7D2A"/>
    <w:rsid w:val="00EB12B9"/>
    <w:rsid w:val="00EB5A41"/>
    <w:rsid w:val="00EB6412"/>
    <w:rsid w:val="00EB6545"/>
    <w:rsid w:val="00EB6557"/>
    <w:rsid w:val="00EB67AB"/>
    <w:rsid w:val="00EB72A3"/>
    <w:rsid w:val="00EC24BD"/>
    <w:rsid w:val="00EC4473"/>
    <w:rsid w:val="00EC490A"/>
    <w:rsid w:val="00EC7A77"/>
    <w:rsid w:val="00ED0EBA"/>
    <w:rsid w:val="00ED10F7"/>
    <w:rsid w:val="00ED27BD"/>
    <w:rsid w:val="00ED480C"/>
    <w:rsid w:val="00ED4968"/>
    <w:rsid w:val="00ED49E3"/>
    <w:rsid w:val="00ED723C"/>
    <w:rsid w:val="00EE17A8"/>
    <w:rsid w:val="00EE4EF0"/>
    <w:rsid w:val="00EF1527"/>
    <w:rsid w:val="00EF5B23"/>
    <w:rsid w:val="00EF60EC"/>
    <w:rsid w:val="00EF7BD5"/>
    <w:rsid w:val="00F0059C"/>
    <w:rsid w:val="00F01E20"/>
    <w:rsid w:val="00F02CA0"/>
    <w:rsid w:val="00F04ECC"/>
    <w:rsid w:val="00F053F6"/>
    <w:rsid w:val="00F06821"/>
    <w:rsid w:val="00F0733D"/>
    <w:rsid w:val="00F0776B"/>
    <w:rsid w:val="00F07829"/>
    <w:rsid w:val="00F07872"/>
    <w:rsid w:val="00F07C5A"/>
    <w:rsid w:val="00F118F7"/>
    <w:rsid w:val="00F11E72"/>
    <w:rsid w:val="00F11EE5"/>
    <w:rsid w:val="00F1595C"/>
    <w:rsid w:val="00F15DD2"/>
    <w:rsid w:val="00F15DEC"/>
    <w:rsid w:val="00F160F0"/>
    <w:rsid w:val="00F167AF"/>
    <w:rsid w:val="00F223F4"/>
    <w:rsid w:val="00F23DD3"/>
    <w:rsid w:val="00F24F37"/>
    <w:rsid w:val="00F25F70"/>
    <w:rsid w:val="00F25FFE"/>
    <w:rsid w:val="00F27CD4"/>
    <w:rsid w:val="00F27F02"/>
    <w:rsid w:val="00F308A0"/>
    <w:rsid w:val="00F31322"/>
    <w:rsid w:val="00F31B64"/>
    <w:rsid w:val="00F3206C"/>
    <w:rsid w:val="00F37DFA"/>
    <w:rsid w:val="00F402AD"/>
    <w:rsid w:val="00F430B7"/>
    <w:rsid w:val="00F462C8"/>
    <w:rsid w:val="00F46FD1"/>
    <w:rsid w:val="00F47A63"/>
    <w:rsid w:val="00F519F7"/>
    <w:rsid w:val="00F51F41"/>
    <w:rsid w:val="00F520F1"/>
    <w:rsid w:val="00F54FE9"/>
    <w:rsid w:val="00F56E0C"/>
    <w:rsid w:val="00F5775A"/>
    <w:rsid w:val="00F605B3"/>
    <w:rsid w:val="00F6065D"/>
    <w:rsid w:val="00F630EB"/>
    <w:rsid w:val="00F6329E"/>
    <w:rsid w:val="00F63663"/>
    <w:rsid w:val="00F641DD"/>
    <w:rsid w:val="00F6422E"/>
    <w:rsid w:val="00F67A74"/>
    <w:rsid w:val="00F67DBB"/>
    <w:rsid w:val="00F67F06"/>
    <w:rsid w:val="00F70841"/>
    <w:rsid w:val="00F70DC9"/>
    <w:rsid w:val="00F712A7"/>
    <w:rsid w:val="00F7198F"/>
    <w:rsid w:val="00F71FA9"/>
    <w:rsid w:val="00F72962"/>
    <w:rsid w:val="00F77CD3"/>
    <w:rsid w:val="00F8380A"/>
    <w:rsid w:val="00F83D5D"/>
    <w:rsid w:val="00F84FE5"/>
    <w:rsid w:val="00F85484"/>
    <w:rsid w:val="00F854D7"/>
    <w:rsid w:val="00F86530"/>
    <w:rsid w:val="00F86953"/>
    <w:rsid w:val="00F871B5"/>
    <w:rsid w:val="00F87A2B"/>
    <w:rsid w:val="00F917BC"/>
    <w:rsid w:val="00F9434A"/>
    <w:rsid w:val="00F94371"/>
    <w:rsid w:val="00F96F42"/>
    <w:rsid w:val="00F97879"/>
    <w:rsid w:val="00FA0034"/>
    <w:rsid w:val="00FA11E1"/>
    <w:rsid w:val="00FA12D3"/>
    <w:rsid w:val="00FA2440"/>
    <w:rsid w:val="00FA5177"/>
    <w:rsid w:val="00FA6AF5"/>
    <w:rsid w:val="00FA721B"/>
    <w:rsid w:val="00FB067C"/>
    <w:rsid w:val="00FB111B"/>
    <w:rsid w:val="00FB16F6"/>
    <w:rsid w:val="00FB2423"/>
    <w:rsid w:val="00FB2733"/>
    <w:rsid w:val="00FB27E4"/>
    <w:rsid w:val="00FB5078"/>
    <w:rsid w:val="00FB650B"/>
    <w:rsid w:val="00FB6803"/>
    <w:rsid w:val="00FB71B4"/>
    <w:rsid w:val="00FC1E09"/>
    <w:rsid w:val="00FC25D0"/>
    <w:rsid w:val="00FC274B"/>
    <w:rsid w:val="00FC2C0A"/>
    <w:rsid w:val="00FC2E0E"/>
    <w:rsid w:val="00FC3822"/>
    <w:rsid w:val="00FC4EAE"/>
    <w:rsid w:val="00FC6B85"/>
    <w:rsid w:val="00FC6BC2"/>
    <w:rsid w:val="00FD020B"/>
    <w:rsid w:val="00FD0754"/>
    <w:rsid w:val="00FD08C1"/>
    <w:rsid w:val="00FD10BE"/>
    <w:rsid w:val="00FD4166"/>
    <w:rsid w:val="00FD47F7"/>
    <w:rsid w:val="00FE03AF"/>
    <w:rsid w:val="00FE094A"/>
    <w:rsid w:val="00FE0B34"/>
    <w:rsid w:val="00FE23AA"/>
    <w:rsid w:val="00FE28EC"/>
    <w:rsid w:val="00FE4AB4"/>
    <w:rsid w:val="00FE62D8"/>
    <w:rsid w:val="00FF1872"/>
    <w:rsid w:val="00FF2856"/>
    <w:rsid w:val="00FF4700"/>
    <w:rsid w:val="00FF4DD0"/>
    <w:rsid w:val="00FF5B92"/>
    <w:rsid w:val="00FF6C24"/>
    <w:rsid w:val="00FF7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3302E02"/>
  <w15:docId w15:val="{C4ADD753-4691-4A4D-9261-9D50E7CF5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iPriority="0" w:unhideWhenUsed="1"/>
    <w:lsdException w:name="header" w:locked="1" w:semiHidden="1" w:uiPriority="0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iPriority="0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iPriority="0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locked="1" w:semiHidden="1" w:uiPriority="0" w:unhideWhenUsed="1"/>
    <w:lsdException w:name="Body Text Indent" w:locked="1" w:semiHidden="1" w:uiPriority="0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iPriority="0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iPriority="0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iPriority="0" w:unhideWhenUsed="1"/>
    <w:lsdException w:name="Strong" w:qFormat="1"/>
    <w:lsdException w:name="Emphasis" w:uiPriority="0" w:qFormat="1"/>
    <w:lsdException w:name="Document Map" w:locked="1" w:semiHidden="1" w:uiPriority="0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iPriority="0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iPriority="0" w:unhideWhenUsed="1"/>
    <w:lsdException w:name="Table Grid" w:semiHidden="1" w:uiPriority="0" w:unhideWhenUsed="1"/>
    <w:lsdException w:name="Table Theme" w:locked="1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A147C5"/>
    <w:pPr>
      <w:widowControl w:val="0"/>
      <w:adjustRightInd w:val="0"/>
      <w:jc w:val="both"/>
      <w:textAlignment w:val="baseline"/>
    </w:pPr>
    <w:rPr>
      <w:rFonts w:ascii="Verdana" w:eastAsia="Times New Roman" w:hAnsi="Verdana"/>
      <w:szCs w:val="24"/>
      <w:lang w:val="ru-RU" w:eastAsia="en-AU"/>
    </w:rPr>
  </w:style>
  <w:style w:type="paragraph" w:styleId="15">
    <w:name w:val="heading 1"/>
    <w:aliases w:val="Head1,Heading apps,2,Heading,1,PA Chapter,Level 1,Part,No numbers,H1,h1,Heading 10,Heading 101,Head11,Heading apps1,Heading 102,Head12,Heading apps2,Heading 103,Head13,Heading apps3,Heading 104,Head14,Heading apps4,(Level 1 Heading),Раздел"/>
    <w:basedOn w:val="a5"/>
    <w:next w:val="a6"/>
    <w:link w:val="16"/>
    <w:autoRedefine/>
    <w:qFormat/>
    <w:rsid w:val="0068280D"/>
    <w:pPr>
      <w:keepNext/>
      <w:ind w:left="714" w:hanging="357"/>
      <w:outlineLvl w:val="0"/>
    </w:pPr>
    <w:rPr>
      <w:rFonts w:cs="Arial"/>
      <w:b/>
      <w:bCs/>
      <w:kern w:val="32"/>
      <w:sz w:val="24"/>
    </w:rPr>
  </w:style>
  <w:style w:type="paragraph" w:styleId="22">
    <w:name w:val="heading 2"/>
    <w:aliases w:val="H2,h2,L2,Level 2 Topic Heading,dd heading 2,dh2,Header 2,l2,Heading 2 Hidden,2nd level,1.1,Head 2,1st level heading,level 2 no toc,I2,Section Title,List level heading 22,List level 2,H21,h21,H22,h22,H23,h23,H24,h24,H25,h25,H26,h26,Пункт,RFQ1"/>
    <w:basedOn w:val="a5"/>
    <w:next w:val="a6"/>
    <w:link w:val="23"/>
    <w:autoRedefine/>
    <w:qFormat/>
    <w:rsid w:val="00CE2AF6"/>
    <w:pPr>
      <w:keepNext/>
      <w:spacing w:before="120" w:after="120"/>
      <w:ind w:left="360"/>
      <w:outlineLvl w:val="1"/>
    </w:pPr>
    <w:rPr>
      <w:rFonts w:cs="Arial"/>
      <w:b/>
      <w:iCs/>
      <w:kern w:val="32"/>
      <w:sz w:val="22"/>
      <w:szCs w:val="22"/>
      <w:lang w:eastAsia="en-US"/>
    </w:rPr>
  </w:style>
  <w:style w:type="paragraph" w:styleId="32">
    <w:name w:val="heading 3"/>
    <w:aliases w:val="H3,H31,h3,Level 3 Topic Heading,h31,h32,L3,l3,l31,3,3rd level,Head 3,subhead,1.,TF-Overskrift 3,Subhead,titre 1.1.1,ITT t3,PA Minor Section,l32,CT,l3+toc 3,level3,31,subhead1,1.2,TF-Overskrift 31,text,h33,l33,h311,l311,32,Заголовок 3 Знак"/>
    <w:basedOn w:val="a5"/>
    <w:next w:val="a6"/>
    <w:link w:val="310"/>
    <w:autoRedefine/>
    <w:qFormat/>
    <w:rsid w:val="005113D6"/>
    <w:pPr>
      <w:keepNext/>
      <w:spacing w:before="120" w:after="120"/>
      <w:outlineLvl w:val="2"/>
    </w:pPr>
    <w:rPr>
      <w:rFonts w:cs="Arial"/>
      <w:b/>
      <w:bCs/>
      <w:szCs w:val="22"/>
      <w:lang w:eastAsia="en-US"/>
    </w:rPr>
  </w:style>
  <w:style w:type="paragraph" w:styleId="41">
    <w:name w:val="heading 4"/>
    <w:aliases w:val="H4,h4,14,l4,4,141,h41,l41,41,142,h42,l42,h43,a.,Map Title,42,parapoint,¶,143,h44,l43,43,1411,h411,l411,411,1421,h421,l421,h431,a.1,Map Title1,421,parapoint1,¶1,H41,ITT t4,PA Micro Section,TE Heading 4,1.1.1.1,4th level,3rd level heading,mh1l"/>
    <w:basedOn w:val="a5"/>
    <w:next w:val="a6"/>
    <w:link w:val="42"/>
    <w:qFormat/>
    <w:rsid w:val="001140ED"/>
    <w:pPr>
      <w:keepNext/>
      <w:numPr>
        <w:ilvl w:val="3"/>
        <w:numId w:val="10"/>
      </w:numPr>
      <w:tabs>
        <w:tab w:val="left" w:pos="990"/>
      </w:tabs>
      <w:spacing w:before="200" w:after="60"/>
      <w:outlineLvl w:val="3"/>
    </w:pPr>
    <w:rPr>
      <w:b/>
      <w:bCs/>
      <w:sz w:val="22"/>
      <w:szCs w:val="28"/>
    </w:rPr>
  </w:style>
  <w:style w:type="paragraph" w:styleId="50">
    <w:name w:val="heading 5"/>
    <w:basedOn w:val="a5"/>
    <w:next w:val="a7"/>
    <w:link w:val="52"/>
    <w:qFormat/>
    <w:rsid w:val="00A147C5"/>
    <w:pPr>
      <w:numPr>
        <w:ilvl w:val="4"/>
        <w:numId w:val="10"/>
      </w:numPr>
      <w:spacing w:before="240" w:after="60"/>
      <w:outlineLvl w:val="4"/>
    </w:pPr>
    <w:rPr>
      <w:bCs/>
      <w:iCs/>
      <w:szCs w:val="26"/>
    </w:rPr>
  </w:style>
  <w:style w:type="paragraph" w:styleId="6">
    <w:name w:val="heading 6"/>
    <w:basedOn w:val="a5"/>
    <w:next w:val="a5"/>
    <w:link w:val="60"/>
    <w:qFormat/>
    <w:rsid w:val="00A147C5"/>
    <w:pPr>
      <w:numPr>
        <w:ilvl w:val="5"/>
        <w:numId w:val="10"/>
      </w:numPr>
      <w:spacing w:before="240" w:after="60"/>
      <w:outlineLvl w:val="5"/>
    </w:pPr>
    <w:rPr>
      <w:bCs/>
      <w:i/>
      <w:szCs w:val="22"/>
    </w:rPr>
  </w:style>
  <w:style w:type="paragraph" w:styleId="7">
    <w:name w:val="heading 7"/>
    <w:basedOn w:val="a5"/>
    <w:next w:val="a5"/>
    <w:link w:val="70"/>
    <w:qFormat/>
    <w:rsid w:val="00A147C5"/>
    <w:pPr>
      <w:numPr>
        <w:ilvl w:val="6"/>
        <w:numId w:val="10"/>
      </w:numPr>
      <w:spacing w:before="240" w:after="60"/>
      <w:outlineLvl w:val="6"/>
    </w:pPr>
    <w:rPr>
      <w:sz w:val="24"/>
    </w:rPr>
  </w:style>
  <w:style w:type="paragraph" w:styleId="8">
    <w:name w:val="heading 8"/>
    <w:basedOn w:val="a5"/>
    <w:next w:val="a5"/>
    <w:link w:val="80"/>
    <w:qFormat/>
    <w:rsid w:val="00A147C5"/>
    <w:pPr>
      <w:numPr>
        <w:ilvl w:val="7"/>
        <w:numId w:val="10"/>
      </w:numPr>
      <w:spacing w:before="240" w:after="60"/>
      <w:outlineLvl w:val="7"/>
    </w:pPr>
    <w:rPr>
      <w:i/>
      <w:iCs/>
      <w:sz w:val="24"/>
    </w:rPr>
  </w:style>
  <w:style w:type="paragraph" w:styleId="9">
    <w:name w:val="heading 9"/>
    <w:basedOn w:val="a5"/>
    <w:next w:val="a5"/>
    <w:link w:val="90"/>
    <w:qFormat/>
    <w:rsid w:val="00A147C5"/>
    <w:pPr>
      <w:numPr>
        <w:ilvl w:val="8"/>
        <w:numId w:val="10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Heading1Char">
    <w:name w:val="Heading 1 Char"/>
    <w:aliases w:val="Head1 Char,Heading apps Char,2 Char,Heading Char,1 Char,PA Chapter Char,Level 1 Char,Part Char,No numbers Char,H1 Char,h1 Char,Heading 10 Char,Heading 101 Char,Head11 Char,Heading apps1 Char,Heading 102 Char,Head12 Char,Heading apps2 Char"/>
    <w:basedOn w:val="a8"/>
    <w:rsid w:val="00302F01"/>
    <w:rPr>
      <w:rFonts w:ascii="Cambria" w:eastAsia="Times New Roman" w:hAnsi="Cambria" w:cs="Times New Roman"/>
      <w:b/>
      <w:bCs/>
      <w:kern w:val="32"/>
      <w:sz w:val="32"/>
      <w:szCs w:val="32"/>
      <w:lang w:eastAsia="en-AU"/>
    </w:rPr>
  </w:style>
  <w:style w:type="character" w:customStyle="1" w:styleId="Heading2Char">
    <w:name w:val="Heading 2 Char"/>
    <w:aliases w:val="H2 Char,h2 Char,L2 Char,Level 2 Topic Heading Char,dd heading 2 Char,dh2 Char,Header 2 Char,l2 Char,Heading 2 Hidden Char,2nd level Char,1.1 Char,Head 2 Char,1st level heading Char,level 2 no toc Char,I2 Char,Section Title Char,H21 Char"/>
    <w:basedOn w:val="a8"/>
    <w:locked/>
    <w:rsid w:val="00481E9D"/>
    <w:rPr>
      <w:rFonts w:ascii="Cambria" w:hAnsi="Cambria" w:cs="Times New Roman"/>
      <w:b/>
      <w:bCs/>
      <w:i/>
      <w:iCs/>
      <w:sz w:val="28"/>
      <w:szCs w:val="28"/>
      <w:lang w:eastAsia="en-AU"/>
    </w:rPr>
  </w:style>
  <w:style w:type="character" w:customStyle="1" w:styleId="Heading3Char">
    <w:name w:val="Heading 3 Char"/>
    <w:aliases w:val="H3 Char,H31 Char,h3 Char,Level 3 Topic Heading Char,h31 Char,h32 Char,L3 Char,l3 Char,l31 Char,3 Char,3rd level Char,Head 3 Char,subhead Char,1. Char,TF-Overskrift 3 Char,Subhead Char,titre 1.1.1 Char,ITT t3 Char,PA Minor Section Char"/>
    <w:basedOn w:val="a8"/>
    <w:locked/>
    <w:rsid w:val="00481E9D"/>
    <w:rPr>
      <w:rFonts w:ascii="Cambria" w:hAnsi="Cambria" w:cs="Times New Roman"/>
      <w:b/>
      <w:bCs/>
      <w:sz w:val="26"/>
      <w:szCs w:val="26"/>
      <w:lang w:eastAsia="en-AU"/>
    </w:rPr>
  </w:style>
  <w:style w:type="character" w:customStyle="1" w:styleId="42">
    <w:name w:val="Заголовок 4 Знак"/>
    <w:aliases w:val="H4 Знак,h4 Знак,14 Знак,l4 Знак,4 Знак,141 Знак,h41 Знак,l41 Знак,41 Знак,142 Знак,h42 Знак,l42 Знак,h43 Знак,a. Знак,Map Title Знак,42 Знак,parapoint Знак,¶ Знак,143 Знак,h44 Знак,l43 Знак,43 Знак,1411 Знак,h411 Знак,l411 Знак,411 Знак"/>
    <w:basedOn w:val="a8"/>
    <w:link w:val="41"/>
    <w:locked/>
    <w:rsid w:val="001140ED"/>
    <w:rPr>
      <w:rFonts w:ascii="Verdana" w:eastAsia="Times New Roman" w:hAnsi="Verdana"/>
      <w:b/>
      <w:bCs/>
      <w:sz w:val="22"/>
      <w:szCs w:val="28"/>
      <w:lang w:val="ru-RU" w:eastAsia="en-AU"/>
    </w:rPr>
  </w:style>
  <w:style w:type="character" w:customStyle="1" w:styleId="52">
    <w:name w:val="Заголовок 5 Знак"/>
    <w:basedOn w:val="a8"/>
    <w:link w:val="50"/>
    <w:locked/>
    <w:rsid w:val="00A147C5"/>
    <w:rPr>
      <w:rFonts w:ascii="Verdana" w:eastAsia="Times New Roman" w:hAnsi="Verdana"/>
      <w:bCs/>
      <w:iCs/>
      <w:szCs w:val="26"/>
      <w:lang w:val="ru-RU" w:eastAsia="en-AU"/>
    </w:rPr>
  </w:style>
  <w:style w:type="character" w:customStyle="1" w:styleId="60">
    <w:name w:val="Заголовок 6 Знак"/>
    <w:basedOn w:val="a8"/>
    <w:link w:val="6"/>
    <w:locked/>
    <w:rsid w:val="00A147C5"/>
    <w:rPr>
      <w:rFonts w:ascii="Verdana" w:eastAsia="Times New Roman" w:hAnsi="Verdana"/>
      <w:bCs/>
      <w:i/>
      <w:szCs w:val="22"/>
      <w:lang w:val="ru-RU" w:eastAsia="en-AU"/>
    </w:rPr>
  </w:style>
  <w:style w:type="character" w:customStyle="1" w:styleId="70">
    <w:name w:val="Заголовок 7 Знак"/>
    <w:basedOn w:val="a8"/>
    <w:link w:val="7"/>
    <w:locked/>
    <w:rsid w:val="00A147C5"/>
    <w:rPr>
      <w:rFonts w:ascii="Verdana" w:eastAsia="Times New Roman" w:hAnsi="Verdana"/>
      <w:sz w:val="24"/>
      <w:szCs w:val="24"/>
      <w:lang w:val="ru-RU" w:eastAsia="en-AU"/>
    </w:rPr>
  </w:style>
  <w:style w:type="character" w:customStyle="1" w:styleId="80">
    <w:name w:val="Заголовок 8 Знак"/>
    <w:basedOn w:val="a8"/>
    <w:link w:val="8"/>
    <w:locked/>
    <w:rsid w:val="00A147C5"/>
    <w:rPr>
      <w:rFonts w:ascii="Verdana" w:eastAsia="Times New Roman" w:hAnsi="Verdana"/>
      <w:i/>
      <w:iCs/>
      <w:sz w:val="24"/>
      <w:szCs w:val="24"/>
      <w:lang w:val="ru-RU" w:eastAsia="en-AU"/>
    </w:rPr>
  </w:style>
  <w:style w:type="character" w:customStyle="1" w:styleId="90">
    <w:name w:val="Заголовок 9 Знак"/>
    <w:basedOn w:val="a8"/>
    <w:link w:val="9"/>
    <w:locked/>
    <w:rsid w:val="00A147C5"/>
    <w:rPr>
      <w:rFonts w:ascii="Arial" w:eastAsia="Times New Roman" w:hAnsi="Arial" w:cs="Arial"/>
      <w:sz w:val="22"/>
      <w:szCs w:val="22"/>
      <w:lang w:val="ru-RU" w:eastAsia="en-AU"/>
    </w:rPr>
  </w:style>
  <w:style w:type="character" w:customStyle="1" w:styleId="Heading1Char3">
    <w:name w:val="Heading 1 Char3"/>
    <w:aliases w:val="Head1 Char3,Heading apps Char3,2 Char3,Heading Char3,1 Char3,PA Chapter Char3,Level 1 Char3,Part Char3,No numbers Char3,H1 Char3,h1 Char3,Heading 10 Char3,Heading 101 Char3,Head11 Char3,Heading apps1 Char3,Heading 102 Char3,Head12 Char3"/>
    <w:basedOn w:val="a8"/>
    <w:uiPriority w:val="99"/>
    <w:locked/>
    <w:rsid w:val="00694147"/>
    <w:rPr>
      <w:rFonts w:ascii="Cambria" w:hAnsi="Cambria" w:cs="Times New Roman"/>
      <w:b/>
      <w:bCs/>
      <w:kern w:val="32"/>
      <w:sz w:val="32"/>
      <w:szCs w:val="32"/>
      <w:lang w:eastAsia="en-AU"/>
    </w:rPr>
  </w:style>
  <w:style w:type="character" w:customStyle="1" w:styleId="Heading1Char2">
    <w:name w:val="Heading 1 Char2"/>
    <w:aliases w:val="Head1 Char2,Heading apps Char2,2 Char2,Heading Char2,1 Char2,PA Chapter Char2,Level 1 Char2,Part Char2,No numbers Char2,H1 Char2,h1 Char2,Heading 10 Char2,Heading 101 Char2,Head11 Char2,Heading apps1 Char2,Heading 102 Char2,Head12 Char2"/>
    <w:basedOn w:val="a8"/>
    <w:uiPriority w:val="99"/>
    <w:locked/>
    <w:rsid w:val="00481E9D"/>
    <w:rPr>
      <w:rFonts w:ascii="Cambria" w:hAnsi="Cambria" w:cs="Times New Roman"/>
      <w:b/>
      <w:bCs/>
      <w:kern w:val="32"/>
      <w:sz w:val="32"/>
      <w:szCs w:val="32"/>
      <w:lang w:eastAsia="en-AU"/>
    </w:rPr>
  </w:style>
  <w:style w:type="character" w:customStyle="1" w:styleId="16">
    <w:name w:val="Заголовок 1 Знак"/>
    <w:aliases w:val="Head1 Знак,Heading apps Знак,2 Знак,Heading Знак,1 Знак,PA Chapter Знак,Level 1 Знак,Part Знак,No numbers Знак,H1 Знак,h1 Знак,Heading 10 Знак,Heading 101 Знак,Head11 Знак,Heading apps1 Знак,Heading 102 Знак,Head12 Знак,Heading 103 Знак"/>
    <w:basedOn w:val="a8"/>
    <w:link w:val="15"/>
    <w:locked/>
    <w:rsid w:val="0068280D"/>
    <w:rPr>
      <w:rFonts w:ascii="Verdana" w:eastAsia="Times New Roman" w:hAnsi="Verdana" w:cs="Arial"/>
      <w:b/>
      <w:bCs/>
      <w:kern w:val="32"/>
      <w:sz w:val="24"/>
      <w:szCs w:val="24"/>
      <w:lang w:val="ru-RU" w:eastAsia="en-AU"/>
    </w:rPr>
  </w:style>
  <w:style w:type="character" w:customStyle="1" w:styleId="23">
    <w:name w:val="Заголовок 2 Знак"/>
    <w:aliases w:val="H2 Знак,h2 Знак,L2 Знак,Level 2 Topic Heading Знак,dd heading 2 Знак,dh2 Знак,Header 2 Знак,l2 Знак,Heading 2 Hidden Знак,2nd level Знак,1.1 Знак,Head 2 Знак,1st level heading Знак,level 2 no toc Знак,I2 Знак,Section Title Знак,H21 Знак"/>
    <w:basedOn w:val="a8"/>
    <w:link w:val="22"/>
    <w:uiPriority w:val="99"/>
    <w:locked/>
    <w:rsid w:val="00CE2AF6"/>
    <w:rPr>
      <w:rFonts w:ascii="Verdana" w:hAnsi="Verdana" w:cs="Arial"/>
      <w:b/>
      <w:iCs/>
      <w:kern w:val="32"/>
      <w:lang w:val="ru-RU"/>
    </w:rPr>
  </w:style>
  <w:style w:type="character" w:customStyle="1" w:styleId="310">
    <w:name w:val="Заголовок 3 Знак1"/>
    <w:aliases w:val="H3 Знак,H31 Знак,h3 Знак,Level 3 Topic Heading Знак,h31 Знак,h32 Знак,L3 Знак,l3 Знак,l31 Знак,3 Знак,3rd level Знак,Head 3 Знак,subhead Знак,1. Знак,TF-Overskrift 3 Знак,Subhead Знак,titre 1.1.1 Знак,ITT t3 Знак,PA Minor Section Знак"/>
    <w:basedOn w:val="a8"/>
    <w:link w:val="32"/>
    <w:uiPriority w:val="99"/>
    <w:locked/>
    <w:rsid w:val="005113D6"/>
    <w:rPr>
      <w:rFonts w:ascii="Verdana" w:hAnsi="Verdana" w:cs="Arial"/>
      <w:b/>
      <w:bCs/>
      <w:sz w:val="20"/>
      <w:lang w:val="ru-RU"/>
    </w:rPr>
  </w:style>
  <w:style w:type="paragraph" w:customStyle="1" w:styleId="Heading2Text">
    <w:name w:val="Heading 2 Text"/>
    <w:basedOn w:val="a5"/>
    <w:link w:val="Heading2TextChar"/>
    <w:autoRedefine/>
    <w:uiPriority w:val="99"/>
    <w:rsid w:val="00A147C5"/>
    <w:pPr>
      <w:suppressLineNumbers/>
      <w:spacing w:before="120" w:after="120"/>
    </w:pPr>
    <w:rPr>
      <w:sz w:val="22"/>
      <w:szCs w:val="20"/>
      <w:lang w:val="en-US" w:eastAsia="en-US"/>
    </w:rPr>
  </w:style>
  <w:style w:type="character" w:customStyle="1" w:styleId="Heading2TextChar">
    <w:name w:val="Heading 2 Text Char"/>
    <w:basedOn w:val="a8"/>
    <w:link w:val="Heading2Text"/>
    <w:uiPriority w:val="99"/>
    <w:locked/>
    <w:rsid w:val="00A147C5"/>
    <w:rPr>
      <w:rFonts w:ascii="Verdana" w:hAnsi="Verdana" w:cs="Times New Roman"/>
      <w:sz w:val="20"/>
      <w:szCs w:val="20"/>
    </w:rPr>
  </w:style>
  <w:style w:type="paragraph" w:customStyle="1" w:styleId="a6">
    <w:name w:val="Простой текст"/>
    <w:basedOn w:val="Heading2Text"/>
    <w:link w:val="ab"/>
    <w:uiPriority w:val="99"/>
    <w:qFormat/>
    <w:rsid w:val="00A147C5"/>
    <w:rPr>
      <w:lang w:val="ru-RU"/>
    </w:rPr>
  </w:style>
  <w:style w:type="paragraph" w:customStyle="1" w:styleId="12">
    <w:name w:val="Маркированный список  1"/>
    <w:basedOn w:val="Heading2Text"/>
    <w:link w:val="1Char"/>
    <w:uiPriority w:val="99"/>
    <w:rsid w:val="00A147C5"/>
    <w:pPr>
      <w:numPr>
        <w:numId w:val="11"/>
      </w:numPr>
    </w:pPr>
    <w:rPr>
      <w:lang w:val="ru-RU"/>
    </w:rPr>
  </w:style>
  <w:style w:type="character" w:customStyle="1" w:styleId="ab">
    <w:name w:val="Простой текст Знак"/>
    <w:basedOn w:val="Heading2TextChar"/>
    <w:link w:val="a6"/>
    <w:uiPriority w:val="99"/>
    <w:locked/>
    <w:rsid w:val="00A147C5"/>
    <w:rPr>
      <w:rFonts w:ascii="Verdana" w:hAnsi="Verdana" w:cs="Times New Roman"/>
      <w:sz w:val="20"/>
      <w:szCs w:val="20"/>
      <w:lang w:val="ru-RU"/>
    </w:rPr>
  </w:style>
  <w:style w:type="character" w:customStyle="1" w:styleId="1Char">
    <w:name w:val="Маркированный список  1 Char"/>
    <w:basedOn w:val="a8"/>
    <w:link w:val="12"/>
    <w:uiPriority w:val="99"/>
    <w:locked/>
    <w:rsid w:val="00A147C5"/>
    <w:rPr>
      <w:rFonts w:ascii="Verdana" w:eastAsia="Times New Roman" w:hAnsi="Verdana"/>
      <w:sz w:val="22"/>
      <w:lang w:val="ru-RU"/>
    </w:rPr>
  </w:style>
  <w:style w:type="paragraph" w:styleId="ac">
    <w:name w:val="caption"/>
    <w:aliases w:val="Название1,##,Название2,Название таблицы/рисунка"/>
    <w:basedOn w:val="a5"/>
    <w:next w:val="a5"/>
    <w:link w:val="ad"/>
    <w:qFormat/>
    <w:rsid w:val="00A147C5"/>
    <w:rPr>
      <w:b/>
      <w:bCs/>
      <w:szCs w:val="20"/>
    </w:rPr>
  </w:style>
  <w:style w:type="paragraph" w:styleId="a7">
    <w:name w:val="Body Text"/>
    <w:aliases w:val="body text"/>
    <w:basedOn w:val="a5"/>
    <w:link w:val="ae"/>
    <w:rsid w:val="00A147C5"/>
    <w:pPr>
      <w:spacing w:after="120"/>
    </w:pPr>
  </w:style>
  <w:style w:type="character" w:customStyle="1" w:styleId="ae">
    <w:name w:val="Основной текст Знак"/>
    <w:aliases w:val="body text Знак"/>
    <w:basedOn w:val="a8"/>
    <w:link w:val="a7"/>
    <w:locked/>
    <w:rsid w:val="00A147C5"/>
    <w:rPr>
      <w:rFonts w:ascii="Verdana" w:hAnsi="Verdana" w:cs="Times New Roman"/>
      <w:sz w:val="24"/>
      <w:szCs w:val="24"/>
      <w:lang w:val="en-GB" w:eastAsia="en-AU"/>
    </w:rPr>
  </w:style>
  <w:style w:type="paragraph" w:styleId="af">
    <w:name w:val="No Spacing"/>
    <w:link w:val="af0"/>
    <w:uiPriority w:val="99"/>
    <w:qFormat/>
    <w:rsid w:val="00A147C5"/>
    <w:pPr>
      <w:widowControl w:val="0"/>
      <w:adjustRightInd w:val="0"/>
      <w:jc w:val="both"/>
      <w:textAlignment w:val="baseline"/>
    </w:pPr>
    <w:rPr>
      <w:rFonts w:ascii="Times New Roman" w:eastAsia="Times New Roman" w:hAnsi="Times New Roman"/>
    </w:rPr>
  </w:style>
  <w:style w:type="character" w:customStyle="1" w:styleId="af0">
    <w:name w:val="Без интервала Знак"/>
    <w:basedOn w:val="a8"/>
    <w:link w:val="af"/>
    <w:uiPriority w:val="99"/>
    <w:locked/>
    <w:rsid w:val="00A147C5"/>
    <w:rPr>
      <w:rFonts w:ascii="Times New Roman" w:eastAsia="Times New Roman" w:hAnsi="Times New Roman"/>
      <w:lang w:val="en-US" w:eastAsia="en-US" w:bidi="ar-SA"/>
    </w:rPr>
  </w:style>
  <w:style w:type="paragraph" w:styleId="af1">
    <w:name w:val="Balloon Text"/>
    <w:basedOn w:val="a5"/>
    <w:link w:val="af2"/>
    <w:semiHidden/>
    <w:rsid w:val="00A147C5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8"/>
    <w:link w:val="af1"/>
    <w:semiHidden/>
    <w:locked/>
    <w:rsid w:val="00A147C5"/>
    <w:rPr>
      <w:rFonts w:ascii="Tahoma" w:hAnsi="Tahoma" w:cs="Tahoma"/>
      <w:sz w:val="16"/>
      <w:szCs w:val="16"/>
      <w:lang w:val="en-GB" w:eastAsia="en-AU"/>
    </w:rPr>
  </w:style>
  <w:style w:type="paragraph" w:styleId="af3">
    <w:name w:val="header"/>
    <w:aliases w:val="Linie,header,sl_header"/>
    <w:basedOn w:val="a5"/>
    <w:link w:val="af4"/>
    <w:rsid w:val="00A147C5"/>
    <w:pPr>
      <w:tabs>
        <w:tab w:val="center" w:pos="4844"/>
        <w:tab w:val="right" w:pos="9689"/>
      </w:tabs>
    </w:pPr>
  </w:style>
  <w:style w:type="character" w:customStyle="1" w:styleId="af4">
    <w:name w:val="Верхний колонтитул Знак"/>
    <w:aliases w:val="Linie Знак,header Знак,sl_header Знак"/>
    <w:basedOn w:val="a8"/>
    <w:link w:val="af3"/>
    <w:uiPriority w:val="99"/>
    <w:locked/>
    <w:rsid w:val="00A147C5"/>
    <w:rPr>
      <w:rFonts w:ascii="Verdana" w:hAnsi="Verdana" w:cs="Times New Roman"/>
      <w:sz w:val="24"/>
      <w:szCs w:val="24"/>
      <w:lang w:val="en-GB" w:eastAsia="en-AU"/>
    </w:rPr>
  </w:style>
  <w:style w:type="paragraph" w:styleId="af5">
    <w:name w:val="footer"/>
    <w:basedOn w:val="a5"/>
    <w:link w:val="af6"/>
    <w:uiPriority w:val="99"/>
    <w:rsid w:val="00A147C5"/>
    <w:pPr>
      <w:tabs>
        <w:tab w:val="center" w:pos="4844"/>
        <w:tab w:val="right" w:pos="9689"/>
      </w:tabs>
    </w:pPr>
  </w:style>
  <w:style w:type="character" w:customStyle="1" w:styleId="af6">
    <w:name w:val="Нижний колонтитул Знак"/>
    <w:basedOn w:val="a8"/>
    <w:link w:val="af5"/>
    <w:uiPriority w:val="99"/>
    <w:locked/>
    <w:rsid w:val="00A147C5"/>
    <w:rPr>
      <w:rFonts w:ascii="Verdana" w:hAnsi="Verdana" w:cs="Times New Roman"/>
      <w:sz w:val="24"/>
      <w:szCs w:val="24"/>
      <w:lang w:val="en-GB" w:eastAsia="en-AU"/>
    </w:rPr>
  </w:style>
  <w:style w:type="table" w:styleId="af7">
    <w:name w:val="Table Grid"/>
    <w:basedOn w:val="a9"/>
    <w:rsid w:val="00A147C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-">
    <w:name w:val="Ненум. список 1-го уровня"/>
    <w:basedOn w:val="12"/>
    <w:link w:val="1-Char"/>
    <w:uiPriority w:val="99"/>
    <w:rsid w:val="00842F3A"/>
  </w:style>
  <w:style w:type="paragraph" w:customStyle="1" w:styleId="2-">
    <w:name w:val="Ненум. список 2-го уровня"/>
    <w:basedOn w:val="12"/>
    <w:link w:val="2-Char"/>
    <w:uiPriority w:val="99"/>
    <w:rsid w:val="00842F3A"/>
    <w:pPr>
      <w:numPr>
        <w:ilvl w:val="1"/>
      </w:numPr>
      <w:tabs>
        <w:tab w:val="num" w:pos="1080"/>
      </w:tabs>
    </w:pPr>
  </w:style>
  <w:style w:type="character" w:customStyle="1" w:styleId="1-Char">
    <w:name w:val="Ненум. список 1-го уровня Char"/>
    <w:basedOn w:val="1Char"/>
    <w:link w:val="1-"/>
    <w:uiPriority w:val="99"/>
    <w:locked/>
    <w:rsid w:val="00842F3A"/>
    <w:rPr>
      <w:rFonts w:ascii="Verdana" w:eastAsia="Times New Roman" w:hAnsi="Verdana"/>
      <w:sz w:val="22"/>
      <w:lang w:val="ru-RU"/>
    </w:rPr>
  </w:style>
  <w:style w:type="paragraph" w:customStyle="1" w:styleId="1">
    <w:name w:val="Нумерованный список1"/>
    <w:basedOn w:val="Heading2Text"/>
    <w:link w:val="Char"/>
    <w:uiPriority w:val="99"/>
    <w:rsid w:val="00842F3A"/>
    <w:pPr>
      <w:numPr>
        <w:numId w:val="1"/>
      </w:numPr>
      <w:tabs>
        <w:tab w:val="clear" w:pos="360"/>
        <w:tab w:val="num" w:pos="720"/>
      </w:tabs>
      <w:ind w:left="720"/>
    </w:pPr>
    <w:rPr>
      <w:lang w:val="ru-RU"/>
    </w:rPr>
  </w:style>
  <w:style w:type="character" w:customStyle="1" w:styleId="2-Char">
    <w:name w:val="Ненум. список 2-го уровня Char"/>
    <w:basedOn w:val="1Char"/>
    <w:link w:val="2-"/>
    <w:uiPriority w:val="99"/>
    <w:locked/>
    <w:rsid w:val="00842F3A"/>
    <w:rPr>
      <w:rFonts w:ascii="Verdana" w:eastAsia="Times New Roman" w:hAnsi="Verdana"/>
      <w:sz w:val="22"/>
      <w:lang w:val="ru-RU"/>
    </w:rPr>
  </w:style>
  <w:style w:type="character" w:customStyle="1" w:styleId="Char">
    <w:name w:val="Нумерованный список Char"/>
    <w:basedOn w:val="Heading2TextChar"/>
    <w:link w:val="1"/>
    <w:uiPriority w:val="99"/>
    <w:locked/>
    <w:rsid w:val="00842F3A"/>
    <w:rPr>
      <w:rFonts w:ascii="Verdana" w:eastAsia="Times New Roman" w:hAnsi="Verdana" w:cs="Times New Roman"/>
      <w:sz w:val="22"/>
      <w:szCs w:val="20"/>
      <w:lang w:val="ru-RU"/>
    </w:rPr>
  </w:style>
  <w:style w:type="character" w:styleId="af8">
    <w:name w:val="Placeholder Text"/>
    <w:basedOn w:val="a8"/>
    <w:uiPriority w:val="99"/>
    <w:semiHidden/>
    <w:rsid w:val="002522AF"/>
    <w:rPr>
      <w:rFonts w:cs="Times New Roman"/>
      <w:color w:val="808080"/>
    </w:rPr>
  </w:style>
  <w:style w:type="paragraph" w:styleId="af9">
    <w:name w:val="TOC Heading"/>
    <w:basedOn w:val="15"/>
    <w:next w:val="a5"/>
    <w:uiPriority w:val="99"/>
    <w:qFormat/>
    <w:rsid w:val="00DA75EC"/>
    <w:pPr>
      <w:keepLines/>
      <w:spacing w:before="480" w:line="276" w:lineRule="auto"/>
      <w:ind w:firstLine="0"/>
      <w:outlineLvl w:val="9"/>
    </w:pPr>
    <w:rPr>
      <w:rFonts w:ascii="Cambria" w:hAnsi="Cambria" w:cs="Times New Roman"/>
      <w:color w:val="365F91"/>
      <w:kern w:val="0"/>
      <w:sz w:val="28"/>
      <w:szCs w:val="28"/>
      <w:lang w:val="en-US" w:eastAsia="en-US"/>
    </w:rPr>
  </w:style>
  <w:style w:type="paragraph" w:styleId="17">
    <w:name w:val="toc 1"/>
    <w:basedOn w:val="a5"/>
    <w:next w:val="a5"/>
    <w:autoRedefine/>
    <w:uiPriority w:val="39"/>
    <w:rsid w:val="00711297"/>
    <w:pPr>
      <w:tabs>
        <w:tab w:val="left" w:pos="810"/>
        <w:tab w:val="left" w:pos="900"/>
        <w:tab w:val="left" w:pos="1350"/>
        <w:tab w:val="left" w:pos="1530"/>
        <w:tab w:val="right" w:leader="dot" w:pos="9344"/>
      </w:tabs>
      <w:spacing w:after="100"/>
      <w:ind w:firstLine="180"/>
    </w:pPr>
    <w:rPr>
      <w:b/>
      <w:sz w:val="28"/>
      <w:szCs w:val="28"/>
    </w:rPr>
  </w:style>
  <w:style w:type="paragraph" w:styleId="24">
    <w:name w:val="toc 2"/>
    <w:basedOn w:val="a5"/>
    <w:next w:val="a5"/>
    <w:autoRedefine/>
    <w:uiPriority w:val="39"/>
    <w:rsid w:val="00C16453"/>
    <w:pPr>
      <w:tabs>
        <w:tab w:val="left" w:pos="720"/>
        <w:tab w:val="right" w:leader="dot" w:pos="9344"/>
      </w:tabs>
      <w:spacing w:after="100"/>
      <w:ind w:left="200"/>
    </w:pPr>
  </w:style>
  <w:style w:type="paragraph" w:styleId="33">
    <w:name w:val="toc 3"/>
    <w:basedOn w:val="a5"/>
    <w:next w:val="a5"/>
    <w:autoRedefine/>
    <w:uiPriority w:val="39"/>
    <w:rsid w:val="00DA75EC"/>
    <w:pPr>
      <w:spacing w:after="100"/>
      <w:ind w:left="400"/>
    </w:pPr>
  </w:style>
  <w:style w:type="character" w:styleId="afa">
    <w:name w:val="Hyperlink"/>
    <w:basedOn w:val="a8"/>
    <w:uiPriority w:val="99"/>
    <w:rsid w:val="00DA75EC"/>
    <w:rPr>
      <w:rFonts w:cs="Times New Roman"/>
      <w:color w:val="0000FF"/>
      <w:u w:val="single"/>
    </w:rPr>
  </w:style>
  <w:style w:type="paragraph" w:styleId="afb">
    <w:name w:val="Document Map"/>
    <w:basedOn w:val="a5"/>
    <w:link w:val="afc"/>
    <w:semiHidden/>
    <w:rsid w:val="00E17A8C"/>
    <w:rPr>
      <w:rFonts w:ascii="Tahoma" w:hAnsi="Tahoma" w:cs="Tahoma"/>
      <w:sz w:val="16"/>
      <w:szCs w:val="16"/>
    </w:rPr>
  </w:style>
  <w:style w:type="character" w:customStyle="1" w:styleId="afc">
    <w:name w:val="Схема документа Знак"/>
    <w:basedOn w:val="a8"/>
    <w:link w:val="afb"/>
    <w:uiPriority w:val="99"/>
    <w:semiHidden/>
    <w:locked/>
    <w:rsid w:val="00E17A8C"/>
    <w:rPr>
      <w:rFonts w:ascii="Tahoma" w:hAnsi="Tahoma" w:cs="Tahoma"/>
      <w:sz w:val="16"/>
      <w:szCs w:val="16"/>
      <w:lang w:val="ru-RU" w:eastAsia="en-AU"/>
    </w:rPr>
  </w:style>
  <w:style w:type="paragraph" w:styleId="afd">
    <w:name w:val="List Paragraph"/>
    <w:aliases w:val="Нумерованый список,List Paragraph1,Нумерованный спиков,Название таблицы,Списки,Абзац маркированнный,UL,1. Абзац списка,Table-Normal,RSHB_Table-Normal,Предусловия,Булит первого уровня"/>
    <w:basedOn w:val="a5"/>
    <w:link w:val="afe"/>
    <w:uiPriority w:val="34"/>
    <w:qFormat/>
    <w:rsid w:val="00D41CD0"/>
    <w:pPr>
      <w:ind w:left="720"/>
      <w:contextualSpacing/>
    </w:pPr>
    <w:rPr>
      <w:rFonts w:ascii="Tahoma" w:eastAsia="Calibri" w:hAnsi="Tahoma"/>
      <w:bCs/>
      <w:szCs w:val="20"/>
      <w:lang w:eastAsia="ru-RU"/>
    </w:rPr>
  </w:style>
  <w:style w:type="paragraph" w:styleId="aff">
    <w:name w:val="endnote text"/>
    <w:basedOn w:val="a5"/>
    <w:link w:val="aff0"/>
    <w:uiPriority w:val="99"/>
    <w:semiHidden/>
    <w:rsid w:val="00D41CD0"/>
    <w:rPr>
      <w:szCs w:val="20"/>
      <w:lang w:val="en-GB"/>
    </w:rPr>
  </w:style>
  <w:style w:type="character" w:customStyle="1" w:styleId="aff0">
    <w:name w:val="Текст концевой сноски Знак"/>
    <w:basedOn w:val="a8"/>
    <w:link w:val="aff"/>
    <w:uiPriority w:val="99"/>
    <w:semiHidden/>
    <w:locked/>
    <w:rsid w:val="00D41CD0"/>
    <w:rPr>
      <w:rFonts w:ascii="Verdana" w:hAnsi="Verdana" w:cs="Times New Roman"/>
      <w:sz w:val="20"/>
      <w:szCs w:val="20"/>
      <w:lang w:val="en-GB" w:eastAsia="en-AU"/>
    </w:rPr>
  </w:style>
  <w:style w:type="character" w:styleId="aff1">
    <w:name w:val="endnote reference"/>
    <w:basedOn w:val="a8"/>
    <w:uiPriority w:val="99"/>
    <w:semiHidden/>
    <w:rsid w:val="00D41CD0"/>
    <w:rPr>
      <w:rFonts w:cs="Times New Roman"/>
      <w:vertAlign w:val="superscript"/>
    </w:rPr>
  </w:style>
  <w:style w:type="character" w:customStyle="1" w:styleId="apple-style-span">
    <w:name w:val="apple-style-span"/>
    <w:basedOn w:val="a8"/>
    <w:uiPriority w:val="99"/>
    <w:rsid w:val="00D41CD0"/>
    <w:rPr>
      <w:rFonts w:cs="Times New Roman"/>
    </w:rPr>
  </w:style>
  <w:style w:type="character" w:customStyle="1" w:styleId="apple-converted-space">
    <w:name w:val="apple-converted-space"/>
    <w:basedOn w:val="a8"/>
    <w:rsid w:val="00D41CD0"/>
    <w:rPr>
      <w:rFonts w:cs="Times New Roman"/>
    </w:rPr>
  </w:style>
  <w:style w:type="paragraph" w:styleId="a0">
    <w:name w:val="List Number"/>
    <w:basedOn w:val="Heading2Text"/>
    <w:link w:val="aff2"/>
    <w:rsid w:val="000A1425"/>
    <w:pPr>
      <w:numPr>
        <w:numId w:val="2"/>
      </w:numPr>
      <w:tabs>
        <w:tab w:val="clear" w:pos="360"/>
        <w:tab w:val="num" w:pos="1080"/>
      </w:tabs>
    </w:pPr>
    <w:rPr>
      <w:rFonts w:eastAsia="Calibri"/>
      <w:lang w:val="ru-RU"/>
    </w:rPr>
  </w:style>
  <w:style w:type="character" w:customStyle="1" w:styleId="aff2">
    <w:name w:val="Нумерованный список Знак"/>
    <w:basedOn w:val="Heading2TextChar"/>
    <w:link w:val="a0"/>
    <w:locked/>
    <w:rsid w:val="000A1425"/>
    <w:rPr>
      <w:rFonts w:ascii="Verdana" w:hAnsi="Verdana" w:cs="Times New Roman"/>
      <w:sz w:val="22"/>
      <w:szCs w:val="20"/>
      <w:lang w:val="ru-RU"/>
    </w:rPr>
  </w:style>
  <w:style w:type="paragraph" w:customStyle="1" w:styleId="Default">
    <w:name w:val="Default"/>
    <w:rsid w:val="00844175"/>
    <w:pPr>
      <w:widowControl w:val="0"/>
      <w:autoSpaceDE w:val="0"/>
      <w:autoSpaceDN w:val="0"/>
      <w:adjustRightInd w:val="0"/>
      <w:jc w:val="both"/>
      <w:textAlignment w:val="baseline"/>
    </w:pPr>
    <w:rPr>
      <w:rFonts w:ascii="Times New Roman" w:eastAsia="Times New Roman" w:hAnsi="Times New Roman"/>
      <w:color w:val="000000"/>
      <w:sz w:val="24"/>
      <w:szCs w:val="24"/>
    </w:rPr>
  </w:style>
  <w:style w:type="character" w:styleId="aff3">
    <w:name w:val="annotation reference"/>
    <w:basedOn w:val="a8"/>
    <w:rsid w:val="00FE0B34"/>
    <w:rPr>
      <w:rFonts w:cs="Times New Roman"/>
      <w:sz w:val="16"/>
      <w:szCs w:val="16"/>
    </w:rPr>
  </w:style>
  <w:style w:type="paragraph" w:styleId="aff4">
    <w:name w:val="annotation text"/>
    <w:aliases w:val=" Знак"/>
    <w:basedOn w:val="a5"/>
    <w:link w:val="aff5"/>
    <w:rsid w:val="00FE0B34"/>
    <w:rPr>
      <w:szCs w:val="20"/>
    </w:rPr>
  </w:style>
  <w:style w:type="character" w:customStyle="1" w:styleId="aff5">
    <w:name w:val="Текст примечания Знак"/>
    <w:aliases w:val=" Знак Знак1"/>
    <w:basedOn w:val="a8"/>
    <w:link w:val="aff4"/>
    <w:locked/>
    <w:rsid w:val="00FE0B34"/>
    <w:rPr>
      <w:rFonts w:ascii="Verdana" w:hAnsi="Verdana" w:cs="Times New Roman"/>
      <w:sz w:val="20"/>
      <w:szCs w:val="20"/>
      <w:lang w:val="ru-RU" w:eastAsia="en-AU"/>
    </w:rPr>
  </w:style>
  <w:style w:type="paragraph" w:customStyle="1" w:styleId="14">
    <w:name w:val="маркированый список 1"/>
    <w:basedOn w:val="25"/>
    <w:autoRedefine/>
    <w:uiPriority w:val="99"/>
    <w:rsid w:val="00F07829"/>
    <w:pPr>
      <w:numPr>
        <w:numId w:val="12"/>
      </w:numPr>
      <w:contextualSpacing w:val="0"/>
    </w:pPr>
    <w:rPr>
      <w:rFonts w:ascii="HeliosCond" w:hAnsi="HeliosCond"/>
      <w:color w:val="333333"/>
      <w:sz w:val="22"/>
      <w:lang w:eastAsia="ru-RU"/>
    </w:rPr>
  </w:style>
  <w:style w:type="paragraph" w:styleId="25">
    <w:name w:val="List 2"/>
    <w:basedOn w:val="a5"/>
    <w:uiPriority w:val="99"/>
    <w:rsid w:val="00F07829"/>
    <w:pPr>
      <w:ind w:left="720" w:hanging="360"/>
      <w:contextualSpacing/>
    </w:pPr>
  </w:style>
  <w:style w:type="paragraph" w:styleId="aff6">
    <w:name w:val="annotation subject"/>
    <w:aliases w:val=" Знак Знак"/>
    <w:basedOn w:val="aff4"/>
    <w:next w:val="aff4"/>
    <w:link w:val="aff7"/>
    <w:rsid w:val="00770571"/>
    <w:rPr>
      <w:b/>
      <w:bCs/>
    </w:rPr>
  </w:style>
  <w:style w:type="character" w:customStyle="1" w:styleId="aff7">
    <w:name w:val="Тема примечания Знак"/>
    <w:aliases w:val=" Знак Знак Знак"/>
    <w:basedOn w:val="aff5"/>
    <w:link w:val="aff6"/>
    <w:locked/>
    <w:rsid w:val="00770571"/>
    <w:rPr>
      <w:rFonts w:ascii="Verdana" w:hAnsi="Verdana" w:cs="Times New Roman"/>
      <w:b/>
      <w:bCs/>
      <w:sz w:val="20"/>
      <w:szCs w:val="20"/>
      <w:lang w:val="ru-RU" w:eastAsia="en-AU"/>
    </w:rPr>
  </w:style>
  <w:style w:type="paragraph" w:customStyle="1" w:styleId="aff8">
    <w:name w:val="маркированный список"/>
    <w:basedOn w:val="25"/>
    <w:uiPriority w:val="99"/>
    <w:rsid w:val="00CC2C56"/>
    <w:pPr>
      <w:tabs>
        <w:tab w:val="num" w:pos="1003"/>
      </w:tabs>
      <w:ind w:left="1003"/>
      <w:contextualSpacing w:val="0"/>
    </w:pPr>
    <w:rPr>
      <w:rFonts w:ascii="HeliosCond" w:hAnsi="HeliosCond"/>
      <w:color w:val="333333"/>
      <w:sz w:val="22"/>
      <w:lang w:eastAsia="ru-RU"/>
    </w:rPr>
  </w:style>
  <w:style w:type="paragraph" w:customStyle="1" w:styleId="21">
    <w:name w:val="нумерованый список 2"/>
    <w:basedOn w:val="a5"/>
    <w:uiPriority w:val="99"/>
    <w:rsid w:val="00BC71CA"/>
    <w:pPr>
      <w:numPr>
        <w:numId w:val="13"/>
      </w:numPr>
    </w:pPr>
    <w:rPr>
      <w:rFonts w:ascii="HeliosCond" w:hAnsi="HeliosCond"/>
      <w:color w:val="333333"/>
      <w:sz w:val="22"/>
      <w:lang w:eastAsia="ru-RU"/>
    </w:rPr>
  </w:style>
  <w:style w:type="character" w:customStyle="1" w:styleId="hps">
    <w:name w:val="hps"/>
    <w:basedOn w:val="a8"/>
    <w:uiPriority w:val="99"/>
    <w:rsid w:val="002621EC"/>
    <w:rPr>
      <w:rFonts w:cs="Times New Roman"/>
    </w:rPr>
  </w:style>
  <w:style w:type="paragraph" w:customStyle="1" w:styleId="TitlePageHeading1">
    <w:name w:val="Title Page Heading 1"/>
    <w:basedOn w:val="a5"/>
    <w:next w:val="TitlePageHeading2"/>
    <w:uiPriority w:val="99"/>
    <w:rsid w:val="001A08F3"/>
    <w:pPr>
      <w:pBdr>
        <w:bottom w:val="single" w:sz="4" w:space="1" w:color="auto"/>
      </w:pBdr>
      <w:spacing w:before="6000"/>
      <w:jc w:val="right"/>
    </w:pPr>
    <w:rPr>
      <w:rFonts w:ascii="StoneSansSemibold" w:hAnsi="StoneSansSemibold"/>
      <w:sz w:val="44"/>
      <w:lang w:val="en-GB"/>
    </w:rPr>
  </w:style>
  <w:style w:type="paragraph" w:customStyle="1" w:styleId="TitlePageHeading2">
    <w:name w:val="Title Page Heading 2"/>
    <w:basedOn w:val="a5"/>
    <w:next w:val="a5"/>
    <w:uiPriority w:val="99"/>
    <w:rsid w:val="001A08F3"/>
    <w:pPr>
      <w:spacing w:after="3000"/>
      <w:jc w:val="right"/>
    </w:pPr>
    <w:rPr>
      <w:rFonts w:ascii="StoneSansSemibold" w:hAnsi="StoneSansSemibold"/>
      <w:i/>
      <w:sz w:val="36"/>
      <w:lang w:val="en-GB"/>
    </w:rPr>
  </w:style>
  <w:style w:type="character" w:styleId="aff9">
    <w:name w:val="page number"/>
    <w:basedOn w:val="a8"/>
    <w:rsid w:val="001A08F3"/>
    <w:rPr>
      <w:rFonts w:cs="Times New Roman"/>
    </w:rPr>
  </w:style>
  <w:style w:type="paragraph" w:customStyle="1" w:styleId="HeadingTOC">
    <w:name w:val="Heading TOC"/>
    <w:basedOn w:val="a5"/>
    <w:next w:val="a5"/>
    <w:uiPriority w:val="99"/>
    <w:rsid w:val="001A08F3"/>
    <w:pPr>
      <w:jc w:val="center"/>
    </w:pPr>
    <w:rPr>
      <w:rFonts w:ascii="StoneSansSemibold" w:hAnsi="StoneSansSemibold"/>
      <w:sz w:val="32"/>
      <w:lang w:val="en-GB"/>
    </w:rPr>
  </w:style>
  <w:style w:type="paragraph" w:customStyle="1" w:styleId="TableText">
    <w:name w:val="Table Text"/>
    <w:basedOn w:val="a5"/>
    <w:link w:val="TableText0"/>
    <w:rsid w:val="001A08F3"/>
    <w:pPr>
      <w:spacing w:before="40" w:after="40"/>
    </w:pPr>
    <w:rPr>
      <w:rFonts w:ascii="Times New Roman" w:hAnsi="Times New Roman"/>
      <w:lang w:val="en-GB"/>
    </w:rPr>
  </w:style>
  <w:style w:type="paragraph" w:customStyle="1" w:styleId="TitlePageTableText">
    <w:name w:val="Title Page Table Text"/>
    <w:basedOn w:val="a5"/>
    <w:uiPriority w:val="99"/>
    <w:rsid w:val="001A08F3"/>
    <w:pPr>
      <w:spacing w:before="60" w:after="60"/>
    </w:pPr>
    <w:rPr>
      <w:rFonts w:ascii="Times New Roman" w:hAnsi="Times New Roman"/>
      <w:sz w:val="22"/>
      <w:lang w:val="en-GB"/>
    </w:rPr>
  </w:style>
  <w:style w:type="paragraph" w:customStyle="1" w:styleId="Titelgross">
    <w:name w:val="Titel gross"/>
    <w:basedOn w:val="a5"/>
    <w:next w:val="a5"/>
    <w:uiPriority w:val="99"/>
    <w:rsid w:val="001A08F3"/>
    <w:pPr>
      <w:spacing w:before="180" w:after="60"/>
    </w:pPr>
    <w:rPr>
      <w:rFonts w:ascii="Arial" w:hAnsi="Arial"/>
      <w:b/>
      <w:sz w:val="28"/>
      <w:szCs w:val="20"/>
      <w:lang w:val="de-CH" w:eastAsia="de-CH"/>
    </w:rPr>
  </w:style>
  <w:style w:type="character" w:styleId="affa">
    <w:name w:val="FollowedHyperlink"/>
    <w:basedOn w:val="a8"/>
    <w:rsid w:val="001A08F3"/>
    <w:rPr>
      <w:rFonts w:cs="Times New Roman"/>
      <w:color w:val="606420"/>
      <w:u w:val="single"/>
    </w:rPr>
  </w:style>
  <w:style w:type="paragraph" w:styleId="a">
    <w:name w:val="List Bullet"/>
    <w:basedOn w:val="a5"/>
    <w:link w:val="affb"/>
    <w:rsid w:val="001A08F3"/>
    <w:pPr>
      <w:numPr>
        <w:numId w:val="3"/>
      </w:numPr>
      <w:ind w:left="360"/>
    </w:pPr>
    <w:rPr>
      <w:rFonts w:ascii="Arial" w:hAnsi="Arial"/>
      <w:sz w:val="18"/>
      <w:szCs w:val="20"/>
      <w:lang w:val="en-US" w:eastAsia="en-US"/>
    </w:rPr>
  </w:style>
  <w:style w:type="character" w:customStyle="1" w:styleId="affb">
    <w:name w:val="Маркированный список Знак"/>
    <w:basedOn w:val="a8"/>
    <w:link w:val="a"/>
    <w:locked/>
    <w:rsid w:val="001A08F3"/>
    <w:rPr>
      <w:rFonts w:ascii="Arial" w:eastAsia="Times New Roman" w:hAnsi="Arial"/>
      <w:sz w:val="18"/>
    </w:rPr>
  </w:style>
  <w:style w:type="paragraph" w:customStyle="1" w:styleId="Style1">
    <w:name w:val="Style1"/>
    <w:basedOn w:val="22"/>
    <w:uiPriority w:val="99"/>
    <w:rsid w:val="001A08F3"/>
    <w:pPr>
      <w:tabs>
        <w:tab w:val="num" w:pos="576"/>
        <w:tab w:val="num" w:pos="680"/>
      </w:tabs>
      <w:spacing w:after="60"/>
      <w:ind w:left="680"/>
    </w:pPr>
    <w:rPr>
      <w:rFonts w:ascii="Arial" w:hAnsi="Arial"/>
      <w:b w:val="0"/>
      <w:lang w:eastAsia="ru-RU"/>
    </w:rPr>
  </w:style>
  <w:style w:type="paragraph" w:customStyle="1" w:styleId="Standard6ptvor">
    <w:name w:val="Standard 6 pt vor"/>
    <w:basedOn w:val="a5"/>
    <w:uiPriority w:val="99"/>
    <w:rsid w:val="001A08F3"/>
    <w:pPr>
      <w:spacing w:before="120"/>
    </w:pPr>
    <w:rPr>
      <w:rFonts w:ascii="Arial" w:hAnsi="Arial"/>
      <w:sz w:val="22"/>
      <w:szCs w:val="20"/>
      <w:lang w:val="de-CH" w:eastAsia="de-CH"/>
    </w:rPr>
  </w:style>
  <w:style w:type="paragraph" w:customStyle="1" w:styleId="AufzhlungPunkt">
    <w:name w:val="Aufzählung Punkt"/>
    <w:basedOn w:val="a5"/>
    <w:uiPriority w:val="99"/>
    <w:rsid w:val="001A08F3"/>
    <w:pPr>
      <w:numPr>
        <w:numId w:val="14"/>
      </w:numPr>
      <w:tabs>
        <w:tab w:val="clear" w:pos="360"/>
        <w:tab w:val="left" w:pos="357"/>
      </w:tabs>
      <w:spacing w:after="120"/>
      <w:ind w:left="357" w:hanging="357"/>
    </w:pPr>
    <w:rPr>
      <w:rFonts w:ascii="Arial" w:hAnsi="Arial"/>
      <w:sz w:val="22"/>
      <w:szCs w:val="20"/>
      <w:lang w:val="de-CH" w:eastAsia="de-CH"/>
    </w:rPr>
  </w:style>
  <w:style w:type="paragraph" w:customStyle="1" w:styleId="18">
    <w:name w:val="Абзац списка1"/>
    <w:basedOn w:val="a5"/>
    <w:link w:val="ListParagraphChar1"/>
    <w:uiPriority w:val="34"/>
    <w:qFormat/>
    <w:rsid w:val="001A08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ru-RU"/>
    </w:rPr>
  </w:style>
  <w:style w:type="paragraph" w:styleId="affc">
    <w:name w:val="Title"/>
    <w:basedOn w:val="a5"/>
    <w:link w:val="affd"/>
    <w:qFormat/>
    <w:rsid w:val="001A08F3"/>
    <w:pPr>
      <w:spacing w:after="240"/>
      <w:jc w:val="center"/>
    </w:pPr>
    <w:rPr>
      <w:rFonts w:ascii="Times New Roman Bold" w:hAnsi="Times New Roman Bold"/>
      <w:b/>
      <w:sz w:val="24"/>
      <w:szCs w:val="20"/>
      <w:lang w:val="en-US" w:eastAsia="en-US"/>
    </w:rPr>
  </w:style>
  <w:style w:type="character" w:customStyle="1" w:styleId="affd">
    <w:name w:val="Заголовок Знак"/>
    <w:basedOn w:val="a8"/>
    <w:link w:val="affc"/>
    <w:uiPriority w:val="99"/>
    <w:locked/>
    <w:rsid w:val="001A08F3"/>
    <w:rPr>
      <w:rFonts w:ascii="Times New Roman Bold" w:hAnsi="Times New Roman Bold" w:cs="Times New Roman"/>
      <w:b/>
      <w:sz w:val="20"/>
      <w:szCs w:val="20"/>
    </w:rPr>
  </w:style>
  <w:style w:type="paragraph" w:customStyle="1" w:styleId="DocId">
    <w:name w:val="Doc Id"/>
    <w:basedOn w:val="af5"/>
    <w:uiPriority w:val="99"/>
    <w:rsid w:val="001A08F3"/>
    <w:pPr>
      <w:tabs>
        <w:tab w:val="clear" w:pos="4844"/>
        <w:tab w:val="clear" w:pos="9689"/>
        <w:tab w:val="right" w:pos="9000"/>
      </w:tabs>
    </w:pPr>
    <w:rPr>
      <w:rFonts w:ascii="Times New Roman" w:hAnsi="Times New Roman"/>
      <w:sz w:val="16"/>
      <w:szCs w:val="20"/>
      <w:lang w:val="en-GB" w:eastAsia="en-US"/>
    </w:rPr>
  </w:style>
  <w:style w:type="paragraph" w:styleId="affe">
    <w:name w:val="Block Text"/>
    <w:basedOn w:val="a5"/>
    <w:uiPriority w:val="99"/>
    <w:rsid w:val="001A08F3"/>
    <w:pPr>
      <w:spacing w:after="240"/>
      <w:ind w:left="720" w:right="720"/>
    </w:pPr>
    <w:rPr>
      <w:rFonts w:ascii="Times New Roman" w:hAnsi="Times New Roman"/>
      <w:sz w:val="22"/>
      <w:szCs w:val="20"/>
      <w:lang w:val="en-GB" w:eastAsia="en-US"/>
    </w:rPr>
  </w:style>
  <w:style w:type="paragraph" w:styleId="26">
    <w:name w:val="Body Text 2"/>
    <w:basedOn w:val="a5"/>
    <w:link w:val="27"/>
    <w:uiPriority w:val="99"/>
    <w:rsid w:val="001A08F3"/>
    <w:pPr>
      <w:spacing w:after="120" w:line="480" w:lineRule="auto"/>
    </w:pPr>
    <w:rPr>
      <w:rFonts w:ascii="Times New Roman" w:hAnsi="Times New Roman"/>
      <w:sz w:val="22"/>
      <w:szCs w:val="20"/>
      <w:lang w:val="en-GB" w:eastAsia="en-US"/>
    </w:rPr>
  </w:style>
  <w:style w:type="character" w:customStyle="1" w:styleId="27">
    <w:name w:val="Основной текст 2 Знак"/>
    <w:basedOn w:val="a8"/>
    <w:link w:val="26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34">
    <w:name w:val="Body Text 3"/>
    <w:basedOn w:val="a5"/>
    <w:link w:val="35"/>
    <w:uiPriority w:val="99"/>
    <w:rsid w:val="001A08F3"/>
    <w:pPr>
      <w:spacing w:after="120"/>
    </w:pPr>
    <w:rPr>
      <w:rFonts w:ascii="Times New Roman" w:hAnsi="Times New Roman"/>
      <w:sz w:val="16"/>
      <w:szCs w:val="16"/>
      <w:lang w:val="en-GB" w:eastAsia="en-US"/>
    </w:rPr>
  </w:style>
  <w:style w:type="character" w:customStyle="1" w:styleId="35">
    <w:name w:val="Основной текст 3 Знак"/>
    <w:basedOn w:val="a8"/>
    <w:link w:val="34"/>
    <w:uiPriority w:val="99"/>
    <w:locked/>
    <w:rsid w:val="001A08F3"/>
    <w:rPr>
      <w:rFonts w:ascii="Times New Roman" w:hAnsi="Times New Roman" w:cs="Times New Roman"/>
      <w:sz w:val="16"/>
      <w:szCs w:val="16"/>
      <w:lang w:val="en-GB"/>
    </w:rPr>
  </w:style>
  <w:style w:type="paragraph" w:styleId="afff">
    <w:name w:val="Body Text First Indent"/>
    <w:basedOn w:val="a7"/>
    <w:link w:val="afff0"/>
    <w:uiPriority w:val="99"/>
    <w:rsid w:val="001A08F3"/>
    <w:pPr>
      <w:ind w:firstLine="210"/>
    </w:pPr>
    <w:rPr>
      <w:rFonts w:ascii="Times New Roman" w:hAnsi="Times New Roman"/>
      <w:sz w:val="22"/>
      <w:szCs w:val="20"/>
      <w:lang w:val="en-GB" w:eastAsia="en-US"/>
    </w:rPr>
  </w:style>
  <w:style w:type="character" w:customStyle="1" w:styleId="afff0">
    <w:name w:val="Красная строка Знак"/>
    <w:basedOn w:val="ae"/>
    <w:link w:val="afff"/>
    <w:uiPriority w:val="99"/>
    <w:locked/>
    <w:rsid w:val="001A08F3"/>
    <w:rPr>
      <w:rFonts w:ascii="Times New Roman" w:hAnsi="Times New Roman" w:cs="Times New Roman"/>
      <w:sz w:val="20"/>
      <w:szCs w:val="20"/>
      <w:lang w:val="en-GB" w:eastAsia="en-AU"/>
    </w:rPr>
  </w:style>
  <w:style w:type="paragraph" w:styleId="afff1">
    <w:name w:val="Body Text Indent"/>
    <w:basedOn w:val="a5"/>
    <w:link w:val="afff2"/>
    <w:rsid w:val="001A08F3"/>
    <w:pPr>
      <w:spacing w:after="120"/>
      <w:ind w:left="360"/>
    </w:pPr>
    <w:rPr>
      <w:rFonts w:ascii="Times New Roman" w:hAnsi="Times New Roman"/>
      <w:sz w:val="22"/>
      <w:szCs w:val="20"/>
      <w:lang w:val="en-GB" w:eastAsia="en-US"/>
    </w:rPr>
  </w:style>
  <w:style w:type="character" w:customStyle="1" w:styleId="afff2">
    <w:name w:val="Основной текст с отступом Знак"/>
    <w:basedOn w:val="a8"/>
    <w:link w:val="afff1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28">
    <w:name w:val="Body Text First Indent 2"/>
    <w:basedOn w:val="afff1"/>
    <w:link w:val="29"/>
    <w:uiPriority w:val="99"/>
    <w:rsid w:val="001A08F3"/>
    <w:pPr>
      <w:ind w:firstLine="210"/>
    </w:pPr>
  </w:style>
  <w:style w:type="character" w:customStyle="1" w:styleId="29">
    <w:name w:val="Красная строка 2 Знак"/>
    <w:basedOn w:val="afff2"/>
    <w:link w:val="28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2a">
    <w:name w:val="Body Text Indent 2"/>
    <w:basedOn w:val="a5"/>
    <w:link w:val="2b"/>
    <w:uiPriority w:val="99"/>
    <w:rsid w:val="001A08F3"/>
    <w:pPr>
      <w:spacing w:after="120" w:line="480" w:lineRule="auto"/>
      <w:ind w:left="360"/>
    </w:pPr>
    <w:rPr>
      <w:rFonts w:ascii="Times New Roman" w:hAnsi="Times New Roman"/>
      <w:sz w:val="22"/>
      <w:szCs w:val="20"/>
      <w:lang w:val="en-GB" w:eastAsia="en-US"/>
    </w:rPr>
  </w:style>
  <w:style w:type="character" w:customStyle="1" w:styleId="2b">
    <w:name w:val="Основной текст с отступом 2 Знак"/>
    <w:basedOn w:val="a8"/>
    <w:link w:val="2a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36">
    <w:name w:val="Body Text Indent 3"/>
    <w:basedOn w:val="a5"/>
    <w:link w:val="37"/>
    <w:rsid w:val="001A08F3"/>
    <w:pPr>
      <w:spacing w:after="120"/>
      <w:ind w:left="360"/>
    </w:pPr>
    <w:rPr>
      <w:rFonts w:ascii="Times New Roman" w:hAnsi="Times New Roman"/>
      <w:sz w:val="16"/>
      <w:szCs w:val="16"/>
      <w:lang w:val="en-GB" w:eastAsia="en-US"/>
    </w:rPr>
  </w:style>
  <w:style w:type="character" w:customStyle="1" w:styleId="37">
    <w:name w:val="Основной текст с отступом 3 Знак"/>
    <w:basedOn w:val="a8"/>
    <w:link w:val="36"/>
    <w:locked/>
    <w:rsid w:val="001A08F3"/>
    <w:rPr>
      <w:rFonts w:ascii="Times New Roman" w:hAnsi="Times New Roman" w:cs="Times New Roman"/>
      <w:sz w:val="16"/>
      <w:szCs w:val="16"/>
      <w:lang w:val="en-GB"/>
    </w:rPr>
  </w:style>
  <w:style w:type="paragraph" w:customStyle="1" w:styleId="BodyTextLeft">
    <w:name w:val="Body Text Left"/>
    <w:basedOn w:val="a7"/>
    <w:uiPriority w:val="99"/>
    <w:rsid w:val="001A08F3"/>
    <w:pPr>
      <w:spacing w:after="240"/>
    </w:pPr>
    <w:rPr>
      <w:rFonts w:ascii="Times New Roman" w:hAnsi="Times New Roman"/>
      <w:sz w:val="22"/>
      <w:szCs w:val="20"/>
      <w:lang w:val="en-GB" w:eastAsia="en-US"/>
    </w:rPr>
  </w:style>
  <w:style w:type="character" w:styleId="afff3">
    <w:name w:val="footnote reference"/>
    <w:basedOn w:val="a8"/>
    <w:uiPriority w:val="99"/>
    <w:rsid w:val="001A08F3"/>
    <w:rPr>
      <w:rFonts w:cs="Times New Roman"/>
      <w:vertAlign w:val="superscript"/>
    </w:rPr>
  </w:style>
  <w:style w:type="paragraph" w:styleId="afff4">
    <w:name w:val="footnote text"/>
    <w:basedOn w:val="a5"/>
    <w:link w:val="afff5"/>
    <w:uiPriority w:val="99"/>
    <w:rsid w:val="001A08F3"/>
    <w:pPr>
      <w:spacing w:before="60"/>
      <w:ind w:left="216" w:hanging="216"/>
    </w:pPr>
    <w:rPr>
      <w:rFonts w:ascii="Times New Roman" w:hAnsi="Times New Roman"/>
      <w:szCs w:val="20"/>
      <w:lang w:val="en-GB" w:eastAsia="en-US"/>
    </w:rPr>
  </w:style>
  <w:style w:type="character" w:customStyle="1" w:styleId="afff5">
    <w:name w:val="Текст сноски Знак"/>
    <w:basedOn w:val="a8"/>
    <w:link w:val="afff4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customStyle="1" w:styleId="HeadingBody1">
    <w:name w:val="HeadingBody 1"/>
    <w:basedOn w:val="a5"/>
    <w:uiPriority w:val="99"/>
    <w:rsid w:val="001A08F3"/>
    <w:pPr>
      <w:spacing w:after="240"/>
      <w:ind w:left="72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2">
    <w:name w:val="HeadingBody 2"/>
    <w:basedOn w:val="a5"/>
    <w:uiPriority w:val="99"/>
    <w:rsid w:val="001A08F3"/>
    <w:pPr>
      <w:spacing w:after="240"/>
      <w:ind w:left="72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3">
    <w:name w:val="HeadingBody 3"/>
    <w:basedOn w:val="a5"/>
    <w:uiPriority w:val="99"/>
    <w:rsid w:val="001A08F3"/>
    <w:pPr>
      <w:spacing w:after="240"/>
      <w:ind w:left="144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4">
    <w:name w:val="HeadingBody 4"/>
    <w:basedOn w:val="a5"/>
    <w:uiPriority w:val="99"/>
    <w:rsid w:val="001A08F3"/>
    <w:pPr>
      <w:spacing w:after="240"/>
      <w:ind w:left="216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5">
    <w:name w:val="HeadingBody 5"/>
    <w:basedOn w:val="a5"/>
    <w:uiPriority w:val="99"/>
    <w:rsid w:val="001A08F3"/>
    <w:pPr>
      <w:spacing w:after="240"/>
      <w:ind w:left="720"/>
    </w:pPr>
    <w:rPr>
      <w:rFonts w:ascii="Times New Roman" w:hAnsi="Times New Roman"/>
      <w:sz w:val="22"/>
      <w:szCs w:val="20"/>
      <w:lang w:val="en-GB" w:eastAsia="en-US"/>
    </w:rPr>
  </w:style>
  <w:style w:type="character" w:styleId="HTML">
    <w:name w:val="HTML Acronym"/>
    <w:basedOn w:val="a8"/>
    <w:uiPriority w:val="99"/>
    <w:rsid w:val="001A08F3"/>
    <w:rPr>
      <w:rFonts w:cs="Times New Roman"/>
    </w:rPr>
  </w:style>
  <w:style w:type="paragraph" w:styleId="HTML0">
    <w:name w:val="HTML Address"/>
    <w:basedOn w:val="a5"/>
    <w:link w:val="HTML1"/>
    <w:uiPriority w:val="99"/>
    <w:rsid w:val="001A08F3"/>
    <w:rPr>
      <w:rFonts w:ascii="Times New Roman" w:hAnsi="Times New Roman"/>
      <w:i/>
      <w:iCs/>
      <w:sz w:val="22"/>
      <w:szCs w:val="20"/>
      <w:lang w:val="en-GB" w:eastAsia="en-US"/>
    </w:rPr>
  </w:style>
  <w:style w:type="character" w:customStyle="1" w:styleId="HTML1">
    <w:name w:val="Адрес HTML Знак"/>
    <w:basedOn w:val="a8"/>
    <w:link w:val="HTML0"/>
    <w:uiPriority w:val="99"/>
    <w:locked/>
    <w:rsid w:val="001A08F3"/>
    <w:rPr>
      <w:rFonts w:ascii="Times New Roman" w:hAnsi="Times New Roman" w:cs="Times New Roman"/>
      <w:i/>
      <w:iCs/>
      <w:sz w:val="20"/>
      <w:szCs w:val="20"/>
      <w:lang w:val="en-GB"/>
    </w:rPr>
  </w:style>
  <w:style w:type="character" w:styleId="HTML2">
    <w:name w:val="HTML Cite"/>
    <w:basedOn w:val="a8"/>
    <w:uiPriority w:val="99"/>
    <w:rsid w:val="001A08F3"/>
    <w:rPr>
      <w:rFonts w:cs="Times New Roman"/>
      <w:i/>
      <w:iCs/>
    </w:rPr>
  </w:style>
  <w:style w:type="character" w:styleId="HTML3">
    <w:name w:val="HTML Code"/>
    <w:basedOn w:val="a8"/>
    <w:uiPriority w:val="99"/>
    <w:rsid w:val="001A08F3"/>
    <w:rPr>
      <w:rFonts w:ascii="Courier New" w:hAnsi="Courier New" w:cs="Courier New"/>
      <w:sz w:val="20"/>
      <w:szCs w:val="20"/>
    </w:rPr>
  </w:style>
  <w:style w:type="character" w:styleId="HTML4">
    <w:name w:val="HTML Definition"/>
    <w:basedOn w:val="a8"/>
    <w:uiPriority w:val="99"/>
    <w:rsid w:val="001A08F3"/>
    <w:rPr>
      <w:rFonts w:cs="Times New Roman"/>
      <w:i/>
      <w:iCs/>
    </w:rPr>
  </w:style>
  <w:style w:type="character" w:styleId="HTML5">
    <w:name w:val="HTML Keyboard"/>
    <w:basedOn w:val="a8"/>
    <w:uiPriority w:val="99"/>
    <w:rsid w:val="001A08F3"/>
    <w:rPr>
      <w:rFonts w:ascii="Courier New" w:hAnsi="Courier New" w:cs="Courier New"/>
      <w:sz w:val="20"/>
      <w:szCs w:val="20"/>
    </w:rPr>
  </w:style>
  <w:style w:type="paragraph" w:styleId="HTML6">
    <w:name w:val="HTML Preformatted"/>
    <w:basedOn w:val="a5"/>
    <w:link w:val="HTML7"/>
    <w:uiPriority w:val="99"/>
    <w:rsid w:val="001A08F3"/>
    <w:rPr>
      <w:rFonts w:ascii="Courier New" w:hAnsi="Courier New" w:cs="Courier New"/>
      <w:szCs w:val="20"/>
      <w:lang w:val="en-GB" w:eastAsia="en-US"/>
    </w:rPr>
  </w:style>
  <w:style w:type="character" w:customStyle="1" w:styleId="HTML7">
    <w:name w:val="Стандартный HTML Знак"/>
    <w:basedOn w:val="a8"/>
    <w:link w:val="HTML6"/>
    <w:uiPriority w:val="99"/>
    <w:locked/>
    <w:rsid w:val="001A08F3"/>
    <w:rPr>
      <w:rFonts w:ascii="Courier New" w:hAnsi="Courier New" w:cs="Courier New"/>
      <w:sz w:val="20"/>
      <w:szCs w:val="20"/>
      <w:lang w:val="en-GB"/>
    </w:rPr>
  </w:style>
  <w:style w:type="character" w:styleId="HTML8">
    <w:name w:val="HTML Sample"/>
    <w:basedOn w:val="a8"/>
    <w:uiPriority w:val="99"/>
    <w:rsid w:val="001A08F3"/>
    <w:rPr>
      <w:rFonts w:ascii="Courier New" w:hAnsi="Courier New" w:cs="Courier New"/>
    </w:rPr>
  </w:style>
  <w:style w:type="character" w:styleId="HTML9">
    <w:name w:val="HTML Typewriter"/>
    <w:basedOn w:val="a8"/>
    <w:uiPriority w:val="99"/>
    <w:rsid w:val="001A08F3"/>
    <w:rPr>
      <w:rFonts w:ascii="Courier New" w:hAnsi="Courier New" w:cs="Courier New"/>
      <w:sz w:val="20"/>
      <w:szCs w:val="20"/>
    </w:rPr>
  </w:style>
  <w:style w:type="character" w:styleId="HTMLa">
    <w:name w:val="HTML Variable"/>
    <w:basedOn w:val="a8"/>
    <w:uiPriority w:val="99"/>
    <w:rsid w:val="001A08F3"/>
    <w:rPr>
      <w:rFonts w:cs="Times New Roman"/>
      <w:i/>
      <w:iCs/>
    </w:rPr>
  </w:style>
  <w:style w:type="character" w:styleId="afff6">
    <w:name w:val="line number"/>
    <w:basedOn w:val="a8"/>
    <w:uiPriority w:val="99"/>
    <w:rsid w:val="001A08F3"/>
    <w:rPr>
      <w:rFonts w:cs="Times New Roman"/>
    </w:rPr>
  </w:style>
  <w:style w:type="paragraph" w:styleId="afff7">
    <w:name w:val="List"/>
    <w:basedOn w:val="a5"/>
    <w:uiPriority w:val="99"/>
    <w:rsid w:val="001A08F3"/>
    <w:pPr>
      <w:ind w:left="36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38">
    <w:name w:val="List 3"/>
    <w:basedOn w:val="a5"/>
    <w:uiPriority w:val="99"/>
    <w:rsid w:val="001A08F3"/>
    <w:pPr>
      <w:ind w:left="108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43">
    <w:name w:val="List 4"/>
    <w:basedOn w:val="a5"/>
    <w:uiPriority w:val="99"/>
    <w:rsid w:val="001A08F3"/>
    <w:pPr>
      <w:ind w:left="144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53">
    <w:name w:val="List 5"/>
    <w:basedOn w:val="a5"/>
    <w:uiPriority w:val="99"/>
    <w:rsid w:val="001A08F3"/>
    <w:pPr>
      <w:ind w:left="180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2c">
    <w:name w:val="List Bullet 2"/>
    <w:basedOn w:val="a5"/>
    <w:uiPriority w:val="99"/>
    <w:rsid w:val="001A08F3"/>
    <w:pPr>
      <w:tabs>
        <w:tab w:val="left" w:pos="432"/>
        <w:tab w:val="num" w:pos="720"/>
      </w:tabs>
      <w:spacing w:after="120"/>
      <w:ind w:left="72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30">
    <w:name w:val="List Bullet 3"/>
    <w:basedOn w:val="a5"/>
    <w:uiPriority w:val="99"/>
    <w:rsid w:val="001A08F3"/>
    <w:pPr>
      <w:numPr>
        <w:numId w:val="4"/>
      </w:numPr>
      <w:tabs>
        <w:tab w:val="clear" w:pos="1440"/>
      </w:tabs>
      <w:spacing w:after="60"/>
      <w:ind w:left="274" w:hanging="274"/>
    </w:pPr>
    <w:rPr>
      <w:rFonts w:ascii="Times New Roman" w:hAnsi="Times New Roman"/>
      <w:sz w:val="22"/>
      <w:szCs w:val="20"/>
      <w:lang w:val="en-GB" w:eastAsia="en-US"/>
    </w:rPr>
  </w:style>
  <w:style w:type="paragraph" w:styleId="40">
    <w:name w:val="List Bullet 4"/>
    <w:basedOn w:val="a5"/>
    <w:uiPriority w:val="99"/>
    <w:rsid w:val="001A08F3"/>
    <w:pPr>
      <w:numPr>
        <w:numId w:val="5"/>
      </w:numPr>
      <w:tabs>
        <w:tab w:val="clear" w:pos="1492"/>
      </w:tabs>
      <w:spacing w:after="60"/>
      <w:ind w:left="339" w:hanging="339"/>
    </w:pPr>
    <w:rPr>
      <w:rFonts w:ascii="Times New Roman" w:hAnsi="Times New Roman"/>
      <w:sz w:val="22"/>
      <w:szCs w:val="20"/>
      <w:lang w:val="en-GB" w:eastAsia="en-US"/>
    </w:rPr>
  </w:style>
  <w:style w:type="paragraph" w:styleId="51">
    <w:name w:val="List Bullet 5"/>
    <w:basedOn w:val="a5"/>
    <w:uiPriority w:val="99"/>
    <w:rsid w:val="001A08F3"/>
    <w:pPr>
      <w:numPr>
        <w:numId w:val="18"/>
      </w:numPr>
      <w:spacing w:after="60"/>
    </w:pPr>
    <w:rPr>
      <w:rFonts w:ascii="Times New Roman" w:hAnsi="Times New Roman"/>
      <w:sz w:val="22"/>
      <w:szCs w:val="20"/>
      <w:lang w:val="en-GB" w:eastAsia="en-US"/>
    </w:rPr>
  </w:style>
  <w:style w:type="paragraph" w:styleId="2d">
    <w:name w:val="List Continue 2"/>
    <w:basedOn w:val="a5"/>
    <w:uiPriority w:val="99"/>
    <w:rsid w:val="001A08F3"/>
    <w:pPr>
      <w:spacing w:after="120"/>
      <w:ind w:left="720"/>
    </w:pPr>
    <w:rPr>
      <w:rFonts w:ascii="Times New Roman" w:hAnsi="Times New Roman"/>
      <w:sz w:val="22"/>
      <w:szCs w:val="20"/>
      <w:lang w:val="en-GB" w:eastAsia="en-US"/>
    </w:rPr>
  </w:style>
  <w:style w:type="paragraph" w:styleId="39">
    <w:name w:val="List Continue 3"/>
    <w:basedOn w:val="a5"/>
    <w:uiPriority w:val="99"/>
    <w:rsid w:val="001A08F3"/>
    <w:pPr>
      <w:spacing w:after="120"/>
      <w:ind w:left="1080"/>
    </w:pPr>
    <w:rPr>
      <w:rFonts w:ascii="Times New Roman" w:hAnsi="Times New Roman"/>
      <w:sz w:val="22"/>
      <w:szCs w:val="20"/>
      <w:lang w:val="en-GB" w:eastAsia="en-US"/>
    </w:rPr>
  </w:style>
  <w:style w:type="paragraph" w:styleId="44">
    <w:name w:val="List Continue 4"/>
    <w:basedOn w:val="a5"/>
    <w:uiPriority w:val="99"/>
    <w:rsid w:val="001A08F3"/>
    <w:pPr>
      <w:spacing w:after="120"/>
      <w:ind w:left="1440"/>
    </w:pPr>
    <w:rPr>
      <w:rFonts w:ascii="Times New Roman" w:hAnsi="Times New Roman"/>
      <w:sz w:val="22"/>
      <w:szCs w:val="20"/>
      <w:lang w:val="en-GB" w:eastAsia="en-US"/>
    </w:rPr>
  </w:style>
  <w:style w:type="paragraph" w:styleId="54">
    <w:name w:val="List Continue 5"/>
    <w:basedOn w:val="a5"/>
    <w:uiPriority w:val="99"/>
    <w:rsid w:val="001A08F3"/>
    <w:pPr>
      <w:spacing w:after="120"/>
      <w:ind w:left="1800"/>
    </w:pPr>
    <w:rPr>
      <w:rFonts w:ascii="Times New Roman" w:hAnsi="Times New Roman"/>
      <w:sz w:val="22"/>
      <w:szCs w:val="20"/>
      <w:lang w:val="en-GB" w:eastAsia="en-US"/>
    </w:rPr>
  </w:style>
  <w:style w:type="paragraph" w:styleId="2e">
    <w:name w:val="List Number 2"/>
    <w:basedOn w:val="a5"/>
    <w:uiPriority w:val="99"/>
    <w:rsid w:val="001A08F3"/>
    <w:pPr>
      <w:tabs>
        <w:tab w:val="num" w:pos="720"/>
      </w:tabs>
      <w:ind w:left="720" w:hanging="360"/>
    </w:pPr>
    <w:rPr>
      <w:rFonts w:ascii="Times New Roman" w:hAnsi="Times New Roman"/>
      <w:sz w:val="22"/>
      <w:szCs w:val="20"/>
      <w:lang w:val="en-GB" w:eastAsia="en-US"/>
    </w:rPr>
  </w:style>
  <w:style w:type="paragraph" w:styleId="3">
    <w:name w:val="List Number 3"/>
    <w:basedOn w:val="a5"/>
    <w:uiPriority w:val="99"/>
    <w:rsid w:val="001A08F3"/>
    <w:pPr>
      <w:numPr>
        <w:numId w:val="7"/>
      </w:numPr>
      <w:tabs>
        <w:tab w:val="clear" w:pos="1080"/>
        <w:tab w:val="num" w:pos="1701"/>
      </w:tabs>
      <w:ind w:left="1701" w:hanging="425"/>
    </w:pPr>
    <w:rPr>
      <w:rFonts w:ascii="Times New Roman" w:hAnsi="Times New Roman"/>
      <w:sz w:val="22"/>
      <w:szCs w:val="20"/>
      <w:lang w:val="en-GB" w:eastAsia="en-US"/>
    </w:rPr>
  </w:style>
  <w:style w:type="paragraph" w:styleId="4">
    <w:name w:val="List Number 4"/>
    <w:basedOn w:val="a5"/>
    <w:uiPriority w:val="99"/>
    <w:rsid w:val="001A08F3"/>
    <w:pPr>
      <w:numPr>
        <w:numId w:val="8"/>
      </w:numPr>
      <w:tabs>
        <w:tab w:val="clear" w:pos="1209"/>
        <w:tab w:val="num" w:pos="360"/>
      </w:tabs>
      <w:ind w:left="360"/>
    </w:pPr>
    <w:rPr>
      <w:rFonts w:ascii="Times New Roman" w:hAnsi="Times New Roman"/>
      <w:sz w:val="22"/>
      <w:szCs w:val="20"/>
      <w:lang w:val="en-GB" w:eastAsia="en-US"/>
    </w:rPr>
  </w:style>
  <w:style w:type="paragraph" w:styleId="5">
    <w:name w:val="List Number 5"/>
    <w:basedOn w:val="a5"/>
    <w:uiPriority w:val="99"/>
    <w:rsid w:val="001A08F3"/>
    <w:pPr>
      <w:numPr>
        <w:numId w:val="9"/>
      </w:numPr>
      <w:tabs>
        <w:tab w:val="clear" w:pos="1492"/>
        <w:tab w:val="num" w:pos="360"/>
      </w:tabs>
      <w:ind w:left="360"/>
    </w:pPr>
    <w:rPr>
      <w:rFonts w:ascii="Times New Roman" w:hAnsi="Times New Roman"/>
      <w:sz w:val="22"/>
      <w:szCs w:val="20"/>
      <w:lang w:val="en-GB" w:eastAsia="en-US"/>
    </w:rPr>
  </w:style>
  <w:style w:type="paragraph" w:styleId="afff8">
    <w:name w:val="Normal Indent"/>
    <w:basedOn w:val="a5"/>
    <w:uiPriority w:val="99"/>
    <w:rsid w:val="001A08F3"/>
    <w:pPr>
      <w:ind w:left="720"/>
    </w:pPr>
    <w:rPr>
      <w:rFonts w:ascii="Times New Roman" w:hAnsi="Times New Roman"/>
      <w:sz w:val="22"/>
      <w:szCs w:val="20"/>
      <w:lang w:val="en-GB" w:eastAsia="en-US"/>
    </w:rPr>
  </w:style>
  <w:style w:type="paragraph" w:styleId="afff9">
    <w:name w:val="Note Heading"/>
    <w:basedOn w:val="a5"/>
    <w:next w:val="a5"/>
    <w:link w:val="afffa"/>
    <w:uiPriority w:val="99"/>
    <w:rsid w:val="001A08F3"/>
    <w:rPr>
      <w:rFonts w:ascii="Times New Roman" w:hAnsi="Times New Roman"/>
      <w:sz w:val="22"/>
      <w:szCs w:val="20"/>
      <w:lang w:val="en-GB" w:eastAsia="en-US"/>
    </w:rPr>
  </w:style>
  <w:style w:type="character" w:customStyle="1" w:styleId="afffa">
    <w:name w:val="Заголовок записки Знак"/>
    <w:basedOn w:val="a8"/>
    <w:link w:val="afff9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afffb">
    <w:name w:val="Signature"/>
    <w:basedOn w:val="a5"/>
    <w:link w:val="afffc"/>
    <w:uiPriority w:val="99"/>
    <w:rsid w:val="001A08F3"/>
    <w:rPr>
      <w:rFonts w:ascii="Times New Roman" w:hAnsi="Times New Roman"/>
      <w:sz w:val="22"/>
      <w:szCs w:val="20"/>
      <w:lang w:val="en-GB" w:eastAsia="en-US"/>
    </w:rPr>
  </w:style>
  <w:style w:type="character" w:customStyle="1" w:styleId="afffc">
    <w:name w:val="Подпись Знак"/>
    <w:basedOn w:val="a8"/>
    <w:link w:val="afffb"/>
    <w:uiPriority w:val="99"/>
    <w:locked/>
    <w:rsid w:val="001A08F3"/>
    <w:rPr>
      <w:rFonts w:ascii="Times New Roman" w:hAnsi="Times New Roman" w:cs="Times New Roman"/>
      <w:sz w:val="20"/>
      <w:szCs w:val="20"/>
      <w:lang w:val="en-GB"/>
    </w:rPr>
  </w:style>
  <w:style w:type="paragraph" w:styleId="afffd">
    <w:name w:val="Subtitle"/>
    <w:basedOn w:val="a5"/>
    <w:link w:val="afffe"/>
    <w:qFormat/>
    <w:rsid w:val="001A08F3"/>
    <w:pPr>
      <w:spacing w:after="240"/>
      <w:jc w:val="center"/>
      <w:outlineLvl w:val="1"/>
    </w:pPr>
    <w:rPr>
      <w:rFonts w:ascii="Times New Roman" w:hAnsi="Times New Roman"/>
      <w:kern w:val="28"/>
      <w:sz w:val="22"/>
      <w:szCs w:val="20"/>
      <w:u w:val="single"/>
      <w:lang w:val="en-GB" w:eastAsia="en-US"/>
    </w:rPr>
  </w:style>
  <w:style w:type="character" w:customStyle="1" w:styleId="afffe">
    <w:name w:val="Подзаголовок Знак"/>
    <w:basedOn w:val="a8"/>
    <w:link w:val="afffd"/>
    <w:uiPriority w:val="99"/>
    <w:locked/>
    <w:rsid w:val="001A08F3"/>
    <w:rPr>
      <w:rFonts w:ascii="Times New Roman" w:hAnsi="Times New Roman" w:cs="Times New Roman"/>
      <w:kern w:val="28"/>
      <w:sz w:val="20"/>
      <w:szCs w:val="20"/>
      <w:u w:val="single"/>
      <w:lang w:val="en-GB"/>
    </w:rPr>
  </w:style>
  <w:style w:type="table" w:styleId="19">
    <w:name w:val="Table 3D effects 1"/>
    <w:basedOn w:val="a9"/>
    <w:uiPriority w:val="99"/>
    <w:rsid w:val="001A08F3"/>
    <w:rPr>
      <w:rFonts w:ascii="Times New Roman" w:eastAsia="Times New Roman" w:hAnsi="Times New Roman"/>
    </w:r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3D effects 2"/>
    <w:basedOn w:val="a9"/>
    <w:uiPriority w:val="99"/>
    <w:rsid w:val="001A08F3"/>
    <w:rPr>
      <w:rFonts w:ascii="Times New Roman" w:eastAsia="Times New Roman" w:hAnsi="Times New Roman"/>
    </w:r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3D effects 3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lassic 1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lassic 2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9"/>
    <w:uiPriority w:val="99"/>
    <w:rsid w:val="001A08F3"/>
    <w:rPr>
      <w:rFonts w:ascii="Times New Roman" w:eastAsia="Times New Roman" w:hAnsi="Times New Roman"/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olorful 1"/>
    <w:basedOn w:val="a9"/>
    <w:uiPriority w:val="99"/>
    <w:rsid w:val="001A08F3"/>
    <w:rPr>
      <w:rFonts w:ascii="Times New Roman" w:eastAsia="Times New Roman" w:hAnsi="Times New Roman"/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Colorful 2"/>
    <w:basedOn w:val="a9"/>
    <w:uiPriority w:val="99"/>
    <w:rsid w:val="001A08F3"/>
    <w:rPr>
      <w:rFonts w:ascii="Times New Roman" w:eastAsia="Times New Roman" w:hAnsi="Times New Roman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Columns 1"/>
    <w:basedOn w:val="a9"/>
    <w:uiPriority w:val="99"/>
    <w:rsid w:val="001A08F3"/>
    <w:rPr>
      <w:rFonts w:ascii="Times New Roman" w:eastAsia="Times New Roman" w:hAnsi="Times New Roman"/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olumns 2"/>
    <w:basedOn w:val="a9"/>
    <w:uiPriority w:val="99"/>
    <w:rsid w:val="001A08F3"/>
    <w:rPr>
      <w:rFonts w:ascii="Times New Roman" w:eastAsia="Times New Roman" w:hAnsi="Times New Roman"/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9"/>
    <w:uiPriority w:val="99"/>
    <w:rsid w:val="001A08F3"/>
    <w:rPr>
      <w:rFonts w:ascii="Times New Roman" w:eastAsia="Times New Roman" w:hAnsi="Times New Roman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9"/>
    <w:uiPriority w:val="99"/>
    <w:rsid w:val="001A08F3"/>
    <w:rPr>
      <w:rFonts w:ascii="Times New Roman" w:eastAsia="Times New Roman" w:hAnsi="Times New Roman"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9"/>
    <w:uiPriority w:val="99"/>
    <w:rsid w:val="001A08F3"/>
    <w:rPr>
      <w:rFonts w:ascii="Times New Roman" w:eastAsia="Times New Roman" w:hAnsi="Times New Roman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affff">
    <w:name w:val="Table Contemporary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9"/>
    <w:uiPriority w:val="99"/>
    <w:rsid w:val="001A08F3"/>
    <w:rPr>
      <w:rFonts w:ascii="Times New Roman" w:eastAsia="Times New Roman" w:hAnsi="Times New Roman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d">
    <w:name w:val="Table Grid 1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Grid 2"/>
    <w:basedOn w:val="a9"/>
    <w:uiPriority w:val="99"/>
    <w:rsid w:val="001A08F3"/>
    <w:rPr>
      <w:rFonts w:ascii="Times New Roman" w:eastAsia="Times New Roman" w:hAnsi="Times New Roman"/>
    </w:r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9"/>
    <w:uiPriority w:val="99"/>
    <w:rsid w:val="001A08F3"/>
    <w:rPr>
      <w:rFonts w:ascii="Times New Roman" w:eastAsia="Times New Roman" w:hAnsi="Times New Roman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9"/>
    <w:uiPriority w:val="99"/>
    <w:rsid w:val="001A08F3"/>
    <w:rPr>
      <w:rFonts w:ascii="Times New Roman" w:eastAsia="Times New Roman" w:hAnsi="Times New Roman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1">
    <w:name w:val="Table List 1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List 2"/>
    <w:basedOn w:val="a9"/>
    <w:uiPriority w:val="99"/>
    <w:rsid w:val="001A08F3"/>
    <w:rPr>
      <w:rFonts w:ascii="Times New Roman" w:eastAsia="Times New Roman" w:hAnsi="Times New Roman"/>
    </w:r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List 3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9"/>
    <w:uiPriority w:val="99"/>
    <w:rsid w:val="001A08F3"/>
    <w:rPr>
      <w:rFonts w:ascii="Times New Roman" w:eastAsia="Times New Roman" w:hAnsi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fff1">
    <w:name w:val="Table Professional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imple 1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imple 2"/>
    <w:basedOn w:val="a9"/>
    <w:uiPriority w:val="99"/>
    <w:rsid w:val="001A08F3"/>
    <w:rPr>
      <w:rFonts w:ascii="Times New Roman" w:eastAsia="Times New Roman" w:hAnsi="Times New Roman"/>
    </w:r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Simple 3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Subtle 1"/>
    <w:basedOn w:val="a9"/>
    <w:uiPriority w:val="99"/>
    <w:rsid w:val="001A08F3"/>
    <w:rPr>
      <w:rFonts w:ascii="Times New Roman" w:eastAsia="Times New Roman" w:hAnsi="Times New Roman"/>
    </w:r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ubtle 2"/>
    <w:basedOn w:val="a9"/>
    <w:uiPriority w:val="99"/>
    <w:rsid w:val="001A08F3"/>
    <w:rPr>
      <w:rFonts w:ascii="Times New Roman" w:eastAsia="Times New Roman" w:hAnsi="Times New Roman"/>
    </w:r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2">
    <w:name w:val="Table Theme"/>
    <w:basedOn w:val="a9"/>
    <w:uiPriority w:val="99"/>
    <w:rsid w:val="001A08F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0">
    <w:name w:val="Table Web 1"/>
    <w:basedOn w:val="a9"/>
    <w:uiPriority w:val="99"/>
    <w:rsid w:val="001A08F3"/>
    <w:rPr>
      <w:rFonts w:ascii="Times New Roman" w:eastAsia="Times New Roman" w:hAnsi="Times New Roman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Web 2"/>
    <w:basedOn w:val="a9"/>
    <w:uiPriority w:val="99"/>
    <w:rsid w:val="001A08F3"/>
    <w:rPr>
      <w:rFonts w:ascii="Times New Roman" w:eastAsia="Times New Roman" w:hAnsi="Times New Roman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Web 3"/>
    <w:basedOn w:val="a9"/>
    <w:uiPriority w:val="99"/>
    <w:rsid w:val="001A08F3"/>
    <w:rPr>
      <w:rFonts w:ascii="Times New Roman" w:eastAsia="Times New Roman" w:hAnsi="Times New Roman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3">
    <w:name w:val="toa heading"/>
    <w:basedOn w:val="a5"/>
    <w:next w:val="a5"/>
    <w:uiPriority w:val="99"/>
    <w:rsid w:val="001A08F3"/>
    <w:pPr>
      <w:spacing w:before="120"/>
    </w:pPr>
    <w:rPr>
      <w:rFonts w:ascii="Arial" w:hAnsi="Arial" w:cs="Arial"/>
      <w:b/>
      <w:bCs/>
      <w:sz w:val="22"/>
      <w:lang w:val="en-GB" w:eastAsia="en-US"/>
    </w:rPr>
  </w:style>
  <w:style w:type="paragraph" w:styleId="48">
    <w:name w:val="toc 4"/>
    <w:basedOn w:val="a5"/>
    <w:next w:val="a5"/>
    <w:autoRedefine/>
    <w:uiPriority w:val="39"/>
    <w:rsid w:val="001A08F3"/>
    <w:pPr>
      <w:tabs>
        <w:tab w:val="right" w:leader="dot" w:pos="9350"/>
      </w:tabs>
      <w:ind w:left="144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styleId="57">
    <w:name w:val="toc 5"/>
    <w:basedOn w:val="a5"/>
    <w:next w:val="a5"/>
    <w:autoRedefine/>
    <w:uiPriority w:val="39"/>
    <w:rsid w:val="001A08F3"/>
    <w:pPr>
      <w:tabs>
        <w:tab w:val="right" w:leader="dot" w:pos="9350"/>
      </w:tabs>
      <w:ind w:left="180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styleId="62">
    <w:name w:val="toc 6"/>
    <w:basedOn w:val="a5"/>
    <w:next w:val="a5"/>
    <w:autoRedefine/>
    <w:uiPriority w:val="39"/>
    <w:rsid w:val="001A08F3"/>
    <w:pPr>
      <w:tabs>
        <w:tab w:val="right" w:leader="dot" w:pos="9350"/>
      </w:tabs>
      <w:ind w:left="216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styleId="72">
    <w:name w:val="toc 7"/>
    <w:basedOn w:val="a5"/>
    <w:next w:val="a5"/>
    <w:autoRedefine/>
    <w:uiPriority w:val="39"/>
    <w:rsid w:val="001A08F3"/>
    <w:pPr>
      <w:tabs>
        <w:tab w:val="right" w:leader="dot" w:pos="9350"/>
      </w:tabs>
      <w:ind w:left="252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styleId="82">
    <w:name w:val="toc 8"/>
    <w:basedOn w:val="a5"/>
    <w:next w:val="a5"/>
    <w:autoRedefine/>
    <w:uiPriority w:val="39"/>
    <w:rsid w:val="001A08F3"/>
    <w:pPr>
      <w:tabs>
        <w:tab w:val="right" w:leader="dot" w:pos="9350"/>
      </w:tabs>
      <w:ind w:left="288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styleId="91">
    <w:name w:val="toc 9"/>
    <w:basedOn w:val="a5"/>
    <w:next w:val="a5"/>
    <w:autoRedefine/>
    <w:uiPriority w:val="39"/>
    <w:rsid w:val="001A08F3"/>
    <w:pPr>
      <w:tabs>
        <w:tab w:val="right" w:leader="dot" w:pos="9350"/>
      </w:tabs>
      <w:ind w:left="3240" w:hanging="360"/>
    </w:pPr>
    <w:rPr>
      <w:rFonts w:ascii="Times New Roman" w:hAnsi="Times New Roman"/>
      <w:noProof/>
      <w:sz w:val="22"/>
      <w:szCs w:val="20"/>
      <w:lang w:val="en-GB" w:eastAsia="en-US"/>
    </w:rPr>
  </w:style>
  <w:style w:type="paragraph" w:customStyle="1" w:styleId="HeadingBody6">
    <w:name w:val="HeadingBody 6"/>
    <w:basedOn w:val="a5"/>
    <w:next w:val="a7"/>
    <w:uiPriority w:val="99"/>
    <w:rsid w:val="001A08F3"/>
    <w:pPr>
      <w:spacing w:after="240"/>
      <w:ind w:left="72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7">
    <w:name w:val="HeadingBody 7"/>
    <w:basedOn w:val="a5"/>
    <w:next w:val="a7"/>
    <w:uiPriority w:val="99"/>
    <w:rsid w:val="001A08F3"/>
    <w:pPr>
      <w:spacing w:after="240"/>
      <w:ind w:left="1440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Body8">
    <w:name w:val="HeadingBody 8"/>
    <w:basedOn w:val="a5"/>
    <w:next w:val="a7"/>
    <w:uiPriority w:val="99"/>
    <w:rsid w:val="001A08F3"/>
    <w:pPr>
      <w:tabs>
        <w:tab w:val="left" w:pos="720"/>
      </w:tabs>
      <w:spacing w:after="240"/>
      <w:ind w:left="2160" w:right="720"/>
    </w:pPr>
    <w:rPr>
      <w:rFonts w:ascii="Times New Roman" w:hAnsi="Times New Roman"/>
      <w:sz w:val="22"/>
      <w:szCs w:val="22"/>
      <w:lang w:val="en-GB" w:eastAsia="en-US"/>
    </w:rPr>
  </w:style>
  <w:style w:type="paragraph" w:customStyle="1" w:styleId="Centered12After">
    <w:name w:val="Centered 12 After"/>
    <w:basedOn w:val="a5"/>
    <w:uiPriority w:val="99"/>
    <w:rsid w:val="001A08F3"/>
    <w:pPr>
      <w:spacing w:after="240"/>
      <w:jc w:val="center"/>
    </w:pPr>
    <w:rPr>
      <w:rFonts w:ascii="Times New Roman" w:hAnsi="Times New Roman"/>
      <w:sz w:val="22"/>
      <w:szCs w:val="20"/>
      <w:lang w:val="en-GB" w:eastAsia="en-US"/>
    </w:rPr>
  </w:style>
  <w:style w:type="paragraph" w:customStyle="1" w:styleId="Heading2text0">
    <w:name w:val="Heading 2 text"/>
    <w:basedOn w:val="22"/>
    <w:uiPriority w:val="99"/>
    <w:rsid w:val="001A08F3"/>
    <w:pPr>
      <w:keepNext w:val="0"/>
      <w:spacing w:before="0" w:after="240"/>
      <w:ind w:left="720"/>
      <w:outlineLvl w:val="9"/>
    </w:pPr>
    <w:rPr>
      <w:rFonts w:ascii="Times New Roman" w:hAnsi="Times New Roman" w:cs="Times New Roman"/>
      <w:b w:val="0"/>
      <w:iCs w:val="0"/>
      <w:szCs w:val="20"/>
      <w:lang w:val="en-US"/>
    </w:rPr>
  </w:style>
  <w:style w:type="paragraph" w:customStyle="1" w:styleId="xl22">
    <w:name w:val="xl22"/>
    <w:basedOn w:val="a5"/>
    <w:uiPriority w:val="99"/>
    <w:rsid w:val="001A08F3"/>
    <w:pPr>
      <w:pBdr>
        <w:top w:val="single" w:sz="8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99CCFF"/>
      <w:spacing w:before="100" w:beforeAutospacing="1" w:after="100" w:afterAutospacing="1"/>
      <w:jc w:val="center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3">
    <w:name w:val="xl23"/>
    <w:basedOn w:val="a5"/>
    <w:uiPriority w:val="99"/>
    <w:rsid w:val="001A08F3"/>
    <w:pPr>
      <w:pBdr>
        <w:top w:val="single" w:sz="8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99CCFF"/>
      <w:spacing w:before="100" w:beforeAutospacing="1" w:after="100" w:afterAutospacing="1"/>
      <w:textAlignment w:val="center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4">
    <w:name w:val="xl24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jc w:val="center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5">
    <w:name w:val="xl25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6">
    <w:name w:val="xl26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sz w:val="22"/>
      <w:szCs w:val="22"/>
      <w:lang w:val="en-US" w:eastAsia="en-US"/>
    </w:rPr>
  </w:style>
  <w:style w:type="paragraph" w:customStyle="1" w:styleId="xl27">
    <w:name w:val="xl27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jc w:val="center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8">
    <w:name w:val="xl28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29">
    <w:name w:val="xl29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textAlignment w:val="top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0">
    <w:name w:val="xl30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1">
    <w:name w:val="xl31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jc w:val="center"/>
      <w:textAlignment w:val="top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2">
    <w:name w:val="xl32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textAlignment w:val="center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33">
    <w:name w:val="xl33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textAlignment w:val="center"/>
    </w:pPr>
    <w:rPr>
      <w:rFonts w:ascii="Times New Roman" w:hAnsi="Times New Roman"/>
      <w:sz w:val="22"/>
      <w:szCs w:val="22"/>
      <w:lang w:val="en-US" w:eastAsia="en-US"/>
    </w:rPr>
  </w:style>
  <w:style w:type="paragraph" w:customStyle="1" w:styleId="xl34">
    <w:name w:val="xl34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textAlignment w:val="top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5">
    <w:name w:val="xl35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textAlignment w:val="center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6">
    <w:name w:val="xl36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hd w:val="clear" w:color="auto" w:fill="FFFF99"/>
      <w:spacing w:before="100" w:beforeAutospacing="1" w:after="100" w:afterAutospacing="1"/>
      <w:jc w:val="center"/>
      <w:textAlignment w:val="top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37">
    <w:name w:val="xl37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single" w:sz="8" w:space="0" w:color="C0C0C0"/>
        <w:right w:val="dashed" w:sz="4" w:space="0" w:color="C0C0C0"/>
      </w:pBdr>
      <w:spacing w:before="100" w:beforeAutospacing="1" w:after="100" w:afterAutospacing="1"/>
      <w:jc w:val="center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38">
    <w:name w:val="xl38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single" w:sz="8" w:space="0" w:color="C0C0C0"/>
        <w:right w:val="dashed" w:sz="4" w:space="0" w:color="C0C0C0"/>
      </w:pBdr>
      <w:spacing w:before="100" w:beforeAutospacing="1" w:after="100" w:afterAutospacing="1"/>
      <w:textAlignment w:val="top"/>
    </w:pPr>
    <w:rPr>
      <w:rFonts w:ascii="Times New Roman" w:hAnsi="Times New Roman"/>
      <w:b/>
      <w:bCs/>
      <w:color w:val="000000"/>
      <w:sz w:val="22"/>
      <w:szCs w:val="22"/>
      <w:lang w:val="en-US" w:eastAsia="en-US"/>
    </w:rPr>
  </w:style>
  <w:style w:type="paragraph" w:customStyle="1" w:styleId="xl39">
    <w:name w:val="xl39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single" w:sz="8" w:space="0" w:color="C0C0C0"/>
        <w:right w:val="dashed" w:sz="4" w:space="0" w:color="C0C0C0"/>
      </w:pBdr>
      <w:spacing w:before="100" w:beforeAutospacing="1" w:after="100" w:afterAutospacing="1"/>
      <w:textAlignment w:val="top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40">
    <w:name w:val="xl40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single" w:sz="8" w:space="0" w:color="C0C0C0"/>
        <w:righ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color w:val="000000"/>
      <w:sz w:val="22"/>
      <w:szCs w:val="22"/>
      <w:lang w:val="en-US" w:eastAsia="en-US"/>
    </w:rPr>
  </w:style>
  <w:style w:type="paragraph" w:customStyle="1" w:styleId="xl41">
    <w:name w:val="xl41"/>
    <w:basedOn w:val="a5"/>
    <w:uiPriority w:val="99"/>
    <w:rsid w:val="001A08F3"/>
    <w:pPr>
      <w:pBdr>
        <w:top w:val="dashed" w:sz="4" w:space="0" w:color="C0C0C0"/>
        <w:lef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sz w:val="22"/>
      <w:szCs w:val="22"/>
      <w:lang w:val="en-US" w:eastAsia="en-US"/>
    </w:rPr>
  </w:style>
  <w:style w:type="paragraph" w:customStyle="1" w:styleId="xl42">
    <w:name w:val="xl42"/>
    <w:basedOn w:val="a5"/>
    <w:uiPriority w:val="99"/>
    <w:rsid w:val="001A08F3"/>
    <w:pPr>
      <w:pBdr>
        <w:lef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sz w:val="22"/>
      <w:szCs w:val="22"/>
      <w:lang w:val="en-US" w:eastAsia="en-US"/>
    </w:rPr>
  </w:style>
  <w:style w:type="paragraph" w:customStyle="1" w:styleId="xl43">
    <w:name w:val="xl43"/>
    <w:basedOn w:val="a5"/>
    <w:uiPriority w:val="99"/>
    <w:rsid w:val="001A08F3"/>
    <w:pPr>
      <w:pBdr>
        <w:left w:val="dashed" w:sz="4" w:space="0" w:color="C0C0C0"/>
        <w:bottom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sz w:val="22"/>
      <w:szCs w:val="22"/>
      <w:lang w:val="en-US" w:eastAsia="en-US"/>
    </w:rPr>
  </w:style>
  <w:style w:type="paragraph" w:customStyle="1" w:styleId="xl44">
    <w:name w:val="xl44"/>
    <w:basedOn w:val="a5"/>
    <w:uiPriority w:val="99"/>
    <w:rsid w:val="001A08F3"/>
    <w:pPr>
      <w:pBdr>
        <w:top w:val="dashed" w:sz="4" w:space="0" w:color="C0C0C0"/>
        <w:left w:val="dashed" w:sz="4" w:space="0" w:color="C0C0C0"/>
        <w:bottom w:val="dashed" w:sz="4" w:space="0" w:color="C0C0C0"/>
        <w:right w:val="dashed" w:sz="4" w:space="0" w:color="C0C0C0"/>
      </w:pBdr>
      <w:spacing w:before="100" w:beforeAutospacing="1" w:after="100" w:afterAutospacing="1"/>
      <w:textAlignment w:val="center"/>
    </w:pPr>
    <w:rPr>
      <w:rFonts w:ascii="Times New Roman" w:hAnsi="Times New Roman"/>
      <w:b/>
      <w:bCs/>
      <w:i/>
      <w:iCs/>
      <w:color w:val="000000"/>
      <w:sz w:val="22"/>
      <w:szCs w:val="22"/>
      <w:lang w:val="en-US" w:eastAsia="en-US"/>
    </w:rPr>
  </w:style>
  <w:style w:type="paragraph" w:customStyle="1" w:styleId="Footer-PortraitPage">
    <w:name w:val="Footer - Portrait Page"/>
    <w:basedOn w:val="a5"/>
    <w:uiPriority w:val="99"/>
    <w:rsid w:val="001A08F3"/>
    <w:pPr>
      <w:pBdr>
        <w:top w:val="single" w:sz="4" w:space="1" w:color="auto"/>
      </w:pBdr>
      <w:tabs>
        <w:tab w:val="center" w:pos="4514"/>
        <w:tab w:val="right" w:pos="9029"/>
      </w:tabs>
    </w:pPr>
    <w:rPr>
      <w:rFonts w:ascii="Times New Roman" w:hAnsi="Times New Roman"/>
      <w:sz w:val="18"/>
      <w:szCs w:val="20"/>
      <w:lang w:val="en-GB" w:eastAsia="en-US"/>
    </w:rPr>
  </w:style>
  <w:style w:type="paragraph" w:customStyle="1" w:styleId="Heading2Alaots1norm">
    <w:name w:val="Heading 2.Alaots.1.norm."/>
    <w:basedOn w:val="a5"/>
    <w:next w:val="a5"/>
    <w:uiPriority w:val="99"/>
    <w:rsid w:val="001A08F3"/>
    <w:pPr>
      <w:keepNext/>
    </w:pPr>
    <w:rPr>
      <w:rFonts w:ascii="Times New Roman" w:hAnsi="Times New Roman"/>
      <w:sz w:val="24"/>
      <w:szCs w:val="20"/>
      <w:lang w:val="fi-FI" w:eastAsia="fi-FI"/>
    </w:rPr>
  </w:style>
  <w:style w:type="paragraph" w:customStyle="1" w:styleId="tty80">
    <w:name w:val="tty80"/>
    <w:basedOn w:val="a5"/>
    <w:uiPriority w:val="99"/>
    <w:rsid w:val="001A08F3"/>
    <w:pPr>
      <w:overflowPunct w:val="0"/>
      <w:autoSpaceDE w:val="0"/>
      <w:autoSpaceDN w:val="0"/>
    </w:pPr>
    <w:rPr>
      <w:rFonts w:ascii="Courier New" w:hAnsi="Courier New"/>
      <w:szCs w:val="20"/>
      <w:lang w:val="en-US" w:eastAsia="en-US"/>
    </w:rPr>
  </w:style>
  <w:style w:type="character" w:customStyle="1" w:styleId="HighlightedVariable">
    <w:name w:val="Highlighted Variable"/>
    <w:basedOn w:val="a8"/>
    <w:uiPriority w:val="99"/>
    <w:rsid w:val="001A08F3"/>
    <w:rPr>
      <w:rFonts w:ascii="Book Antiqua" w:hAnsi="Book Antiqua" w:cs="Times New Roman"/>
      <w:color w:val="0000FF"/>
    </w:rPr>
  </w:style>
  <w:style w:type="paragraph" w:customStyle="1" w:styleId="TableHeading">
    <w:name w:val="Table Heading"/>
    <w:basedOn w:val="TableText"/>
    <w:uiPriority w:val="99"/>
    <w:rsid w:val="001A08F3"/>
    <w:pPr>
      <w:keepLines/>
      <w:overflowPunct w:val="0"/>
      <w:autoSpaceDE w:val="0"/>
      <w:autoSpaceDN w:val="0"/>
      <w:spacing w:before="120" w:after="120"/>
    </w:pPr>
    <w:rPr>
      <w:rFonts w:ascii="Book Antiqua" w:hAnsi="Book Antiqua"/>
      <w:b/>
      <w:sz w:val="16"/>
      <w:szCs w:val="20"/>
      <w:lang w:val="en-US" w:eastAsia="en-US"/>
    </w:rPr>
  </w:style>
  <w:style w:type="character" w:customStyle="1" w:styleId="EmailStyle240">
    <w:name w:val="EmailStyle240"/>
    <w:basedOn w:val="a8"/>
    <w:uiPriority w:val="99"/>
    <w:semiHidden/>
    <w:rsid w:val="001A08F3"/>
    <w:rPr>
      <w:rFonts w:ascii="Arial" w:hAnsi="Arial" w:cs="Arial"/>
      <w:color w:val="auto"/>
      <w:sz w:val="20"/>
      <w:szCs w:val="20"/>
    </w:rPr>
  </w:style>
  <w:style w:type="paragraph" w:customStyle="1" w:styleId="Bullet1">
    <w:name w:val="Bullet 1"/>
    <w:basedOn w:val="a5"/>
    <w:uiPriority w:val="99"/>
    <w:rsid w:val="001A08F3"/>
    <w:pPr>
      <w:numPr>
        <w:numId w:val="19"/>
      </w:numPr>
      <w:spacing w:before="60"/>
    </w:pPr>
    <w:rPr>
      <w:rFonts w:ascii="Arial" w:eastAsia="Arial Unicode MS" w:hAnsi="Arial" w:cs="Arial Unicode MS"/>
      <w:szCs w:val="20"/>
      <w:lang w:val="en-US" w:eastAsia="en-US"/>
    </w:rPr>
  </w:style>
  <w:style w:type="paragraph" w:customStyle="1" w:styleId="Text">
    <w:name w:val="Text"/>
    <w:basedOn w:val="a5"/>
    <w:uiPriority w:val="99"/>
    <w:rsid w:val="001A08F3"/>
    <w:pPr>
      <w:ind w:left="360"/>
    </w:pPr>
    <w:rPr>
      <w:rFonts w:ascii="Arial" w:eastAsia="Arial Unicode MS" w:hAnsi="Arial" w:cs="Arial Unicode MS"/>
      <w:sz w:val="22"/>
      <w:szCs w:val="20"/>
      <w:lang w:val="en-US" w:eastAsia="en-US"/>
    </w:rPr>
  </w:style>
  <w:style w:type="paragraph" w:customStyle="1" w:styleId="ABLOCKPARA">
    <w:name w:val="A BLOCK PARA"/>
    <w:basedOn w:val="a5"/>
    <w:uiPriority w:val="99"/>
    <w:rsid w:val="001A08F3"/>
    <w:rPr>
      <w:rFonts w:ascii="Arial" w:eastAsia="Arial Unicode MS" w:hAnsi="Arial" w:cs="Arial Unicode MS"/>
      <w:sz w:val="22"/>
      <w:szCs w:val="20"/>
      <w:lang w:val="en-US" w:eastAsia="en-US"/>
    </w:rPr>
  </w:style>
  <w:style w:type="paragraph" w:customStyle="1" w:styleId="ArialBold">
    <w:name w:val="Arial Bold"/>
    <w:basedOn w:val="a5"/>
    <w:uiPriority w:val="99"/>
    <w:rsid w:val="001A08F3"/>
    <w:pPr>
      <w:overflowPunct w:val="0"/>
      <w:autoSpaceDE w:val="0"/>
      <w:autoSpaceDN w:val="0"/>
      <w:spacing w:after="60" w:line="240" w:lineRule="atLeast"/>
    </w:pPr>
    <w:rPr>
      <w:rFonts w:ascii="Arial" w:eastAsia="Arial Unicode MS" w:hAnsi="Arial" w:cs="Arial Unicode MS"/>
      <w:b/>
      <w:spacing w:val="-4"/>
      <w:szCs w:val="20"/>
      <w:lang w:val="en-US" w:eastAsia="en-US"/>
    </w:rPr>
  </w:style>
  <w:style w:type="paragraph" w:customStyle="1" w:styleId="tableheading0">
    <w:name w:val="table heading"/>
    <w:basedOn w:val="a5"/>
    <w:uiPriority w:val="99"/>
    <w:rsid w:val="001A08F3"/>
    <w:pPr>
      <w:pBdr>
        <w:bottom w:val="single" w:sz="6" w:space="1" w:color="auto"/>
      </w:pBdr>
      <w:spacing w:before="180"/>
      <w:jc w:val="center"/>
    </w:pPr>
    <w:rPr>
      <w:rFonts w:ascii="Arial" w:eastAsia="Arial Unicode MS" w:hAnsi="Arial" w:cs="Arial Unicode MS"/>
      <w:b/>
      <w:sz w:val="22"/>
      <w:szCs w:val="20"/>
      <w:lang w:val="en-US" w:eastAsia="en-US"/>
    </w:rPr>
  </w:style>
  <w:style w:type="paragraph" w:customStyle="1" w:styleId="tabletext1">
    <w:name w:val="table text"/>
    <w:basedOn w:val="a5"/>
    <w:uiPriority w:val="99"/>
    <w:rsid w:val="001A08F3"/>
    <w:pPr>
      <w:spacing w:before="180"/>
    </w:pPr>
    <w:rPr>
      <w:rFonts w:ascii="Arial" w:eastAsia="Arial Unicode MS" w:hAnsi="Arial" w:cs="Arial Unicode MS"/>
      <w:sz w:val="22"/>
      <w:szCs w:val="20"/>
      <w:lang w:val="en-US" w:eastAsia="en-US"/>
    </w:rPr>
  </w:style>
  <w:style w:type="character" w:customStyle="1" w:styleId="CharChar1">
    <w:name w:val="Char Char1"/>
    <w:basedOn w:val="a8"/>
    <w:uiPriority w:val="99"/>
    <w:rsid w:val="001A08F3"/>
    <w:rPr>
      <w:rFonts w:ascii="Arial" w:eastAsia="Arial Unicode MS" w:hAnsi="Arial" w:cs="Arial Unicode MS"/>
      <w:lang w:val="en-GB" w:eastAsia="en-US" w:bidi="ar-SA"/>
    </w:rPr>
  </w:style>
  <w:style w:type="paragraph" w:styleId="affff4">
    <w:name w:val="List Continue"/>
    <w:basedOn w:val="a5"/>
    <w:uiPriority w:val="99"/>
    <w:rsid w:val="001A08F3"/>
    <w:pPr>
      <w:spacing w:after="120"/>
      <w:ind w:left="283"/>
    </w:pPr>
    <w:rPr>
      <w:rFonts w:ascii="Arial" w:eastAsia="Arial Unicode MS" w:hAnsi="Arial" w:cs="Arial Unicode MS"/>
      <w:szCs w:val="20"/>
      <w:lang w:val="en-GB"/>
    </w:rPr>
  </w:style>
  <w:style w:type="paragraph" w:customStyle="1" w:styleId="110">
    <w:name w:val="Заголовок 11"/>
    <w:basedOn w:val="15"/>
    <w:autoRedefine/>
    <w:uiPriority w:val="99"/>
    <w:rsid w:val="001A08F3"/>
    <w:pPr>
      <w:pageBreakBefore/>
      <w:spacing w:after="60"/>
    </w:pPr>
    <w:rPr>
      <w:rFonts w:ascii="Calibri" w:hAnsi="Calibri"/>
      <w:b w:val="0"/>
    </w:rPr>
  </w:style>
  <w:style w:type="paragraph" w:customStyle="1" w:styleId="210">
    <w:name w:val="Заголовок 21"/>
    <w:basedOn w:val="22"/>
    <w:uiPriority w:val="99"/>
    <w:rsid w:val="001A08F3"/>
    <w:pPr>
      <w:tabs>
        <w:tab w:val="num" w:pos="576"/>
      </w:tabs>
      <w:spacing w:after="0"/>
      <w:ind w:left="576"/>
    </w:pPr>
    <w:rPr>
      <w:rFonts w:ascii="Calibri" w:hAnsi="Calibri"/>
      <w:b w:val="0"/>
    </w:rPr>
  </w:style>
  <w:style w:type="paragraph" w:customStyle="1" w:styleId="StyleBodyTextCalibri">
    <w:name w:val="Style Body Text + Calibri"/>
    <w:basedOn w:val="a7"/>
    <w:link w:val="StyleBodyTextCalibriChar"/>
    <w:autoRedefine/>
    <w:uiPriority w:val="99"/>
    <w:rsid w:val="00215E9C"/>
    <w:pPr>
      <w:spacing w:before="120"/>
    </w:pPr>
    <w:rPr>
      <w:szCs w:val="20"/>
      <w:lang w:eastAsia="en-US"/>
    </w:rPr>
  </w:style>
  <w:style w:type="character" w:customStyle="1" w:styleId="StyleBodyTextCalibriChar">
    <w:name w:val="Style Body Text + Calibri Char"/>
    <w:basedOn w:val="ae"/>
    <w:link w:val="StyleBodyTextCalibri"/>
    <w:uiPriority w:val="99"/>
    <w:locked/>
    <w:rsid w:val="00215E9C"/>
    <w:rPr>
      <w:rFonts w:ascii="Verdana" w:hAnsi="Verdana" w:cs="Times New Roman"/>
      <w:sz w:val="20"/>
      <w:szCs w:val="20"/>
      <w:lang w:val="ru-RU" w:eastAsia="en-AU"/>
    </w:rPr>
  </w:style>
  <w:style w:type="paragraph" w:customStyle="1" w:styleId="Style1Justified">
    <w:name w:val="Style Заголовок 1 + Justified"/>
    <w:basedOn w:val="110"/>
    <w:autoRedefine/>
    <w:uiPriority w:val="99"/>
    <w:rsid w:val="007F5B77"/>
    <w:pPr>
      <w:ind w:left="864" w:hanging="432"/>
    </w:pPr>
    <w:rPr>
      <w:rFonts w:cs="Times New Roman"/>
      <w:bCs w:val="0"/>
      <w:szCs w:val="20"/>
    </w:rPr>
  </w:style>
  <w:style w:type="paragraph" w:customStyle="1" w:styleId="StyleBodyTextCalibriJustified">
    <w:name w:val="Style Body Text + Calibri Justified"/>
    <w:basedOn w:val="a7"/>
    <w:autoRedefine/>
    <w:uiPriority w:val="99"/>
    <w:rsid w:val="001A08F3"/>
    <w:pPr>
      <w:spacing w:before="120"/>
    </w:pPr>
    <w:rPr>
      <w:rFonts w:ascii="Calibri" w:hAnsi="Calibri"/>
      <w:sz w:val="22"/>
      <w:szCs w:val="20"/>
      <w:lang w:val="en-GB" w:eastAsia="en-US"/>
    </w:rPr>
  </w:style>
  <w:style w:type="character" w:styleId="affff5">
    <w:name w:val="Strong"/>
    <w:basedOn w:val="a8"/>
    <w:uiPriority w:val="99"/>
    <w:qFormat/>
    <w:rsid w:val="001A08F3"/>
    <w:rPr>
      <w:rFonts w:cs="Times New Roman"/>
      <w:b/>
      <w:bCs/>
    </w:rPr>
  </w:style>
  <w:style w:type="paragraph" w:styleId="affff6">
    <w:name w:val="Normal (Web)"/>
    <w:basedOn w:val="a5"/>
    <w:uiPriority w:val="99"/>
    <w:rsid w:val="001A08F3"/>
    <w:pPr>
      <w:spacing w:before="96" w:after="192"/>
    </w:pPr>
    <w:rPr>
      <w:rFonts w:ascii="Times New Roman" w:hAnsi="Times New Roman"/>
      <w:sz w:val="24"/>
      <w:lang w:eastAsia="ru-RU"/>
    </w:rPr>
  </w:style>
  <w:style w:type="paragraph" w:customStyle="1" w:styleId="StyleBodyTextCalibriJustified1">
    <w:name w:val="Style Body Text + Calibri Justified1"/>
    <w:basedOn w:val="a7"/>
    <w:autoRedefine/>
    <w:uiPriority w:val="99"/>
    <w:rsid w:val="001A08F3"/>
    <w:pPr>
      <w:spacing w:before="120"/>
    </w:pPr>
    <w:rPr>
      <w:rFonts w:ascii="Calibri" w:hAnsi="Calibri"/>
      <w:sz w:val="22"/>
      <w:szCs w:val="20"/>
      <w:lang w:val="en-GB" w:eastAsia="en-US"/>
    </w:rPr>
  </w:style>
  <w:style w:type="character" w:customStyle="1" w:styleId="BodyTextCharChar">
    <w:name w:val="Body Text Char Char"/>
    <w:basedOn w:val="a8"/>
    <w:uiPriority w:val="99"/>
    <w:rsid w:val="001A08F3"/>
    <w:rPr>
      <w:rFonts w:ascii="Book Antiqua" w:hAnsi="Book Antiqua" w:cs="Times New Roman"/>
      <w:sz w:val="22"/>
      <w:lang w:val="en-US" w:eastAsia="en-US" w:bidi="ar-SA"/>
    </w:rPr>
  </w:style>
  <w:style w:type="paragraph" w:customStyle="1" w:styleId="Tab-Text">
    <w:name w:val="Tab-Text"/>
    <w:basedOn w:val="a5"/>
    <w:uiPriority w:val="99"/>
    <w:rsid w:val="00DB22BB"/>
    <w:pPr>
      <w:spacing w:before="20" w:after="20"/>
      <w:ind w:left="28" w:right="28"/>
    </w:pPr>
    <w:rPr>
      <w:rFonts w:ascii="Arial" w:hAnsi="Arial"/>
      <w:szCs w:val="20"/>
      <w:lang w:eastAsia="de-DE"/>
    </w:rPr>
  </w:style>
  <w:style w:type="paragraph" w:customStyle="1" w:styleId="Tab-berschrift">
    <w:name w:val="Tab-Überschrift"/>
    <w:basedOn w:val="Tab-Text"/>
    <w:uiPriority w:val="99"/>
    <w:rsid w:val="00DB22BB"/>
    <w:pPr>
      <w:jc w:val="center"/>
    </w:pPr>
    <w:rPr>
      <w:b/>
      <w:bCs/>
      <w:sz w:val="22"/>
      <w:szCs w:val="22"/>
    </w:rPr>
  </w:style>
  <w:style w:type="paragraph" w:customStyle="1" w:styleId="Table">
    <w:name w:val="Table"/>
    <w:basedOn w:val="a5"/>
    <w:uiPriority w:val="99"/>
    <w:rsid w:val="00576476"/>
    <w:pPr>
      <w:keepNext/>
      <w:numPr>
        <w:numId w:val="20"/>
      </w:numPr>
      <w:jc w:val="right"/>
    </w:pPr>
    <w:rPr>
      <w:rFonts w:ascii="Arial" w:hAnsi="Arial" w:cs="Arial"/>
      <w:i/>
      <w:iCs/>
      <w:szCs w:val="20"/>
      <w:lang w:eastAsia="en-US"/>
    </w:rPr>
  </w:style>
  <w:style w:type="character" w:customStyle="1" w:styleId="t31">
    <w:name w:val="t31"/>
    <w:basedOn w:val="a8"/>
    <w:uiPriority w:val="99"/>
    <w:rsid w:val="001B510E"/>
    <w:rPr>
      <w:rFonts w:ascii="Times New Roman" w:hAnsi="Times New Roman" w:cs="Times New Roman"/>
      <w:b/>
      <w:bCs/>
      <w:color w:val="2A2A92"/>
      <w:sz w:val="29"/>
      <w:szCs w:val="29"/>
    </w:rPr>
  </w:style>
  <w:style w:type="character" w:customStyle="1" w:styleId="t41">
    <w:name w:val="t41"/>
    <w:basedOn w:val="a8"/>
    <w:uiPriority w:val="99"/>
    <w:rsid w:val="001B510E"/>
    <w:rPr>
      <w:rFonts w:ascii="Times New Roman" w:hAnsi="Times New Roman" w:cs="Times New Roman"/>
      <w:color w:val="0000FF"/>
      <w:sz w:val="29"/>
      <w:szCs w:val="29"/>
    </w:rPr>
  </w:style>
  <w:style w:type="paragraph" w:customStyle="1" w:styleId="FT">
    <w:name w:val="FT"/>
    <w:next w:val="a5"/>
    <w:uiPriority w:val="99"/>
    <w:rsid w:val="001B510E"/>
    <w:pPr>
      <w:widowControl w:val="0"/>
      <w:suppressAutoHyphens/>
      <w:adjustRightInd w:val="0"/>
      <w:spacing w:after="120" w:line="260" w:lineRule="exact"/>
      <w:jc w:val="both"/>
      <w:textAlignment w:val="baseline"/>
    </w:pPr>
    <w:rPr>
      <w:rFonts w:ascii="Times" w:eastAsia="Times New Roman" w:hAnsi="Times"/>
      <w:lang w:eastAsia="ru-RU"/>
    </w:rPr>
  </w:style>
  <w:style w:type="paragraph" w:customStyle="1" w:styleId="affff7">
    <w:name w:val="Документ"/>
    <w:basedOn w:val="a5"/>
    <w:uiPriority w:val="99"/>
    <w:rsid w:val="001B510E"/>
    <w:pPr>
      <w:autoSpaceDE w:val="0"/>
      <w:autoSpaceDN w:val="0"/>
      <w:ind w:firstLine="720"/>
    </w:pPr>
    <w:rPr>
      <w:rFonts w:ascii="Times New Roman" w:hAnsi="Times New Roman"/>
      <w:szCs w:val="20"/>
      <w:lang w:eastAsia="ru-RU"/>
    </w:rPr>
  </w:style>
  <w:style w:type="paragraph" w:customStyle="1" w:styleId="CharChar">
    <w:name w:val="Char Char"/>
    <w:basedOn w:val="a5"/>
    <w:uiPriority w:val="99"/>
    <w:rsid w:val="001B510E"/>
    <w:pPr>
      <w:spacing w:after="160" w:line="240" w:lineRule="exact"/>
    </w:pPr>
    <w:rPr>
      <w:szCs w:val="20"/>
      <w:lang w:val="en-US" w:eastAsia="en-US"/>
    </w:rPr>
  </w:style>
  <w:style w:type="paragraph" w:customStyle="1" w:styleId="2f6">
    <w:name w:val="Стиль заг2"/>
    <w:basedOn w:val="a5"/>
    <w:uiPriority w:val="99"/>
    <w:rsid w:val="001B510E"/>
    <w:pPr>
      <w:keepNext/>
      <w:spacing w:before="480" w:after="240"/>
      <w:jc w:val="center"/>
    </w:pPr>
    <w:rPr>
      <w:rFonts w:ascii="Times New Roman" w:hAnsi="Times New Roman"/>
      <w:b/>
      <w:bCs/>
      <w:kern w:val="28"/>
      <w:sz w:val="24"/>
      <w:lang w:eastAsia="ru-RU"/>
    </w:rPr>
  </w:style>
  <w:style w:type="paragraph" w:styleId="affff8">
    <w:name w:val="Revision"/>
    <w:hidden/>
    <w:uiPriority w:val="99"/>
    <w:semiHidden/>
    <w:rsid w:val="001B510E"/>
    <w:pPr>
      <w:widowControl w:val="0"/>
      <w:adjustRightInd w:val="0"/>
      <w:jc w:val="both"/>
      <w:textAlignment w:val="baseline"/>
    </w:pPr>
    <w:rPr>
      <w:lang w:val="ru-RU"/>
    </w:rPr>
  </w:style>
  <w:style w:type="paragraph" w:customStyle="1" w:styleId="affff9">
    <w:name w:val="Заголовок таблицы"/>
    <w:basedOn w:val="a5"/>
    <w:rsid w:val="001B510E"/>
    <w:pPr>
      <w:spacing w:before="60" w:after="60"/>
      <w:jc w:val="center"/>
    </w:pPr>
    <w:rPr>
      <w:rFonts w:ascii="Tahoma" w:hAnsi="Tahoma" w:cs="Tahoma"/>
      <w:b/>
      <w:smallCaps/>
      <w:color w:val="003366"/>
      <w:szCs w:val="20"/>
      <w:lang w:eastAsia="en-US"/>
    </w:rPr>
  </w:style>
  <w:style w:type="paragraph" w:customStyle="1" w:styleId="affffa">
    <w:name w:val="Текст таблицы"/>
    <w:basedOn w:val="a5"/>
    <w:uiPriority w:val="99"/>
    <w:rsid w:val="001B510E"/>
    <w:pPr>
      <w:spacing w:before="120" w:after="120"/>
    </w:pPr>
    <w:rPr>
      <w:rFonts w:ascii="Tahoma" w:hAnsi="Tahoma" w:cs="Tahoma"/>
      <w:sz w:val="18"/>
      <w:szCs w:val="20"/>
      <w:lang w:eastAsia="en-US"/>
    </w:rPr>
  </w:style>
  <w:style w:type="paragraph" w:customStyle="1" w:styleId="1f0">
    <w:name w:val="Знак Знак Знак1"/>
    <w:basedOn w:val="a5"/>
    <w:uiPriority w:val="99"/>
    <w:rsid w:val="001B510E"/>
    <w:pPr>
      <w:tabs>
        <w:tab w:val="num" w:pos="360"/>
      </w:tabs>
      <w:spacing w:after="160" w:line="240" w:lineRule="exact"/>
    </w:pPr>
    <w:rPr>
      <w:rFonts w:cs="Verdana"/>
      <w:szCs w:val="20"/>
      <w:lang w:val="en-US" w:eastAsia="en-US"/>
    </w:rPr>
  </w:style>
  <w:style w:type="paragraph" w:customStyle="1" w:styleId="affffb">
    <w:name w:val="Знак"/>
    <w:basedOn w:val="a5"/>
    <w:uiPriority w:val="99"/>
    <w:rsid w:val="001B510E"/>
    <w:pPr>
      <w:spacing w:after="160" w:line="240" w:lineRule="exact"/>
    </w:pPr>
    <w:rPr>
      <w:rFonts w:cs="Verdana"/>
      <w:szCs w:val="20"/>
      <w:lang w:val="en-US" w:eastAsia="en-US"/>
    </w:rPr>
  </w:style>
  <w:style w:type="paragraph" w:customStyle="1" w:styleId="2f7">
    <w:name w:val="Знак Знак Знак Знак Знак Знак Знак Знак Знак2 Знак Знак Знак"/>
    <w:basedOn w:val="a5"/>
    <w:uiPriority w:val="99"/>
    <w:semiHidden/>
    <w:rsid w:val="001B510E"/>
    <w:pPr>
      <w:spacing w:after="160" w:line="240" w:lineRule="exact"/>
    </w:pPr>
    <w:rPr>
      <w:szCs w:val="20"/>
      <w:lang w:val="en-US" w:eastAsia="en-US"/>
    </w:rPr>
  </w:style>
  <w:style w:type="character" w:customStyle="1" w:styleId="afe">
    <w:name w:val="Абзац списка Знак"/>
    <w:aliases w:val="Нумерованый список Знак,List Paragraph1 Знак,Нумерованный спиков Знак,Название таблицы Знак,Списки Знак,Абзац маркированнный Знак,UL Знак,1. Абзац списка Знак,Table-Normal Знак,RSHB_Table-Normal Знак,Предусловия Знак"/>
    <w:basedOn w:val="a8"/>
    <w:link w:val="afd"/>
    <w:uiPriority w:val="34"/>
    <w:locked/>
    <w:rsid w:val="00DF69AE"/>
    <w:rPr>
      <w:rFonts w:ascii="Tahoma" w:hAnsi="Tahoma" w:cs="Times New Roman"/>
      <w:bCs/>
      <w:sz w:val="20"/>
      <w:szCs w:val="20"/>
      <w:lang w:val="ru-RU" w:eastAsia="ru-RU"/>
    </w:rPr>
  </w:style>
  <w:style w:type="character" w:customStyle="1" w:styleId="ad">
    <w:name w:val="Название объекта Знак"/>
    <w:aliases w:val="Название1 Знак,## Знак,Название2 Знак,Название таблицы/рисунка Знак"/>
    <w:basedOn w:val="a8"/>
    <w:link w:val="ac"/>
    <w:locked/>
    <w:rsid w:val="00DF69AE"/>
    <w:rPr>
      <w:rFonts w:ascii="Verdana" w:hAnsi="Verdana" w:cs="Times New Roman"/>
      <w:b/>
      <w:bCs/>
      <w:sz w:val="20"/>
      <w:szCs w:val="20"/>
      <w:lang w:val="ru-RU" w:eastAsia="en-AU"/>
    </w:rPr>
  </w:style>
  <w:style w:type="paragraph" w:customStyle="1" w:styleId="1f1">
    <w:name w:val="Заголовок1"/>
    <w:basedOn w:val="a5"/>
    <w:link w:val="Char0"/>
    <w:uiPriority w:val="99"/>
    <w:rsid w:val="006B3CD7"/>
    <w:pPr>
      <w:spacing w:after="120"/>
    </w:pPr>
    <w:rPr>
      <w:b/>
      <w:color w:val="000000"/>
      <w:sz w:val="32"/>
      <w:szCs w:val="20"/>
      <w:lang w:eastAsia="en-US"/>
    </w:rPr>
  </w:style>
  <w:style w:type="character" w:customStyle="1" w:styleId="Char0">
    <w:name w:val="Заголовок Char"/>
    <w:basedOn w:val="a8"/>
    <w:link w:val="1f1"/>
    <w:uiPriority w:val="99"/>
    <w:locked/>
    <w:rsid w:val="006B3CD7"/>
    <w:rPr>
      <w:rFonts w:ascii="Verdana" w:hAnsi="Verdana" w:cs="Times New Roman"/>
      <w:b/>
      <w:color w:val="000000"/>
      <w:sz w:val="20"/>
      <w:szCs w:val="20"/>
      <w:lang w:val="ru-RU"/>
    </w:rPr>
  </w:style>
  <w:style w:type="paragraph" w:styleId="affffc">
    <w:name w:val="Plain Text"/>
    <w:basedOn w:val="a5"/>
    <w:link w:val="affffd"/>
    <w:rsid w:val="009E2143"/>
    <w:pPr>
      <w:widowControl/>
      <w:adjustRightInd/>
      <w:jc w:val="left"/>
      <w:textAlignment w:val="auto"/>
    </w:pPr>
    <w:rPr>
      <w:rFonts w:ascii="Consolas" w:eastAsia="Calibri" w:hAnsi="Consolas"/>
      <w:sz w:val="21"/>
      <w:szCs w:val="21"/>
      <w:lang w:val="en-US" w:eastAsia="en-US"/>
    </w:rPr>
  </w:style>
  <w:style w:type="character" w:customStyle="1" w:styleId="affffd">
    <w:name w:val="Текст Знак"/>
    <w:basedOn w:val="a8"/>
    <w:link w:val="affffc"/>
    <w:uiPriority w:val="99"/>
    <w:locked/>
    <w:rsid w:val="009E2143"/>
    <w:rPr>
      <w:rFonts w:ascii="Consolas" w:hAnsi="Consolas" w:cs="Times New Roman"/>
      <w:sz w:val="21"/>
      <w:szCs w:val="21"/>
    </w:rPr>
  </w:style>
  <w:style w:type="character" w:customStyle="1" w:styleId="keyword1">
    <w:name w:val="keyword1"/>
    <w:basedOn w:val="a8"/>
    <w:uiPriority w:val="99"/>
    <w:rsid w:val="00CB6F21"/>
    <w:rPr>
      <w:rFonts w:cs="Times New Roman"/>
      <w:i/>
      <w:iCs/>
    </w:rPr>
  </w:style>
  <w:style w:type="character" w:customStyle="1" w:styleId="longtext">
    <w:name w:val="long_text"/>
    <w:basedOn w:val="a8"/>
    <w:uiPriority w:val="99"/>
    <w:rsid w:val="00800DDE"/>
    <w:rPr>
      <w:rFonts w:cs="Times New Roman"/>
    </w:rPr>
  </w:style>
  <w:style w:type="paragraph" w:customStyle="1" w:styleId="Header1">
    <w:name w:val="Header1."/>
    <w:basedOn w:val="15"/>
    <w:link w:val="Header1Char"/>
    <w:uiPriority w:val="99"/>
    <w:rsid w:val="005D6D97"/>
    <w:pPr>
      <w:widowControl/>
      <w:adjustRightInd/>
      <w:jc w:val="left"/>
      <w:textAlignment w:val="auto"/>
    </w:pPr>
  </w:style>
  <w:style w:type="character" w:customStyle="1" w:styleId="Header1Char">
    <w:name w:val="Header1. Char"/>
    <w:basedOn w:val="16"/>
    <w:link w:val="Header1"/>
    <w:uiPriority w:val="99"/>
    <w:locked/>
    <w:rsid w:val="005D6D97"/>
    <w:rPr>
      <w:rFonts w:ascii="Verdana" w:eastAsia="Times New Roman" w:hAnsi="Verdana" w:cs="Arial"/>
      <w:b/>
      <w:bCs/>
      <w:kern w:val="32"/>
      <w:sz w:val="24"/>
      <w:szCs w:val="24"/>
      <w:lang w:val="ru-RU" w:eastAsia="en-AU"/>
    </w:rPr>
  </w:style>
  <w:style w:type="paragraph" w:customStyle="1" w:styleId="DefaultParagraphFontParaCharChar">
    <w:name w:val="Default Paragraph Font Para Char Char Знак Знак Знак Знак"/>
    <w:basedOn w:val="a5"/>
    <w:uiPriority w:val="99"/>
    <w:rsid w:val="001337AF"/>
    <w:pPr>
      <w:widowControl/>
      <w:adjustRightInd/>
      <w:spacing w:after="160" w:line="240" w:lineRule="exact"/>
      <w:jc w:val="left"/>
      <w:textAlignment w:val="auto"/>
    </w:pPr>
    <w:rPr>
      <w:rFonts w:eastAsia="Calibri"/>
      <w:szCs w:val="20"/>
      <w:lang w:eastAsia="en-US"/>
    </w:rPr>
  </w:style>
  <w:style w:type="numbering" w:styleId="a2">
    <w:name w:val="Outline List 3"/>
    <w:basedOn w:val="aa"/>
    <w:uiPriority w:val="99"/>
    <w:semiHidden/>
    <w:unhideWhenUsed/>
    <w:locked/>
    <w:rsid w:val="00302F01"/>
    <w:pPr>
      <w:numPr>
        <w:numId w:val="17"/>
      </w:numPr>
    </w:pPr>
  </w:style>
  <w:style w:type="numbering" w:styleId="111111">
    <w:name w:val="Outline List 2"/>
    <w:basedOn w:val="aa"/>
    <w:uiPriority w:val="99"/>
    <w:semiHidden/>
    <w:unhideWhenUsed/>
    <w:locked/>
    <w:rsid w:val="00302F01"/>
    <w:pPr>
      <w:numPr>
        <w:numId w:val="15"/>
      </w:numPr>
    </w:pPr>
  </w:style>
  <w:style w:type="numbering" w:styleId="1ai">
    <w:name w:val="Outline List 1"/>
    <w:basedOn w:val="aa"/>
    <w:uiPriority w:val="99"/>
    <w:semiHidden/>
    <w:unhideWhenUsed/>
    <w:locked/>
    <w:rsid w:val="00302F01"/>
    <w:pPr>
      <w:numPr>
        <w:numId w:val="16"/>
      </w:numPr>
    </w:pPr>
  </w:style>
  <w:style w:type="paragraph" w:styleId="affffe">
    <w:name w:val="Date"/>
    <w:basedOn w:val="a5"/>
    <w:next w:val="a5"/>
    <w:link w:val="afffff"/>
    <w:locked/>
    <w:rsid w:val="00E74218"/>
    <w:pPr>
      <w:widowControl/>
      <w:adjustRightInd/>
      <w:ind w:left="1080"/>
      <w:jc w:val="left"/>
      <w:textAlignment w:val="auto"/>
    </w:pPr>
    <w:rPr>
      <w:rFonts w:ascii="Times New Roman" w:hAnsi="Times New Roman"/>
      <w:sz w:val="22"/>
      <w:szCs w:val="20"/>
      <w:lang w:eastAsia="en-US"/>
    </w:rPr>
  </w:style>
  <w:style w:type="character" w:customStyle="1" w:styleId="afffff">
    <w:name w:val="Дата Знак"/>
    <w:basedOn w:val="a8"/>
    <w:link w:val="affffe"/>
    <w:rsid w:val="00E74218"/>
    <w:rPr>
      <w:rFonts w:ascii="Times New Roman" w:eastAsia="Times New Roman" w:hAnsi="Times New Roman"/>
      <w:sz w:val="22"/>
      <w:lang w:val="ru-RU"/>
    </w:rPr>
  </w:style>
  <w:style w:type="paragraph" w:customStyle="1" w:styleId="afffff0">
    <w:name w:val="Таблица"/>
    <w:basedOn w:val="a5"/>
    <w:rsid w:val="00E74218"/>
    <w:pPr>
      <w:keepNext/>
      <w:keepLines/>
      <w:widowControl/>
      <w:tabs>
        <w:tab w:val="num" w:pos="0"/>
      </w:tabs>
      <w:adjustRightInd/>
      <w:spacing w:before="40" w:after="40"/>
      <w:contextualSpacing/>
      <w:textAlignment w:val="auto"/>
    </w:pPr>
    <w:rPr>
      <w:rFonts w:ascii="Tahoma" w:hAnsi="Tahoma" w:cs="Arial"/>
      <w:sz w:val="16"/>
      <w:szCs w:val="22"/>
      <w:lang w:eastAsia="en-US"/>
    </w:rPr>
  </w:style>
  <w:style w:type="paragraph" w:customStyle="1" w:styleId="095">
    <w:name w:val="Стиль По ширине Первая строка:  095 см"/>
    <w:basedOn w:val="a5"/>
    <w:rsid w:val="00E74218"/>
    <w:pPr>
      <w:widowControl/>
      <w:adjustRightInd/>
      <w:spacing w:before="80"/>
      <w:ind w:firstLine="539"/>
      <w:jc w:val="left"/>
      <w:textAlignment w:val="auto"/>
    </w:pPr>
    <w:rPr>
      <w:rFonts w:ascii="Times New Roman" w:hAnsi="Times New Roman"/>
      <w:sz w:val="24"/>
      <w:szCs w:val="20"/>
      <w:lang w:eastAsia="ru-RU"/>
    </w:rPr>
  </w:style>
  <w:style w:type="paragraph" w:customStyle="1" w:styleId="1TimesNewRoman032">
    <w:name w:val="Стиль Заголовок 1 + Times New Roman не полужирный Справа:  032 см"/>
    <w:basedOn w:val="15"/>
    <w:rsid w:val="00E74218"/>
    <w:pPr>
      <w:pageBreakBefore/>
      <w:widowControl/>
      <w:tabs>
        <w:tab w:val="num" w:pos="432"/>
      </w:tabs>
      <w:adjustRightInd/>
      <w:spacing w:after="60"/>
      <w:ind w:right="180"/>
      <w:jc w:val="left"/>
      <w:textAlignment w:val="auto"/>
    </w:pPr>
    <w:rPr>
      <w:rFonts w:ascii="Times New Roman" w:hAnsi="Times New Roman" w:cs="Times New Roman"/>
      <w:b w:val="0"/>
      <w:bCs w:val="0"/>
      <w:sz w:val="32"/>
      <w:szCs w:val="20"/>
      <w:lang w:eastAsia="ru-RU"/>
    </w:rPr>
  </w:style>
  <w:style w:type="paragraph" w:customStyle="1" w:styleId="2TimesNewRoman">
    <w:name w:val="Стиль Заголовок 2 + Times New Roman не курсив"/>
    <w:basedOn w:val="22"/>
    <w:rsid w:val="00E74218"/>
    <w:pPr>
      <w:widowControl/>
      <w:adjustRightInd/>
      <w:spacing w:before="240" w:after="60"/>
      <w:ind w:left="1440" w:hanging="360"/>
      <w:jc w:val="left"/>
      <w:textAlignment w:val="auto"/>
    </w:pPr>
    <w:rPr>
      <w:rFonts w:ascii="Times New Roman" w:hAnsi="Times New Roman"/>
      <w:bCs/>
      <w:iCs w:val="0"/>
      <w:kern w:val="0"/>
      <w:sz w:val="28"/>
      <w:szCs w:val="28"/>
      <w:lang w:val="en-US"/>
    </w:rPr>
  </w:style>
  <w:style w:type="paragraph" w:customStyle="1" w:styleId="1f2">
    <w:name w:val="Строка таблицы 1"/>
    <w:basedOn w:val="a5"/>
    <w:semiHidden/>
    <w:rsid w:val="00E74218"/>
    <w:pPr>
      <w:widowControl/>
      <w:adjustRightInd/>
      <w:spacing w:before="60" w:after="60"/>
      <w:textAlignment w:val="auto"/>
    </w:pPr>
    <w:rPr>
      <w:rFonts w:ascii="Tahoma" w:hAnsi="Tahoma"/>
      <w:lang w:eastAsia="ru-RU"/>
    </w:rPr>
  </w:style>
  <w:style w:type="paragraph" w:customStyle="1" w:styleId="Numberedbullet2">
    <w:name w:val="Numbered bullet 2"/>
    <w:basedOn w:val="a7"/>
    <w:autoRedefine/>
    <w:rsid w:val="00E74218"/>
    <w:pPr>
      <w:widowControl/>
      <w:adjustRightInd/>
      <w:spacing w:before="130" w:after="130" w:line="260" w:lineRule="atLeast"/>
      <w:ind w:left="360"/>
      <w:jc w:val="left"/>
      <w:textAlignment w:val="auto"/>
    </w:pPr>
    <w:rPr>
      <w:rFonts w:ascii="Times New Roman" w:hAnsi="Times New Roman"/>
      <w:b/>
      <w:sz w:val="28"/>
      <w:szCs w:val="28"/>
      <w:lang w:eastAsia="en-US"/>
    </w:rPr>
  </w:style>
  <w:style w:type="paragraph" w:customStyle="1" w:styleId="2f8">
    <w:name w:val="Абзац списка2"/>
    <w:basedOn w:val="a5"/>
    <w:uiPriority w:val="34"/>
    <w:qFormat/>
    <w:rsid w:val="00E74218"/>
    <w:pPr>
      <w:widowControl/>
      <w:adjustRightInd/>
      <w:ind w:left="720"/>
      <w:jc w:val="left"/>
      <w:textAlignment w:val="auto"/>
    </w:pPr>
    <w:rPr>
      <w:rFonts w:ascii="Times New Roman" w:hAnsi="Times New Roman"/>
      <w:sz w:val="24"/>
      <w:lang w:eastAsia="ru-RU"/>
    </w:rPr>
  </w:style>
  <w:style w:type="paragraph" w:customStyle="1" w:styleId="bodytext">
    <w:name w:val="МУСА body text Знак Знак"/>
    <w:basedOn w:val="a5"/>
    <w:link w:val="bodytext0"/>
    <w:rsid w:val="00E74218"/>
    <w:pPr>
      <w:widowControl/>
      <w:adjustRightInd/>
      <w:spacing w:before="120" w:line="240" w:lineRule="atLeast"/>
      <w:textAlignment w:val="auto"/>
    </w:pPr>
    <w:rPr>
      <w:rFonts w:ascii="Times New Roman" w:hAnsi="Times New Roman"/>
      <w:sz w:val="24"/>
      <w:lang w:eastAsia="en-US"/>
    </w:rPr>
  </w:style>
  <w:style w:type="character" w:customStyle="1" w:styleId="bodytext0">
    <w:name w:val="МУСА body text Знак Знак Знак"/>
    <w:basedOn w:val="a8"/>
    <w:link w:val="bodytext"/>
    <w:rsid w:val="00E74218"/>
    <w:rPr>
      <w:rFonts w:ascii="Times New Roman" w:eastAsia="Times New Roman" w:hAnsi="Times New Roman"/>
      <w:sz w:val="24"/>
      <w:szCs w:val="24"/>
      <w:lang w:val="ru-RU"/>
    </w:rPr>
  </w:style>
  <w:style w:type="character" w:customStyle="1" w:styleId="bodytextCharChar0">
    <w:name w:val="МУСА body text Char Char"/>
    <w:basedOn w:val="a8"/>
    <w:rsid w:val="00E74218"/>
    <w:rPr>
      <w:sz w:val="24"/>
      <w:lang w:val="ru-RU" w:eastAsia="en-US" w:bidi="ar-SA"/>
    </w:rPr>
  </w:style>
  <w:style w:type="paragraph" w:customStyle="1" w:styleId="bodytext1">
    <w:name w:val="МУСА body text"/>
    <w:basedOn w:val="a5"/>
    <w:rsid w:val="00E74218"/>
    <w:pPr>
      <w:widowControl/>
      <w:adjustRightInd/>
      <w:spacing w:before="120" w:line="240" w:lineRule="atLeast"/>
      <w:textAlignment w:val="auto"/>
    </w:pPr>
    <w:rPr>
      <w:rFonts w:ascii="Times New Roman" w:hAnsi="Times New Roman"/>
      <w:sz w:val="24"/>
      <w:lang w:eastAsia="en-US"/>
    </w:rPr>
  </w:style>
  <w:style w:type="paragraph" w:customStyle="1" w:styleId="afffff1">
    <w:name w:val="Рисунок"/>
    <w:basedOn w:val="a5"/>
    <w:next w:val="a5"/>
    <w:rsid w:val="00E74218"/>
    <w:pPr>
      <w:widowControl/>
      <w:adjustRightInd/>
      <w:jc w:val="right"/>
      <w:textAlignment w:val="auto"/>
    </w:pPr>
    <w:rPr>
      <w:rFonts w:ascii="Times New Roman" w:hAnsi="Times New Roman"/>
      <w:sz w:val="24"/>
      <w:lang w:eastAsia="ru-RU"/>
    </w:rPr>
  </w:style>
  <w:style w:type="paragraph" w:customStyle="1" w:styleId="bodytext2">
    <w:name w:val="МУСА body text Знак"/>
    <w:basedOn w:val="a5"/>
    <w:rsid w:val="00E74218"/>
    <w:pPr>
      <w:widowControl/>
      <w:adjustRightInd/>
      <w:spacing w:before="120" w:line="240" w:lineRule="atLeast"/>
      <w:textAlignment w:val="auto"/>
    </w:pPr>
    <w:rPr>
      <w:rFonts w:ascii="Times New Roman" w:hAnsi="Times New Roman"/>
      <w:sz w:val="24"/>
      <w:lang w:eastAsia="en-US"/>
    </w:rPr>
  </w:style>
  <w:style w:type="paragraph" w:customStyle="1" w:styleId="73">
    <w:name w:val="Заголовок7"/>
    <w:basedOn w:val="a5"/>
    <w:link w:val="74"/>
    <w:rsid w:val="00E74218"/>
    <w:pPr>
      <w:widowControl/>
      <w:adjustRightInd/>
      <w:ind w:firstLine="540"/>
      <w:textAlignment w:val="auto"/>
    </w:pPr>
    <w:rPr>
      <w:rFonts w:ascii="Times New Roman" w:hAnsi="Times New Roman"/>
      <w:sz w:val="24"/>
      <w:lang w:eastAsia="ru-RU"/>
    </w:rPr>
  </w:style>
  <w:style w:type="character" w:customStyle="1" w:styleId="74">
    <w:name w:val="Заголовок7 Знак"/>
    <w:basedOn w:val="a8"/>
    <w:link w:val="73"/>
    <w:rsid w:val="00E74218"/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211">
    <w:name w:val="Стиль Заголовок 2 + не курсив1"/>
    <w:basedOn w:val="22"/>
    <w:link w:val="212"/>
    <w:rsid w:val="00E74218"/>
    <w:pPr>
      <w:widowControl/>
      <w:tabs>
        <w:tab w:val="num" w:pos="576"/>
      </w:tabs>
      <w:adjustRightInd/>
      <w:spacing w:before="240" w:after="60"/>
      <w:ind w:left="576" w:hanging="576"/>
      <w:jc w:val="left"/>
      <w:textAlignment w:val="auto"/>
    </w:pPr>
    <w:rPr>
      <w:rFonts w:ascii="Arial" w:hAnsi="Arial"/>
      <w:bCs/>
      <w:iCs w:val="0"/>
      <w:kern w:val="0"/>
      <w:sz w:val="28"/>
      <w:szCs w:val="28"/>
      <w:lang w:eastAsia="ru-RU"/>
    </w:rPr>
  </w:style>
  <w:style w:type="character" w:customStyle="1" w:styleId="212">
    <w:name w:val="Стиль Заголовок 2 + не курсив1 Знак"/>
    <w:basedOn w:val="Heading2Char"/>
    <w:link w:val="211"/>
    <w:rsid w:val="00E74218"/>
    <w:rPr>
      <w:rFonts w:ascii="Arial" w:eastAsia="Times New Roman" w:hAnsi="Arial" w:cs="Arial"/>
      <w:b/>
      <w:bCs/>
      <w:i/>
      <w:iCs/>
      <w:sz w:val="28"/>
      <w:szCs w:val="28"/>
      <w:lang w:val="ru-RU" w:eastAsia="ru-RU"/>
    </w:rPr>
  </w:style>
  <w:style w:type="paragraph" w:customStyle="1" w:styleId="2">
    <w:name w:val="Стиль Заголовок 2 + не курсив"/>
    <w:basedOn w:val="a5"/>
    <w:rsid w:val="00E74218"/>
    <w:pPr>
      <w:widowControl/>
      <w:numPr>
        <w:ilvl w:val="1"/>
        <w:numId w:val="6"/>
      </w:numPr>
      <w:adjustRightInd/>
      <w:jc w:val="left"/>
      <w:textAlignment w:val="auto"/>
    </w:pPr>
    <w:rPr>
      <w:rFonts w:ascii="Times New Roman" w:hAnsi="Times New Roman"/>
      <w:sz w:val="24"/>
      <w:lang w:eastAsia="ru-RU"/>
    </w:rPr>
  </w:style>
  <w:style w:type="paragraph" w:customStyle="1" w:styleId="3f0">
    <w:name w:val="Заголовок3"/>
    <w:basedOn w:val="a5"/>
    <w:rsid w:val="00E74218"/>
    <w:pPr>
      <w:widowControl/>
      <w:tabs>
        <w:tab w:val="num" w:pos="1440"/>
      </w:tabs>
      <w:adjustRightInd/>
      <w:ind w:left="1224" w:hanging="504"/>
      <w:textAlignment w:val="auto"/>
    </w:pPr>
    <w:rPr>
      <w:rFonts w:ascii="Times New Roman" w:hAnsi="Times New Roman"/>
      <w:sz w:val="24"/>
      <w:lang w:eastAsia="ru-RU"/>
    </w:rPr>
  </w:style>
  <w:style w:type="character" w:customStyle="1" w:styleId="afffff2">
    <w:name w:val="Стиль Название объекта + По правому краю"/>
    <w:basedOn w:val="a8"/>
    <w:uiPriority w:val="99"/>
    <w:rsid w:val="00E74218"/>
  </w:style>
  <w:style w:type="paragraph" w:customStyle="1" w:styleId="Bullet">
    <w:name w:val="Bullet"/>
    <w:basedOn w:val="a7"/>
    <w:rsid w:val="00E74218"/>
    <w:pPr>
      <w:keepLines/>
      <w:widowControl/>
      <w:adjustRightInd/>
      <w:spacing w:before="60" w:after="60"/>
      <w:ind w:left="3096" w:hanging="216"/>
      <w:jc w:val="left"/>
      <w:textAlignment w:val="auto"/>
    </w:pPr>
    <w:rPr>
      <w:rFonts w:ascii="Book Antiqua" w:hAnsi="Book Antiqua"/>
      <w:szCs w:val="20"/>
      <w:lang w:eastAsia="ru-RU"/>
    </w:rPr>
  </w:style>
  <w:style w:type="character" w:customStyle="1" w:styleId="TableText0">
    <w:name w:val="Table Text Знак"/>
    <w:basedOn w:val="a8"/>
    <w:link w:val="TableText"/>
    <w:rsid w:val="00E74218"/>
    <w:rPr>
      <w:rFonts w:ascii="Times New Roman" w:eastAsia="Times New Roman" w:hAnsi="Times New Roman"/>
      <w:szCs w:val="24"/>
      <w:lang w:val="en-GB" w:eastAsia="en-AU"/>
    </w:rPr>
  </w:style>
  <w:style w:type="paragraph" w:customStyle="1" w:styleId="10095">
    <w:name w:val="Стиль 10 пт полужирный По правому краю Первая строка:  095 см"/>
    <w:basedOn w:val="a5"/>
    <w:rsid w:val="00E74218"/>
    <w:pPr>
      <w:keepNext/>
      <w:widowControl/>
      <w:adjustRightInd/>
      <w:spacing w:before="120" w:after="120"/>
      <w:ind w:firstLine="539"/>
      <w:jc w:val="right"/>
      <w:textAlignment w:val="auto"/>
    </w:pPr>
    <w:rPr>
      <w:rFonts w:ascii="Times New Roman" w:hAnsi="Times New Roman"/>
      <w:b/>
      <w:bCs/>
      <w:szCs w:val="20"/>
      <w:lang w:eastAsia="ru-RU"/>
    </w:rPr>
  </w:style>
  <w:style w:type="paragraph" w:customStyle="1" w:styleId="afffff3">
    <w:name w:val="Табличный"/>
    <w:autoRedefine/>
    <w:rsid w:val="00E74218"/>
    <w:pPr>
      <w:keepLines/>
      <w:widowControl w:val="0"/>
      <w:adjustRightInd w:val="0"/>
      <w:textAlignment w:val="baseline"/>
    </w:pPr>
    <w:rPr>
      <w:rFonts w:ascii="Times New Roman" w:eastAsia="MS Mincho" w:hAnsi="Times New Roman"/>
      <w:spacing w:val="-2"/>
      <w:lang w:val="ru-RU" w:eastAsia="ru-RU"/>
    </w:rPr>
  </w:style>
  <w:style w:type="paragraph" w:customStyle="1" w:styleId="afffff4">
    <w:name w:val="Р_Основной текст"/>
    <w:basedOn w:val="a5"/>
    <w:link w:val="afffff5"/>
    <w:rsid w:val="00E74218"/>
    <w:pPr>
      <w:widowControl/>
      <w:adjustRightInd/>
      <w:ind w:firstLine="567"/>
      <w:jc w:val="left"/>
      <w:textAlignment w:val="auto"/>
    </w:pPr>
    <w:rPr>
      <w:rFonts w:ascii="Times New Roman" w:hAnsi="Times New Roman"/>
      <w:sz w:val="24"/>
      <w:lang w:eastAsia="ru-RU"/>
    </w:rPr>
  </w:style>
  <w:style w:type="character" w:customStyle="1" w:styleId="afffff5">
    <w:name w:val="Р_Основной текст Знак"/>
    <w:basedOn w:val="a8"/>
    <w:link w:val="afffff4"/>
    <w:rsid w:val="00E74218"/>
    <w:rPr>
      <w:rFonts w:ascii="Times New Roman" w:eastAsia="Times New Roman" w:hAnsi="Times New Roman"/>
      <w:sz w:val="24"/>
      <w:szCs w:val="24"/>
      <w:lang w:val="ru-RU" w:eastAsia="ru-RU"/>
    </w:rPr>
  </w:style>
  <w:style w:type="character" w:styleId="afffff6">
    <w:name w:val="Emphasis"/>
    <w:basedOn w:val="a8"/>
    <w:qFormat/>
    <w:rsid w:val="00EB6412"/>
    <w:rPr>
      <w:i/>
      <w:iCs/>
    </w:rPr>
  </w:style>
  <w:style w:type="paragraph" w:customStyle="1" w:styleId="a3">
    <w:name w:val="Нумерованный текст"/>
    <w:basedOn w:val="a7"/>
    <w:rsid w:val="0090656A"/>
    <w:pPr>
      <w:widowControl/>
      <w:numPr>
        <w:numId w:val="22"/>
      </w:numPr>
      <w:adjustRightInd/>
      <w:spacing w:before="120" w:after="0" w:line="360" w:lineRule="auto"/>
      <w:textAlignment w:val="auto"/>
    </w:pPr>
    <w:rPr>
      <w:rFonts w:ascii="Arial" w:hAnsi="Arial"/>
      <w:sz w:val="24"/>
      <w:lang w:eastAsia="ru-RU"/>
    </w:rPr>
  </w:style>
  <w:style w:type="character" w:customStyle="1" w:styleId="HeaderChar1">
    <w:name w:val="Header Char1"/>
    <w:aliases w:val="Linie Char1,sl_header Char1"/>
    <w:basedOn w:val="a8"/>
    <w:uiPriority w:val="99"/>
    <w:locked/>
    <w:rsid w:val="0090656A"/>
    <w:rPr>
      <w:sz w:val="24"/>
      <w:szCs w:val="24"/>
      <w:lang w:val="ru-RU" w:eastAsia="ru-RU"/>
    </w:rPr>
  </w:style>
  <w:style w:type="paragraph" w:customStyle="1" w:styleId="20">
    <w:name w:val="Стиль2"/>
    <w:basedOn w:val="2c"/>
    <w:uiPriority w:val="99"/>
    <w:rsid w:val="0090656A"/>
    <w:pPr>
      <w:widowControl/>
      <w:numPr>
        <w:numId w:val="23"/>
      </w:numPr>
      <w:tabs>
        <w:tab w:val="clear" w:pos="432"/>
      </w:tabs>
      <w:adjustRightInd/>
      <w:textAlignment w:val="auto"/>
    </w:pPr>
    <w:rPr>
      <w:szCs w:val="22"/>
      <w:lang w:val="ru-RU" w:eastAsia="ru-RU"/>
    </w:rPr>
  </w:style>
  <w:style w:type="paragraph" w:customStyle="1" w:styleId="phNormal">
    <w:name w:val="ph_Normal"/>
    <w:basedOn w:val="a5"/>
    <w:rsid w:val="007224D6"/>
    <w:pPr>
      <w:widowControl/>
      <w:adjustRightInd/>
      <w:spacing w:before="100" w:beforeAutospacing="1" w:after="100" w:afterAutospacing="1" w:line="360" w:lineRule="auto"/>
      <w:ind w:firstLine="851"/>
      <w:contextualSpacing/>
      <w:textAlignment w:val="auto"/>
    </w:pPr>
    <w:rPr>
      <w:rFonts w:ascii="Times New Roman" w:hAnsi="Times New Roman"/>
      <w:sz w:val="24"/>
      <w:lang w:eastAsia="ru-RU"/>
    </w:rPr>
  </w:style>
  <w:style w:type="paragraph" w:customStyle="1" w:styleId="phBullet">
    <w:name w:val="ph_Bullet"/>
    <w:basedOn w:val="phNormal"/>
    <w:rsid w:val="007224D6"/>
    <w:pPr>
      <w:numPr>
        <w:numId w:val="24"/>
      </w:numPr>
    </w:pPr>
  </w:style>
  <w:style w:type="paragraph" w:customStyle="1" w:styleId="13">
    <w:name w:val="Заголовок 1 ур. ПР"/>
    <w:rsid w:val="009556C0"/>
    <w:pPr>
      <w:numPr>
        <w:numId w:val="25"/>
      </w:numPr>
      <w:spacing w:before="720" w:after="480"/>
      <w:outlineLvl w:val="0"/>
    </w:pPr>
    <w:rPr>
      <w:rFonts w:ascii="Times New Roman" w:eastAsia="Times New Roman" w:hAnsi="Times New Roman"/>
      <w:b/>
      <w:sz w:val="24"/>
      <w:szCs w:val="24"/>
      <w:lang w:eastAsia="ru-RU"/>
    </w:rPr>
  </w:style>
  <w:style w:type="paragraph" w:customStyle="1" w:styleId="afffff7">
    <w:name w:val="Стиль для текста абзацев"/>
    <w:basedOn w:val="a5"/>
    <w:link w:val="afffff8"/>
    <w:autoRedefine/>
    <w:qFormat/>
    <w:rsid w:val="009556C0"/>
    <w:pPr>
      <w:widowControl/>
      <w:adjustRightInd/>
      <w:spacing w:before="60" w:after="60" w:line="276" w:lineRule="auto"/>
      <w:textAlignment w:val="auto"/>
    </w:pPr>
    <w:rPr>
      <w:rFonts w:ascii="Calibri" w:eastAsia="MS Gothic" w:hAnsi="Calibri" w:cs="Calibri"/>
      <w:sz w:val="22"/>
      <w:szCs w:val="22"/>
      <w:lang w:eastAsia="en-US"/>
    </w:rPr>
  </w:style>
  <w:style w:type="character" w:customStyle="1" w:styleId="afffff8">
    <w:name w:val="Стиль для текста абзацев Знак"/>
    <w:basedOn w:val="a8"/>
    <w:link w:val="afffff7"/>
    <w:rsid w:val="009556C0"/>
    <w:rPr>
      <w:rFonts w:eastAsia="MS Gothic" w:cs="Calibri"/>
      <w:sz w:val="22"/>
      <w:szCs w:val="22"/>
      <w:lang w:val="ru-RU"/>
    </w:rPr>
  </w:style>
  <w:style w:type="paragraph" w:customStyle="1" w:styleId="a4">
    <w:name w:val="Булиты с интервалами"/>
    <w:basedOn w:val="af"/>
    <w:link w:val="afffff9"/>
    <w:qFormat/>
    <w:rsid w:val="009556C0"/>
    <w:pPr>
      <w:widowControl/>
      <w:numPr>
        <w:numId w:val="26"/>
      </w:numPr>
      <w:adjustRightInd/>
      <w:spacing w:before="120" w:after="120"/>
      <w:jc w:val="left"/>
      <w:textAlignment w:val="auto"/>
    </w:pPr>
    <w:rPr>
      <w:rFonts w:ascii="Calibri" w:hAnsi="Calibri" w:cs="Calibri"/>
      <w:sz w:val="22"/>
      <w:szCs w:val="22"/>
      <w:lang w:val="ru-RU" w:eastAsia="ru-RU"/>
    </w:rPr>
  </w:style>
  <w:style w:type="character" w:customStyle="1" w:styleId="afffff9">
    <w:name w:val="Булиты с интервалами Знак"/>
    <w:basedOn w:val="a8"/>
    <w:link w:val="a4"/>
    <w:rsid w:val="009556C0"/>
    <w:rPr>
      <w:rFonts w:eastAsia="Times New Roman" w:cs="Calibri"/>
      <w:sz w:val="22"/>
      <w:szCs w:val="22"/>
      <w:lang w:val="ru-RU" w:eastAsia="ru-RU"/>
    </w:rPr>
  </w:style>
  <w:style w:type="paragraph" w:customStyle="1" w:styleId="1f3">
    <w:name w:val="Маркированный 1"/>
    <w:basedOn w:val="a5"/>
    <w:link w:val="1f4"/>
    <w:rsid w:val="00ED49E3"/>
    <w:pPr>
      <w:widowControl/>
      <w:tabs>
        <w:tab w:val="num" w:pos="1306"/>
      </w:tabs>
      <w:adjustRightInd/>
      <w:spacing w:after="60"/>
      <w:ind w:left="1306" w:hanging="226"/>
      <w:textAlignment w:val="auto"/>
    </w:pPr>
    <w:rPr>
      <w:rFonts w:ascii="Times New Roman" w:hAnsi="Times New Roman"/>
      <w:sz w:val="28"/>
      <w:szCs w:val="20"/>
      <w:lang w:eastAsia="en-US"/>
    </w:rPr>
  </w:style>
  <w:style w:type="character" w:customStyle="1" w:styleId="1f4">
    <w:name w:val="Маркированный 1 Знак"/>
    <w:link w:val="1f3"/>
    <w:rsid w:val="00ED49E3"/>
    <w:rPr>
      <w:rFonts w:ascii="Times New Roman" w:eastAsia="Times New Roman" w:hAnsi="Times New Roman"/>
      <w:sz w:val="28"/>
    </w:rPr>
  </w:style>
  <w:style w:type="paragraph" w:customStyle="1" w:styleId="3f1">
    <w:name w:val="Абзац списка3"/>
    <w:basedOn w:val="a5"/>
    <w:rsid w:val="009679E5"/>
    <w:pPr>
      <w:widowControl/>
      <w:adjustRightInd/>
      <w:spacing w:after="200" w:line="276" w:lineRule="auto"/>
      <w:ind w:left="720"/>
      <w:contextualSpacing/>
      <w:jc w:val="left"/>
      <w:textAlignment w:val="auto"/>
    </w:pPr>
    <w:rPr>
      <w:rFonts w:ascii="Calibri" w:hAnsi="Calibri"/>
      <w:sz w:val="22"/>
      <w:szCs w:val="22"/>
      <w:lang w:eastAsia="ru-RU"/>
    </w:rPr>
  </w:style>
  <w:style w:type="paragraph" w:customStyle="1" w:styleId="2f9">
    <w:name w:val="Абзац 2"/>
    <w:basedOn w:val="32"/>
    <w:rsid w:val="00D273E8"/>
    <w:pPr>
      <w:keepNext w:val="0"/>
      <w:widowControl/>
      <w:tabs>
        <w:tab w:val="num" w:pos="360"/>
        <w:tab w:val="left" w:pos="1134"/>
        <w:tab w:val="left" w:pos="1417"/>
      </w:tabs>
      <w:adjustRightInd/>
      <w:spacing w:before="0" w:after="80"/>
      <w:ind w:left="360" w:hanging="360"/>
      <w:textAlignment w:val="auto"/>
      <w:outlineLvl w:val="9"/>
    </w:pPr>
    <w:rPr>
      <w:rFonts w:ascii="Times New Roman" w:eastAsia="Calibri" w:hAnsi="Times New Roman" w:cs="Times New Roman"/>
      <w:b w:val="0"/>
      <w:sz w:val="24"/>
      <w:szCs w:val="26"/>
    </w:rPr>
  </w:style>
  <w:style w:type="paragraph" w:customStyle="1" w:styleId="gpTableNormal">
    <w:name w:val="g_p_TableNormal"/>
    <w:basedOn w:val="a5"/>
    <w:link w:val="gpTableNormal0"/>
    <w:rsid w:val="00376A9F"/>
    <w:pPr>
      <w:widowControl/>
      <w:adjustRightInd/>
      <w:spacing w:before="40" w:after="40"/>
      <w:ind w:left="57"/>
      <w:jc w:val="left"/>
      <w:textAlignment w:val="auto"/>
    </w:pPr>
    <w:rPr>
      <w:rFonts w:ascii="Times New Roman" w:hAnsi="Times New Roman"/>
      <w:sz w:val="22"/>
      <w:szCs w:val="20"/>
      <w:lang w:eastAsia="en-US"/>
    </w:rPr>
  </w:style>
  <w:style w:type="character" w:customStyle="1" w:styleId="gpTableNormal0">
    <w:name w:val="g_p_TableNormal Знак"/>
    <w:link w:val="gpTableNormal"/>
    <w:rsid w:val="00376A9F"/>
    <w:rPr>
      <w:rFonts w:ascii="Times New Roman" w:eastAsia="Times New Roman" w:hAnsi="Times New Roman"/>
      <w:sz w:val="22"/>
    </w:rPr>
  </w:style>
  <w:style w:type="paragraph" w:styleId="a1">
    <w:name w:val="Salutation"/>
    <w:basedOn w:val="a5"/>
    <w:next w:val="a5"/>
    <w:link w:val="afffffa"/>
    <w:uiPriority w:val="99"/>
    <w:locked/>
    <w:rsid w:val="00347CC0"/>
    <w:pPr>
      <w:widowControl/>
      <w:numPr>
        <w:numId w:val="34"/>
      </w:numPr>
      <w:tabs>
        <w:tab w:val="clear" w:pos="720"/>
      </w:tabs>
      <w:autoSpaceDE w:val="0"/>
      <w:autoSpaceDN w:val="0"/>
      <w:adjustRightInd/>
      <w:spacing w:before="120" w:after="120"/>
      <w:ind w:left="0" w:firstLine="720"/>
      <w:textAlignment w:val="auto"/>
    </w:pPr>
    <w:rPr>
      <w:rFonts w:ascii="Times New Roman" w:hAnsi="Times New Roman"/>
      <w:iCs/>
      <w:sz w:val="22"/>
      <w:szCs w:val="22"/>
      <w:lang w:eastAsia="en-US"/>
    </w:rPr>
  </w:style>
  <w:style w:type="character" w:customStyle="1" w:styleId="afffffa">
    <w:name w:val="Приветствие Знак"/>
    <w:basedOn w:val="a8"/>
    <w:link w:val="a1"/>
    <w:uiPriority w:val="99"/>
    <w:rsid w:val="00347CC0"/>
    <w:rPr>
      <w:rFonts w:ascii="Times New Roman" w:eastAsia="Times New Roman" w:hAnsi="Times New Roman"/>
      <w:iCs/>
      <w:sz w:val="22"/>
      <w:szCs w:val="22"/>
      <w:lang w:val="ru-RU"/>
    </w:rPr>
  </w:style>
  <w:style w:type="paragraph" w:customStyle="1" w:styleId="10">
    <w:name w:val="Маркированный список1"/>
    <w:basedOn w:val="a"/>
    <w:uiPriority w:val="99"/>
    <w:rsid w:val="00347CC0"/>
    <w:pPr>
      <w:widowControl/>
      <w:numPr>
        <w:ilvl w:val="1"/>
        <w:numId w:val="34"/>
      </w:numPr>
      <w:tabs>
        <w:tab w:val="clear" w:pos="1440"/>
        <w:tab w:val="num" w:pos="720"/>
      </w:tabs>
      <w:autoSpaceDE w:val="0"/>
      <w:autoSpaceDN w:val="0"/>
      <w:adjustRightInd/>
      <w:spacing w:before="40" w:after="40" w:line="360" w:lineRule="auto"/>
      <w:ind w:left="720"/>
      <w:jc w:val="left"/>
      <w:textAlignment w:val="auto"/>
    </w:pPr>
    <w:rPr>
      <w:rFonts w:cs="Arial"/>
      <w:bCs/>
      <w:iCs/>
      <w:sz w:val="20"/>
      <w:lang w:val="ru-RU"/>
    </w:rPr>
  </w:style>
  <w:style w:type="paragraph" w:customStyle="1" w:styleId="31">
    <w:name w:val="Стиль3"/>
    <w:basedOn w:val="211"/>
    <w:qFormat/>
    <w:rsid w:val="007266FD"/>
    <w:pPr>
      <w:numPr>
        <w:numId w:val="36"/>
      </w:numPr>
    </w:pPr>
    <w:rPr>
      <w:rFonts w:ascii="Verdana" w:eastAsia="Calibri" w:hAnsi="Verdana"/>
    </w:rPr>
  </w:style>
  <w:style w:type="paragraph" w:customStyle="1" w:styleId="11">
    <w:name w:val="Стиль1"/>
    <w:basedOn w:val="211"/>
    <w:qFormat/>
    <w:rsid w:val="00453F72"/>
    <w:pPr>
      <w:numPr>
        <w:ilvl w:val="1"/>
        <w:numId w:val="37"/>
      </w:numPr>
      <w:tabs>
        <w:tab w:val="left" w:pos="1440"/>
      </w:tabs>
    </w:pPr>
    <w:rPr>
      <w:rFonts w:ascii="Verdana" w:eastAsia="Calibri" w:hAnsi="Verdana" w:cs="Times New Roman"/>
      <w:bCs w:val="0"/>
      <w:iCs/>
      <w:szCs w:val="20"/>
      <w:lang w:val="en-US"/>
    </w:rPr>
  </w:style>
  <w:style w:type="paragraph" w:customStyle="1" w:styleId="BulletList">
    <w:name w:val="Bullet List"/>
    <w:basedOn w:val="a5"/>
    <w:link w:val="BulletListChar1"/>
    <w:qFormat/>
    <w:rsid w:val="00335E63"/>
    <w:pPr>
      <w:widowControl/>
      <w:numPr>
        <w:numId w:val="43"/>
      </w:numPr>
      <w:adjustRightInd/>
      <w:spacing w:line="276" w:lineRule="auto"/>
      <w:textAlignment w:val="auto"/>
    </w:pPr>
    <w:rPr>
      <w:rFonts w:ascii="Times New Roman" w:hAnsi="Times New Roman"/>
      <w:sz w:val="28"/>
      <w:szCs w:val="28"/>
      <w:lang w:bidi="en-US"/>
    </w:rPr>
  </w:style>
  <w:style w:type="character" w:customStyle="1" w:styleId="BulletListChar1">
    <w:name w:val="Bullet List Char1"/>
    <w:link w:val="BulletList"/>
    <w:rsid w:val="00335E63"/>
    <w:rPr>
      <w:rFonts w:ascii="Times New Roman" w:eastAsia="Times New Roman" w:hAnsi="Times New Roman"/>
      <w:sz w:val="28"/>
      <w:szCs w:val="28"/>
      <w:lang w:bidi="en-US"/>
    </w:rPr>
  </w:style>
  <w:style w:type="paragraph" w:customStyle="1" w:styleId="ListLevel2">
    <w:name w:val="List Level 2"/>
    <w:basedOn w:val="BulletList"/>
    <w:qFormat/>
    <w:rsid w:val="00335E63"/>
    <w:pPr>
      <w:numPr>
        <w:ilvl w:val="1"/>
      </w:numPr>
      <w:tabs>
        <w:tab w:val="num" w:pos="360"/>
        <w:tab w:val="num" w:pos="643"/>
        <w:tab w:val="num" w:pos="1440"/>
        <w:tab w:val="num" w:pos="2160"/>
      </w:tabs>
      <w:ind w:left="1701"/>
    </w:pPr>
  </w:style>
  <w:style w:type="paragraph" w:customStyle="1" w:styleId="ListLevel3">
    <w:name w:val="List Level 3"/>
    <w:basedOn w:val="ListLevel2"/>
    <w:qFormat/>
    <w:rsid w:val="00335E63"/>
    <w:pPr>
      <w:numPr>
        <w:ilvl w:val="2"/>
      </w:numPr>
      <w:tabs>
        <w:tab w:val="num" w:pos="360"/>
        <w:tab w:val="num" w:pos="643"/>
        <w:tab w:val="num" w:pos="2880"/>
      </w:tabs>
      <w:ind w:left="2127" w:hanging="284"/>
    </w:pPr>
  </w:style>
  <w:style w:type="paragraph" w:customStyle="1" w:styleId="NormalList">
    <w:name w:val="Normal_List"/>
    <w:basedOn w:val="a5"/>
    <w:uiPriority w:val="99"/>
    <w:rsid w:val="009171F9"/>
    <w:pPr>
      <w:widowControl/>
      <w:numPr>
        <w:numId w:val="44"/>
      </w:numPr>
      <w:autoSpaceDE w:val="0"/>
      <w:autoSpaceDN w:val="0"/>
      <w:adjustRightInd/>
      <w:spacing w:before="120" w:line="360" w:lineRule="auto"/>
      <w:jc w:val="left"/>
      <w:textAlignment w:val="auto"/>
    </w:pPr>
    <w:rPr>
      <w:rFonts w:ascii="Arial" w:hAnsi="Arial"/>
      <w:sz w:val="22"/>
      <w:szCs w:val="20"/>
      <w:lang w:eastAsia="en-US"/>
    </w:rPr>
  </w:style>
  <w:style w:type="character" w:customStyle="1" w:styleId="2fa">
    <w:name w:val="Средняя сетка 2 Знак"/>
    <w:link w:val="2fb"/>
    <w:uiPriority w:val="99"/>
    <w:locked/>
    <w:rsid w:val="003B6795"/>
    <w:rPr>
      <w:rFonts w:ascii="Times New Roman" w:eastAsia="Times New Roman" w:hAnsi="Times New Roman"/>
      <w:lang w:val="en-US" w:eastAsia="en-US" w:bidi="ar-SA"/>
    </w:rPr>
  </w:style>
  <w:style w:type="table" w:styleId="2fb">
    <w:name w:val="Medium Grid 2"/>
    <w:basedOn w:val="a9"/>
    <w:link w:val="2fa"/>
    <w:uiPriority w:val="99"/>
    <w:rsid w:val="003B6795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tblPr/>
      <w:tcPr>
        <w:shd w:val="clear" w:color="auto" w:fill="E6E6E6" w:themeFill="text1" w:themeFillTint="19"/>
      </w:tcPr>
    </w:tblStylePr>
    <w:tblStylePr w:type="lastRow"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character" w:customStyle="1" w:styleId="FontStyle12">
    <w:name w:val="Font Style12"/>
    <w:rsid w:val="00C443E4"/>
    <w:rPr>
      <w:rFonts w:ascii="Times New Roman" w:hAnsi="Times New Roman" w:cs="Times New Roman"/>
      <w:sz w:val="26"/>
      <w:szCs w:val="26"/>
    </w:rPr>
  </w:style>
  <w:style w:type="character" w:customStyle="1" w:styleId="extended-textshort">
    <w:name w:val="extended-text__short"/>
    <w:basedOn w:val="a8"/>
    <w:rsid w:val="006A3F10"/>
  </w:style>
  <w:style w:type="character" w:customStyle="1" w:styleId="ListParagraphChar1">
    <w:name w:val="List Paragraph Char1"/>
    <w:link w:val="18"/>
    <w:uiPriority w:val="34"/>
    <w:locked/>
    <w:rsid w:val="009831D6"/>
    <w:rPr>
      <w:rFonts w:eastAsia="Times New Roman"/>
      <w:sz w:val="22"/>
      <w:szCs w:val="22"/>
      <w:lang w:val="ru-RU" w:eastAsia="ru-RU"/>
    </w:rPr>
  </w:style>
  <w:style w:type="character" w:customStyle="1" w:styleId="2fc">
    <w:name w:val="Основной текст (2)_"/>
    <w:basedOn w:val="a8"/>
    <w:link w:val="2fd"/>
    <w:rsid w:val="009831D6"/>
    <w:rPr>
      <w:rFonts w:ascii="Times New Roman" w:hAnsi="Times New Roman"/>
      <w:shd w:val="clear" w:color="auto" w:fill="FFFFFF"/>
    </w:rPr>
  </w:style>
  <w:style w:type="paragraph" w:customStyle="1" w:styleId="2fd">
    <w:name w:val="Основной текст (2)"/>
    <w:basedOn w:val="a5"/>
    <w:link w:val="2fc"/>
    <w:rsid w:val="009831D6"/>
    <w:pPr>
      <w:shd w:val="clear" w:color="auto" w:fill="FFFFFF"/>
      <w:adjustRightInd/>
      <w:spacing w:line="278" w:lineRule="exact"/>
      <w:ind w:hanging="400"/>
      <w:jc w:val="left"/>
      <w:textAlignment w:val="auto"/>
    </w:pPr>
    <w:rPr>
      <w:rFonts w:ascii="Times New Roman" w:eastAsia="Calibri" w:hAnsi="Times New Roman"/>
      <w:szCs w:val="20"/>
      <w:lang w:val="en-US" w:eastAsia="en-US"/>
    </w:rPr>
  </w:style>
  <w:style w:type="paragraph" w:customStyle="1" w:styleId="1f5">
    <w:name w:val="Надпись в рисунке 1"/>
    <w:qFormat/>
    <w:rsid w:val="0047487D"/>
    <w:pPr>
      <w:spacing w:line="276" w:lineRule="auto"/>
      <w:jc w:val="center"/>
    </w:pPr>
    <w:rPr>
      <w:rFonts w:ascii="Times New Roman" w:eastAsiaTheme="minorHAnsi" w:hAnsi="Times New Roman"/>
      <w:sz w:val="24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823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6732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7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72">
              <w:marLeft w:val="0"/>
              <w:marRight w:val="0"/>
              <w:marTop w:val="0"/>
              <w:marBottom w:val="59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8980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223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219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228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898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61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80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206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52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226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7999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65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34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041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76">
                      <w:marLeft w:val="0"/>
                      <w:marRight w:val="40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214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212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96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0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30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23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71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36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67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87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9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7898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115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42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01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20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8147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8215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98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042">
                              <w:marLeft w:val="55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78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029">
                              <w:marLeft w:val="55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898122">
                              <w:marLeft w:val="50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152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92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039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98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898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7995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79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072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45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19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015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204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209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40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213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08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208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117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218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197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9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0" w:color="FFFFFF"/>
                <w:bottom w:val="none" w:sz="0" w:space="0" w:color="auto"/>
                <w:right w:val="none" w:sz="0" w:space="0" w:color="auto"/>
              </w:divBdr>
              <w:divsChild>
                <w:div w:id="1077898062">
                  <w:marLeft w:val="-51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02">
                      <w:marLeft w:val="514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0" w:color="ECE9E2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77898083">
                              <w:marLeft w:val="374"/>
                              <w:marRight w:val="374"/>
                              <w:marTop w:val="187"/>
                              <w:marBottom w:val="187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898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898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898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8220">
              <w:marLeft w:val="0"/>
              <w:marRight w:val="0"/>
              <w:marTop w:val="0"/>
              <w:marBottom w:val="58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898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ru.wikipedia.org/wiki/NewSQL" TargetMode="External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package" Target="embeddings/Microsoft_Excel_Worksheet.xlsx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ru.wikipedia.org/wiki/%D0%A0%D0%B5%D0%BB%D1%8F%D1%86%D0%B8%D0%BE%D0%BD%D0%BD%D0%B0%D1%8F_%D0%A1%D0%A3%D0%91%D0%94" TargetMode="External"/><Relationship Id="rId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ata\trapitsyn\&#1060;&#1057;&#1050;\&#1064;&#1072;&#1073;&#1083;&#1086;&#1085;&#1099;\&#1060;&#1057;&#1050;%20&#1064;&#1072;&#1073;&#1083;&#1086;&#1085;%20&#1076;&#1086;&#1082;&#1091;&#1084;&#1077;&#1085;&#1090;&#107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871266-6914-4D12-A855-0C9919D2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ФСК Шаблон документа</Template>
  <TotalTime>1</TotalTime>
  <Pages>23</Pages>
  <Words>7003</Words>
  <Characters>39922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Методология управления программой и проектом по информационным технологиям</vt:lpstr>
    </vt:vector>
  </TitlesOfParts>
  <Company>RePack by SPecialiST</Company>
  <LinksUpToDate>false</LinksUpToDate>
  <CharactersWithSpaces>46832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Инна Ситникова</cp:lastModifiedBy>
  <cp:revision>2</cp:revision>
  <cp:lastPrinted>2013-02-04T05:11:00Z</cp:lastPrinted>
  <dcterms:created xsi:type="dcterms:W3CDTF">2020-09-01T11:14:00Z</dcterms:created>
  <dcterms:modified xsi:type="dcterms:W3CDTF">2020-09-01T11:14:00Z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0x010100B313453C8570404DB331C5D04BB76ED6</vt:lpwstr>
  </property>
  <property fmtid="{D5CDD505-2E9C-101B-9397-08002B2CF9AE}" pid="3" name="_NewReviewCycle">
    <vt:lpwstr/>
  </property>
  <property fmtid="{D5CDD505-2E9C-101B-9397-08002B2CF9AE}" pid="4" name="comments">
    <vt:lpwstr/>
  </property>
</Properties>
</file>